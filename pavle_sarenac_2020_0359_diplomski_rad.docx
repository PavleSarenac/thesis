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5045F" w14:textId="77777777" w:rsidR="00F06BB2" w:rsidRPr="006B315E" w:rsidRDefault="00586F2A" w:rsidP="00F06BB2">
      <w:pPr>
        <w:pStyle w:val="Zaglavljenaslovnestrane"/>
        <w:rPr>
          <w:lang w:val="sr-Cyrl-CS"/>
        </w:rPr>
      </w:pPr>
      <w:r w:rsidRPr="006B315E">
        <w:rPr>
          <w:lang w:val="sr-Cyrl-CS"/>
        </w:rPr>
        <w:t>Универзитет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у</w:t>
      </w:r>
      <w:r w:rsidR="00F06BB2" w:rsidRPr="006B315E">
        <w:rPr>
          <w:lang w:val="sr-Cyrl-CS"/>
        </w:rPr>
        <w:t xml:space="preserve"> </w:t>
      </w:r>
      <w:r w:rsidR="006412E1" w:rsidRPr="006B315E">
        <w:rPr>
          <w:lang w:val="sr-Cyrl-CS"/>
        </w:rPr>
        <w:t>Београду</w:t>
      </w:r>
    </w:p>
    <w:p w14:paraId="50F576C2" w14:textId="77777777" w:rsidR="00586F2A" w:rsidRPr="006B315E" w:rsidRDefault="00586F2A" w:rsidP="00586F2A">
      <w:pPr>
        <w:pStyle w:val="Zaglavljenaslovnestrane"/>
        <w:rPr>
          <w:lang w:val="sr-Cyrl-CS"/>
        </w:rPr>
      </w:pPr>
      <w:r w:rsidRPr="006B315E">
        <w:rPr>
          <w:lang w:val="sr-Cyrl-CS"/>
        </w:rPr>
        <w:t>Електротехнички факултет</w:t>
      </w:r>
    </w:p>
    <w:p w14:paraId="73D9C22F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03FB752C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60CAC245" w14:textId="77777777" w:rsidR="00F06BB2" w:rsidRPr="006B315E" w:rsidRDefault="001551E5" w:rsidP="00F06BB2">
      <w:pPr>
        <w:pStyle w:val="SlikeTabele"/>
        <w:rPr>
          <w:lang w:val="sr-Cyrl-CS"/>
        </w:rPr>
      </w:pPr>
      <w:r>
        <w:rPr>
          <w:noProof/>
          <w:lang w:val="en-US"/>
        </w:rPr>
        <w:drawing>
          <wp:inline distT="0" distB="0" distL="0" distR="0" wp14:anchorId="1D516F61" wp14:editId="582A9C27">
            <wp:extent cx="1415415" cy="1654175"/>
            <wp:effectExtent l="0" t="0" r="0" b="0"/>
            <wp:docPr id="1" name="Picture 1" descr="p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8BAE20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52A3F264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7696CE53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5F225B0B" w14:textId="42C559EC" w:rsidR="00F06BB2" w:rsidRPr="000B1B4F" w:rsidRDefault="0038164A" w:rsidP="00D00333">
      <w:pPr>
        <w:pStyle w:val="Naslovteze"/>
        <w:rPr>
          <w:lang w:val="en-US"/>
        </w:rPr>
      </w:pPr>
      <w:r>
        <w:rPr>
          <w:lang w:val="sr-Cyrl-RS"/>
        </w:rPr>
        <w:t>Развој мобилне апликације за заказивање фризерских услуга</w:t>
      </w:r>
    </w:p>
    <w:p w14:paraId="440BAAA2" w14:textId="523DC471" w:rsidR="00F06BB2" w:rsidRPr="006B315E" w:rsidRDefault="0086119F" w:rsidP="00AE0461">
      <w:pPr>
        <w:pStyle w:val="Podnaslovteze"/>
        <w:rPr>
          <w:lang w:val="sr-Cyrl-CS"/>
        </w:rPr>
      </w:pPr>
      <w:r>
        <w:rPr>
          <w:lang w:val="sr-Cyrl-CS"/>
        </w:rPr>
        <w:t xml:space="preserve">Дипломски </w:t>
      </w:r>
      <w:r w:rsidR="006412E1" w:rsidRPr="006B315E">
        <w:rPr>
          <w:lang w:val="sr-Cyrl-CS"/>
        </w:rPr>
        <w:t>рад</w:t>
      </w:r>
    </w:p>
    <w:p w14:paraId="0E9DE970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5B112655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3BF87102" w14:textId="77777777" w:rsidR="00A3069A" w:rsidRPr="006B315E" w:rsidRDefault="00A3069A" w:rsidP="00F06BB2">
      <w:pPr>
        <w:pStyle w:val="Osnovnitekst"/>
        <w:rPr>
          <w:lang w:val="sr-Cyrl-CS"/>
        </w:rPr>
      </w:pPr>
    </w:p>
    <w:p w14:paraId="4514234E" w14:textId="77777777" w:rsidR="006D0DE4" w:rsidRPr="006B315E" w:rsidRDefault="006D0DE4" w:rsidP="00F06BB2">
      <w:pPr>
        <w:pStyle w:val="Osnovnitekst"/>
        <w:rPr>
          <w:lang w:val="sr-Cyrl-CS"/>
        </w:rPr>
      </w:pPr>
    </w:p>
    <w:p w14:paraId="309B4F6A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51425472" w14:textId="77777777" w:rsidR="00AE0461" w:rsidRPr="006B315E" w:rsidRDefault="00AE0461" w:rsidP="00F06BB2">
      <w:pPr>
        <w:pStyle w:val="Osnovnitekst"/>
        <w:rPr>
          <w:lang w:val="sr-Cyrl-CS"/>
        </w:rPr>
      </w:pPr>
    </w:p>
    <w:p w14:paraId="78AE896E" w14:textId="77777777" w:rsidR="00A3069A" w:rsidRPr="006B315E" w:rsidRDefault="00A3069A" w:rsidP="00F06BB2">
      <w:pPr>
        <w:pStyle w:val="Osnovnitekst"/>
        <w:rPr>
          <w:lang w:val="sr-Cyrl-CS"/>
        </w:rPr>
      </w:pPr>
    </w:p>
    <w:p w14:paraId="5ADB3001" w14:textId="77777777" w:rsidR="00F06BB2" w:rsidRPr="006B315E" w:rsidRDefault="00F06BB2" w:rsidP="00F06BB2">
      <w:pPr>
        <w:pStyle w:val="Osnovnitekst"/>
        <w:rPr>
          <w:lang w:val="sr-Cyrl-C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062"/>
        <w:gridCol w:w="3792"/>
      </w:tblGrid>
      <w:tr w:rsidR="00A3069A" w:rsidRPr="006B315E" w14:paraId="7E4566C4" w14:textId="77777777" w:rsidTr="00132C6A">
        <w:tc>
          <w:tcPr>
            <w:tcW w:w="6062" w:type="dxa"/>
            <w:vAlign w:val="center"/>
          </w:tcPr>
          <w:p w14:paraId="25CD77B2" w14:textId="77777777" w:rsidR="00A3069A" w:rsidRPr="006B315E" w:rsidRDefault="006412E1" w:rsidP="00AE0461">
            <w:pPr>
              <w:pStyle w:val="Naslovnakandidatimentor"/>
              <w:rPr>
                <w:lang w:val="sr-Cyrl-CS"/>
              </w:rPr>
            </w:pPr>
            <w:r w:rsidRPr="006B315E">
              <w:rPr>
                <w:lang w:val="sr-Cyrl-CS"/>
              </w:rPr>
              <w:t>Ментор</w:t>
            </w:r>
            <w:r w:rsidR="00196C7A" w:rsidRPr="006B315E">
              <w:rPr>
                <w:lang w:val="sr-Cyrl-CS"/>
              </w:rPr>
              <w:t>:</w:t>
            </w:r>
          </w:p>
        </w:tc>
        <w:tc>
          <w:tcPr>
            <w:tcW w:w="3792" w:type="dxa"/>
            <w:vAlign w:val="center"/>
          </w:tcPr>
          <w:p w14:paraId="5675BFA1" w14:textId="77777777" w:rsidR="00A3069A" w:rsidRPr="006B315E" w:rsidRDefault="006412E1" w:rsidP="00AE0461">
            <w:pPr>
              <w:pStyle w:val="Naslovnakandidatimentor"/>
              <w:rPr>
                <w:lang w:val="sr-Cyrl-CS"/>
              </w:rPr>
            </w:pPr>
            <w:r w:rsidRPr="006B315E">
              <w:rPr>
                <w:lang w:val="sr-Cyrl-CS"/>
              </w:rPr>
              <w:t>Кандидат</w:t>
            </w:r>
            <w:r w:rsidR="00196C7A" w:rsidRPr="006B315E">
              <w:rPr>
                <w:lang w:val="sr-Cyrl-CS"/>
              </w:rPr>
              <w:t>:</w:t>
            </w:r>
          </w:p>
        </w:tc>
      </w:tr>
      <w:tr w:rsidR="00A3069A" w:rsidRPr="006B315E" w14:paraId="7A3D27C9" w14:textId="77777777" w:rsidTr="00132C6A">
        <w:trPr>
          <w:trHeight w:val="491"/>
        </w:trPr>
        <w:tc>
          <w:tcPr>
            <w:tcW w:w="6062" w:type="dxa"/>
            <w:vAlign w:val="center"/>
          </w:tcPr>
          <w:p w14:paraId="478460E4" w14:textId="59072160" w:rsidR="00A3069A" w:rsidRPr="00DC5193" w:rsidRDefault="00F60B8E" w:rsidP="00132C6A">
            <w:pPr>
              <w:pStyle w:val="Naslovnakandidatimentor"/>
              <w:rPr>
                <w:lang w:val="en-US"/>
              </w:rPr>
            </w:pPr>
            <w:r>
              <w:rPr>
                <w:lang w:val="sr-Cyrl-CS"/>
              </w:rPr>
              <w:t>проф. др Захарије Радивојевић</w:t>
            </w:r>
          </w:p>
        </w:tc>
        <w:tc>
          <w:tcPr>
            <w:tcW w:w="3792" w:type="dxa"/>
            <w:vAlign w:val="center"/>
          </w:tcPr>
          <w:p w14:paraId="3C85F60D" w14:textId="435C5BCE" w:rsidR="00A3069A" w:rsidRPr="006B315E" w:rsidRDefault="005A1EE1" w:rsidP="00132C6A">
            <w:pPr>
              <w:pStyle w:val="Naslovnakandidatimentor"/>
              <w:rPr>
                <w:lang w:val="sr-Cyrl-CS"/>
              </w:rPr>
            </w:pPr>
            <w:r>
              <w:rPr>
                <w:lang w:val="sr-Cyrl-CS"/>
              </w:rPr>
              <w:t>Павле Шаренац 2020/0359</w:t>
            </w:r>
          </w:p>
        </w:tc>
      </w:tr>
    </w:tbl>
    <w:p w14:paraId="172C4CC6" w14:textId="77777777" w:rsidR="00F06BB2" w:rsidRPr="006B315E" w:rsidRDefault="00F06BB2" w:rsidP="00F06BB2">
      <w:pPr>
        <w:pStyle w:val="Osnovnitekst"/>
        <w:rPr>
          <w:lang w:val="sr-Cyrl-CS"/>
        </w:rPr>
      </w:pPr>
    </w:p>
    <w:p w14:paraId="64E51573" w14:textId="77777777" w:rsidR="00D00333" w:rsidRDefault="00D00333" w:rsidP="000B1B4F">
      <w:pPr>
        <w:pStyle w:val="Vremepredajeteze"/>
        <w:rPr>
          <w:lang w:val="en-US"/>
        </w:rPr>
      </w:pPr>
    </w:p>
    <w:p w14:paraId="1B6B4780" w14:textId="1C9C923A" w:rsidR="00F06BB2" w:rsidRPr="006B315E" w:rsidRDefault="006412E1" w:rsidP="000B1B4F">
      <w:pPr>
        <w:pStyle w:val="Vremepredajeteze"/>
        <w:rPr>
          <w:lang w:val="sr-Cyrl-CS"/>
        </w:rPr>
      </w:pPr>
      <w:r w:rsidRPr="006B315E">
        <w:rPr>
          <w:lang w:val="sr-Cyrl-CS"/>
        </w:rPr>
        <w:t>Београд</w:t>
      </w:r>
      <w:r w:rsidR="00A3069A" w:rsidRPr="006B315E">
        <w:rPr>
          <w:lang w:val="sr-Cyrl-CS"/>
        </w:rPr>
        <w:t xml:space="preserve">, </w:t>
      </w:r>
      <w:r w:rsidR="00F25753">
        <w:rPr>
          <w:lang w:val="sr-Cyrl-CS"/>
        </w:rPr>
        <w:t>о</w:t>
      </w:r>
      <w:r w:rsidR="005A1EE1">
        <w:rPr>
          <w:lang w:val="sr-Cyrl-CS"/>
        </w:rPr>
        <w:t>ктобар</w:t>
      </w:r>
      <w:r w:rsidR="00A3069A" w:rsidRPr="006B315E">
        <w:rPr>
          <w:lang w:val="sr-Cyrl-CS"/>
        </w:rPr>
        <w:t xml:space="preserve"> </w:t>
      </w:r>
      <w:r w:rsidR="002E1EAE">
        <w:rPr>
          <w:lang w:val="sr-Cyrl-CS"/>
        </w:rPr>
        <w:t>2025.</w:t>
      </w:r>
    </w:p>
    <w:p w14:paraId="7DA2C0FA" w14:textId="77777777" w:rsidR="00F06BB2" w:rsidRPr="006B315E" w:rsidRDefault="00F06BB2" w:rsidP="00F06BB2">
      <w:pPr>
        <w:rPr>
          <w:lang w:val="sr-Cyrl-CS"/>
        </w:rPr>
        <w:sectPr w:rsidR="00F06BB2" w:rsidRPr="006B315E" w:rsidSect="00207E96">
          <w:footerReference w:type="even" r:id="rId9"/>
          <w:footerReference w:type="default" r:id="rId10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</w:p>
    <w:p w14:paraId="67D241F6" w14:textId="36153C6B" w:rsidR="00F06BB2" w:rsidRPr="006B315E" w:rsidRDefault="006412E1" w:rsidP="00AA4ACB">
      <w:pPr>
        <w:pStyle w:val="SadrajLiteratura"/>
        <w:tabs>
          <w:tab w:val="left" w:pos="2904"/>
          <w:tab w:val="left" w:pos="5604"/>
        </w:tabs>
        <w:rPr>
          <w:lang w:val="sr-Cyrl-CS"/>
        </w:rPr>
      </w:pPr>
      <w:bookmarkStart w:id="0" w:name="_Toc211726781"/>
      <w:r w:rsidRPr="006B315E">
        <w:rPr>
          <w:lang w:val="sr-Cyrl-CS"/>
        </w:rPr>
        <w:lastRenderedPageBreak/>
        <w:t>Садржај</w:t>
      </w:r>
      <w:bookmarkEnd w:id="0"/>
      <w:r w:rsidR="009F67C8">
        <w:rPr>
          <w:lang w:val="sr-Cyrl-CS"/>
        </w:rPr>
        <w:tab/>
      </w:r>
      <w:r w:rsidR="00AA4ACB">
        <w:rPr>
          <w:lang w:val="sr-Cyrl-CS"/>
        </w:rPr>
        <w:tab/>
      </w:r>
    </w:p>
    <w:p w14:paraId="679186AE" w14:textId="380A40EC" w:rsidR="00E36B14" w:rsidRDefault="00373101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r w:rsidRPr="006B315E">
        <w:rPr>
          <w:lang w:val="sr-Cyrl-CS"/>
        </w:rPr>
        <w:fldChar w:fldCharType="begin"/>
      </w:r>
      <w:r w:rsidR="0021095F" w:rsidRPr="006B315E">
        <w:rPr>
          <w:lang w:val="sr-Cyrl-CS"/>
        </w:rPr>
        <w:instrText xml:space="preserve"> TOC \o "1-3" \h \z \u </w:instrText>
      </w:r>
      <w:r w:rsidRPr="006B315E">
        <w:rPr>
          <w:lang w:val="sr-Cyrl-CS"/>
        </w:rPr>
        <w:fldChar w:fldCharType="separate"/>
      </w:r>
      <w:hyperlink w:anchor="_Toc211726781" w:history="1">
        <w:r w:rsidR="00E36B14" w:rsidRPr="00432584">
          <w:rPr>
            <w:rStyle w:val="Hyperlink"/>
            <w:noProof/>
            <w:lang w:val="sr-Cyrl-CS"/>
          </w:rPr>
          <w:t>Садржај</w:t>
        </w:r>
        <w:r w:rsidR="00E36B14">
          <w:rPr>
            <w:noProof/>
            <w:webHidden/>
          </w:rPr>
          <w:tab/>
        </w:r>
        <w:r w:rsidR="00E36B14">
          <w:rPr>
            <w:noProof/>
            <w:webHidden/>
          </w:rPr>
          <w:fldChar w:fldCharType="begin"/>
        </w:r>
        <w:r w:rsidR="00E36B14">
          <w:rPr>
            <w:noProof/>
            <w:webHidden/>
          </w:rPr>
          <w:instrText xml:space="preserve"> PAGEREF _Toc211726781 \h </w:instrText>
        </w:r>
        <w:r w:rsidR="00E36B14">
          <w:rPr>
            <w:noProof/>
            <w:webHidden/>
          </w:rPr>
        </w:r>
        <w:r w:rsidR="00E36B14">
          <w:rPr>
            <w:noProof/>
            <w:webHidden/>
          </w:rPr>
          <w:fldChar w:fldCharType="separate"/>
        </w:r>
        <w:r w:rsidR="00A85F21">
          <w:rPr>
            <w:noProof/>
            <w:webHidden/>
          </w:rPr>
          <w:t>i</w:t>
        </w:r>
        <w:r w:rsidR="00E36B14">
          <w:rPr>
            <w:noProof/>
            <w:webHidden/>
          </w:rPr>
          <w:fldChar w:fldCharType="end"/>
        </w:r>
      </w:hyperlink>
    </w:p>
    <w:p w14:paraId="54E8BF2A" w14:textId="68738386" w:rsidR="00E36B14" w:rsidRDefault="00E36B14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1726782" w:history="1">
        <w:r w:rsidRPr="00432584">
          <w:rPr>
            <w:rStyle w:val="Hyperlink"/>
            <w:noProof/>
            <w:lang w:val="sr-Cyrl-CS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432584">
          <w:rPr>
            <w:rStyle w:val="Hyperlink"/>
            <w:noProof/>
            <w:lang w:val="sr-Cyrl-CS"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F2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FFA950E" w14:textId="639CF0EA" w:rsidR="00E36B14" w:rsidRDefault="00E36B14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1726783" w:history="1">
        <w:r w:rsidRPr="00432584">
          <w:rPr>
            <w:rStyle w:val="Hyperlink"/>
            <w:noProof/>
            <w:lang w:val="sr-Cyrl-C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432584">
          <w:rPr>
            <w:rStyle w:val="Hyperlink"/>
            <w:noProof/>
            <w:lang w:val="sr-Cyrl-CS"/>
          </w:rPr>
          <w:t>Преглед постојећих решења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F2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354261" w14:textId="3DB9717C" w:rsidR="00E36B14" w:rsidRDefault="00E36B14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1726784" w:history="1">
        <w:r w:rsidRPr="00432584">
          <w:rPr>
            <w:rStyle w:val="Hyperlink"/>
            <w:noProof/>
            <w:lang w:val="sr-Cyrl-RS"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432584">
          <w:rPr>
            <w:rStyle w:val="Hyperlink"/>
            <w:i/>
            <w:noProof/>
            <w:lang w:val="en-US"/>
          </w:rPr>
          <w:t>SrediMe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F2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406CA9" w14:textId="4D310DEE" w:rsidR="00E36B14" w:rsidRDefault="00E36B14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1726785" w:history="1">
        <w:r w:rsidRPr="00432584">
          <w:rPr>
            <w:rStyle w:val="Hyperlink"/>
            <w:noProof/>
            <w:lang w:val="sr-Cyrl-RS"/>
          </w:rPr>
          <w:t>2.1.1.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432584">
          <w:rPr>
            <w:rStyle w:val="Hyperlink"/>
            <w:noProof/>
            <w:lang w:val="sr-Cyrl-RS"/>
          </w:rPr>
          <w:t>Кратак опис апликације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_Toc211726785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F2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957F0A" w14:textId="361BB13F" w:rsidR="00E36B14" w:rsidRDefault="00E36B14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1726786" w:history="1">
        <w:r w:rsidRPr="00432584">
          <w:rPr>
            <w:rStyle w:val="Hyperlink"/>
            <w:noProof/>
            <w:lang w:val="sr-Cyrl-RS"/>
          </w:rPr>
          <w:t>2.1.2.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432584">
          <w:rPr>
            <w:rStyle w:val="Hyperlink"/>
            <w:noProof/>
            <w:lang w:val="sr-Cyrl-RS"/>
          </w:rPr>
          <w:t>Функционалности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_Toc211726786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F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376ED6" w14:textId="3CF09485" w:rsidR="00E36B14" w:rsidRDefault="00E36B14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1726787" w:history="1">
        <w:r w:rsidRPr="00432584">
          <w:rPr>
            <w:rStyle w:val="Hyperlink"/>
            <w:noProof/>
            <w:lang w:val="sr-Cyrl-RS"/>
          </w:rPr>
          <w:t>2.1.3.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432584">
          <w:rPr>
            <w:rStyle w:val="Hyperlink"/>
            <w:noProof/>
            <w:lang w:val="sr-Cyrl-RS"/>
          </w:rPr>
          <w:t>Корисничко искуство и интерфејс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_Toc211726787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F2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A3D72B" w14:textId="350A7542" w:rsidR="00E36B14" w:rsidRDefault="00E36B14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1726788" w:history="1">
        <w:r w:rsidRPr="00432584">
          <w:rPr>
            <w:rStyle w:val="Hyperlink"/>
            <w:noProof/>
            <w:lang w:val="sr-Cyrl-RS"/>
          </w:rPr>
          <w:t>2.1.4.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432584">
          <w:rPr>
            <w:rStyle w:val="Hyperlink"/>
            <w:noProof/>
            <w:lang w:val="sr-Cyrl-RS"/>
          </w:rPr>
          <w:t>Предности апликације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_Toc211726788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F2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8254C8" w14:textId="783F4A2F" w:rsidR="00E36B14" w:rsidRDefault="00E36B14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1726789" w:history="1">
        <w:r w:rsidRPr="00432584">
          <w:rPr>
            <w:rStyle w:val="Hyperlink"/>
            <w:noProof/>
            <w:lang w:val="sr-Cyrl-RS"/>
          </w:rPr>
          <w:t>2.1.5.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432584">
          <w:rPr>
            <w:rStyle w:val="Hyperlink"/>
            <w:noProof/>
            <w:lang w:val="sr-Cyrl-RS"/>
          </w:rPr>
          <w:t>Недостаци апликације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_Toc211726789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F2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FB2D10" w14:textId="44B08A67" w:rsidR="00E36B14" w:rsidRDefault="00E36B14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1726790" w:history="1">
        <w:r w:rsidRPr="00432584">
          <w:rPr>
            <w:rStyle w:val="Hyperlink"/>
            <w:noProof/>
            <w:lang w:val="sr-Cyrl-RS"/>
          </w:rPr>
          <w:t>2.1.6.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432584">
          <w:rPr>
            <w:rStyle w:val="Hyperlink"/>
            <w:noProof/>
            <w:lang w:val="sr-Cyrl-RS"/>
          </w:rPr>
          <w:t>Место на тржишту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_Toc211726790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F2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FC7F54" w14:textId="6027C65D" w:rsidR="00E36B14" w:rsidRDefault="00E36B14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1726791" w:history="1">
        <w:r w:rsidRPr="00432584">
          <w:rPr>
            <w:rStyle w:val="Hyperlink"/>
            <w:noProof/>
            <w:lang w:val="sr-Cyrl-RS"/>
          </w:rPr>
          <w:t>2.1.7.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432584">
          <w:rPr>
            <w:rStyle w:val="Hyperlink"/>
            <w:noProof/>
            <w:lang w:val="en-US"/>
          </w:rPr>
          <w:t>SrediMe PRO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F2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AD7C0D" w14:textId="082BF81D" w:rsidR="00E36B14" w:rsidRDefault="00E36B14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1726792" w:history="1">
        <w:r w:rsidRPr="00432584">
          <w:rPr>
            <w:rStyle w:val="Hyperlink"/>
            <w:i/>
            <w:noProof/>
            <w:lang w:val="sr-Cyrl-RS"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432584">
          <w:rPr>
            <w:rStyle w:val="Hyperlink"/>
            <w:i/>
            <w:noProof/>
            <w:lang w:val="en-US"/>
          </w:rPr>
          <w:t>Fresha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F2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7CE3F3" w14:textId="61DACACB" w:rsidR="00E36B14" w:rsidRDefault="00E36B14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1726793" w:history="1">
        <w:r w:rsidRPr="00432584">
          <w:rPr>
            <w:rStyle w:val="Hyperlink"/>
            <w:noProof/>
            <w:lang w:val="sr-Cyrl-RS"/>
          </w:rPr>
          <w:t>2.2.1.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432584">
          <w:rPr>
            <w:rStyle w:val="Hyperlink"/>
            <w:noProof/>
            <w:lang w:val="sr-Cyrl-RS"/>
          </w:rPr>
          <w:t>Кратак опис апликације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F2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41CA66" w14:textId="7A3D1D8E" w:rsidR="00E36B14" w:rsidRDefault="00E36B14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1726794" w:history="1">
        <w:r w:rsidRPr="00432584">
          <w:rPr>
            <w:rStyle w:val="Hyperlink"/>
            <w:noProof/>
            <w:lang w:val="sr-Cyrl-RS"/>
          </w:rPr>
          <w:t>2.2.2.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432584">
          <w:rPr>
            <w:rStyle w:val="Hyperlink"/>
            <w:noProof/>
            <w:lang w:val="sr-Cyrl-RS"/>
          </w:rPr>
          <w:t>Функционалности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F2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FEA543" w14:textId="46EFB9C1" w:rsidR="00E36B14" w:rsidRDefault="00E36B14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1726795" w:history="1">
        <w:r w:rsidRPr="00432584">
          <w:rPr>
            <w:rStyle w:val="Hyperlink"/>
            <w:noProof/>
            <w:lang w:val="en-US"/>
          </w:rPr>
          <w:t>2.2.3.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432584">
          <w:rPr>
            <w:rStyle w:val="Hyperlink"/>
            <w:noProof/>
            <w:lang w:val="sr-Cyrl-RS"/>
          </w:rPr>
          <w:t>Корисничко искуство и интерфејс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F2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16DF12" w14:textId="5F556C3C" w:rsidR="00E36B14" w:rsidRDefault="00E36B14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1726796" w:history="1">
        <w:r w:rsidRPr="00432584">
          <w:rPr>
            <w:rStyle w:val="Hyperlink"/>
            <w:noProof/>
            <w:lang w:val="sr-Cyrl-RS"/>
          </w:rPr>
          <w:t>2.2.4.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432584">
          <w:rPr>
            <w:rStyle w:val="Hyperlink"/>
            <w:noProof/>
            <w:lang w:val="sr-Cyrl-RS"/>
          </w:rPr>
          <w:t>Предности апликације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F2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978864F" w14:textId="33C2ACBA" w:rsidR="00E36B14" w:rsidRDefault="00E36B14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1726797" w:history="1">
        <w:r w:rsidRPr="00432584">
          <w:rPr>
            <w:rStyle w:val="Hyperlink"/>
            <w:noProof/>
            <w:lang w:val="sr-Cyrl-RS"/>
          </w:rPr>
          <w:t>2.2.5.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432584">
          <w:rPr>
            <w:rStyle w:val="Hyperlink"/>
            <w:noProof/>
            <w:lang w:val="sr-Cyrl-RS"/>
          </w:rPr>
          <w:t>Недостаци апликације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F2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C57D90" w14:textId="325E6F68" w:rsidR="00E36B14" w:rsidRDefault="00E36B14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1726798" w:history="1">
        <w:r w:rsidRPr="00432584">
          <w:rPr>
            <w:rStyle w:val="Hyperlink"/>
            <w:noProof/>
            <w:lang w:val="en-US"/>
          </w:rPr>
          <w:t>2.2.6.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432584">
          <w:rPr>
            <w:rStyle w:val="Hyperlink"/>
            <w:noProof/>
            <w:lang w:val="sr-Cyrl-RS"/>
          </w:rPr>
          <w:t>Место на тржишту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F2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66EB056" w14:textId="42615B8E" w:rsidR="00E36B14" w:rsidRDefault="00E36B14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1726799" w:history="1">
        <w:r w:rsidRPr="00432584">
          <w:rPr>
            <w:rStyle w:val="Hyperlink"/>
            <w:noProof/>
            <w:lang w:val="sr-Cyrl-RS"/>
          </w:rPr>
          <w:t>2.2.7.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432584">
          <w:rPr>
            <w:rStyle w:val="Hyperlink"/>
            <w:noProof/>
            <w:lang w:val="en-US"/>
          </w:rPr>
          <w:t>Fresha for business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F2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6FC7D5" w14:textId="69AFA6C9" w:rsidR="00E36B14" w:rsidRDefault="00E36B14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1726800" w:history="1">
        <w:r w:rsidRPr="00432584">
          <w:rPr>
            <w:rStyle w:val="Hyperlink"/>
            <w:noProof/>
            <w:lang w:val="sr-Cyrl-RS"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432584">
          <w:rPr>
            <w:rStyle w:val="Hyperlink"/>
            <w:noProof/>
            <w:lang w:val="sr-Cyrl-RS"/>
          </w:rPr>
          <w:t xml:space="preserve">Табеларни преглед карактеристика апликација </w:t>
        </w:r>
        <w:r w:rsidRPr="00432584">
          <w:rPr>
            <w:rStyle w:val="Hyperlink"/>
            <w:i/>
            <w:noProof/>
            <w:lang w:val="en-US"/>
          </w:rPr>
          <w:t>SrediMe</w:t>
        </w:r>
        <w:r w:rsidRPr="00432584">
          <w:rPr>
            <w:rStyle w:val="Hyperlink"/>
            <w:noProof/>
            <w:lang w:val="en-US"/>
          </w:rPr>
          <w:t xml:space="preserve"> </w:t>
        </w:r>
        <w:r w:rsidRPr="00432584">
          <w:rPr>
            <w:rStyle w:val="Hyperlink"/>
            <w:noProof/>
            <w:lang w:val="sr-Cyrl-RS"/>
          </w:rPr>
          <w:t xml:space="preserve">и </w:t>
        </w:r>
        <w:r w:rsidRPr="00432584">
          <w:rPr>
            <w:rStyle w:val="Hyperlink"/>
            <w:i/>
            <w:noProof/>
            <w:lang w:val="en-US"/>
          </w:rPr>
          <w:t>Fresha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F2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520222" w14:textId="621EBD65" w:rsidR="00E36B14" w:rsidRDefault="00E36B14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1726801" w:history="1">
        <w:r w:rsidRPr="00432584">
          <w:rPr>
            <w:rStyle w:val="Hyperlink"/>
            <w:noProof/>
            <w:lang w:val="sr-Cyrl-C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432584">
          <w:rPr>
            <w:rStyle w:val="Hyperlink"/>
            <w:noProof/>
            <w:lang w:val="sr-Cyrl-CS"/>
          </w:rPr>
          <w:t>Преглед коришћених технологија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F2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B289E54" w14:textId="5E197924" w:rsidR="00E36B14" w:rsidRDefault="00E36B14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1726802" w:history="1">
        <w:r w:rsidRPr="00432584">
          <w:rPr>
            <w:rStyle w:val="Hyperlink"/>
            <w:noProof/>
            <w:lang w:val="sr-Cyrl-C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432584">
          <w:rPr>
            <w:rStyle w:val="Hyperlink"/>
            <w:noProof/>
            <w:lang w:val="sr-Cyrl-CS"/>
          </w:rPr>
          <w:t>Имплементација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F2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04EDD66" w14:textId="1F36BA94" w:rsidR="00E36B14" w:rsidRDefault="00E36B14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1726803" w:history="1">
        <w:r w:rsidRPr="00432584">
          <w:rPr>
            <w:rStyle w:val="Hyperlink"/>
            <w:noProof/>
            <w:lang w:val="sr-Cyrl-RS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432584">
          <w:rPr>
            <w:rStyle w:val="Hyperlink"/>
            <w:noProof/>
            <w:lang w:val="sr-Cyrl-RS"/>
          </w:rPr>
          <w:t>Функционалности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F2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C906694" w14:textId="5457D8D9" w:rsidR="00E36B14" w:rsidRDefault="00E36B14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1726804" w:history="1">
        <w:r w:rsidRPr="00432584">
          <w:rPr>
            <w:rStyle w:val="Hyperlink"/>
            <w:noProof/>
            <w:lang w:val="sr-Cyrl-CS"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val="en-US"/>
            <w14:ligatures w14:val="standardContextual"/>
          </w:rPr>
          <w:tab/>
        </w:r>
        <w:r w:rsidRPr="00432584">
          <w:rPr>
            <w:rStyle w:val="Hyperlink"/>
            <w:noProof/>
            <w:lang w:val="sr-Cyrl-CS"/>
          </w:rPr>
          <w:t>Закључак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F2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ABBEB0C" w14:textId="744AFC08" w:rsidR="00E36B14" w:rsidRDefault="00E36B14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1726805" w:history="1">
        <w:r w:rsidRPr="00432584">
          <w:rPr>
            <w:rStyle w:val="Hyperlink"/>
            <w:noProof/>
            <w:lang w:val="sr-Cyrl-CS"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F2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634F670" w14:textId="35A115FF" w:rsidR="00E36B14" w:rsidRDefault="00E36B14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1726806" w:history="1">
        <w:r w:rsidRPr="00432584">
          <w:rPr>
            <w:rStyle w:val="Hyperlink"/>
            <w:noProof/>
            <w:lang w:val="sr-Cyrl-CS"/>
          </w:rPr>
          <w:t>Списак скраћеница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F2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8DF00AE" w14:textId="3FD9171A" w:rsidR="00E36B14" w:rsidRDefault="00E36B14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1726807" w:history="1">
        <w:r w:rsidRPr="00432584">
          <w:rPr>
            <w:rStyle w:val="Hyperlink"/>
            <w:noProof/>
            <w:lang w:val="sr-Cyrl-CS"/>
          </w:rPr>
          <w:t>Списак слика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F2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E29CC76" w14:textId="7CB0374B" w:rsidR="00E36B14" w:rsidRDefault="00E36B14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211726808" w:history="1">
        <w:r w:rsidRPr="00432584">
          <w:rPr>
            <w:rStyle w:val="Hyperlink"/>
            <w:noProof/>
            <w:lang w:val="sr-Cyrl-CS"/>
          </w:rPr>
          <w:t>Списак табела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F2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72EA480" w14:textId="749575A6" w:rsidR="001551E5" w:rsidRDefault="00373101" w:rsidP="002079CF">
      <w:pPr>
        <w:pStyle w:val="TOC3"/>
        <w:tabs>
          <w:tab w:val="left" w:pos="1440"/>
          <w:tab w:val="right" w:leader="dot" w:pos="9628"/>
        </w:tabs>
        <w:rPr>
          <w:lang w:val="sr-Cyrl-CS"/>
        </w:rPr>
        <w:sectPr w:rsidR="001551E5" w:rsidSect="001551E5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1134" w:bottom="1701" w:left="1134" w:header="709" w:footer="709" w:gutter="0"/>
          <w:pgNumType w:fmt="lowerRoman" w:start="1"/>
          <w:cols w:space="708"/>
          <w:docGrid w:linePitch="360"/>
        </w:sectPr>
      </w:pPr>
      <w:r w:rsidRPr="006B315E">
        <w:rPr>
          <w:lang w:val="sr-Cyrl-CS"/>
        </w:rPr>
        <w:fldChar w:fldCharType="end"/>
      </w:r>
    </w:p>
    <w:p w14:paraId="5369CB51" w14:textId="77777777" w:rsidR="00F06BB2" w:rsidRPr="006B315E" w:rsidRDefault="001551E5" w:rsidP="00E7161C">
      <w:pPr>
        <w:pStyle w:val="Inivonaslova-Poglavlje"/>
        <w:rPr>
          <w:lang w:val="sr-Cyrl-CS"/>
        </w:rPr>
      </w:pPr>
      <w:bookmarkStart w:id="1" w:name="_Toc254342941"/>
      <w:r>
        <w:rPr>
          <w:lang w:val="en-US"/>
        </w:rPr>
        <w:lastRenderedPageBreak/>
        <w:t xml:space="preserve"> </w:t>
      </w:r>
      <w:bookmarkStart w:id="2" w:name="_Toc211726782"/>
      <w:r w:rsidR="006412E1" w:rsidRPr="006B315E">
        <w:rPr>
          <w:lang w:val="sr-Cyrl-CS"/>
        </w:rPr>
        <w:t>Увод</w:t>
      </w:r>
      <w:bookmarkEnd w:id="2"/>
      <w:r w:rsidR="00E7161C" w:rsidRPr="006B315E">
        <w:rPr>
          <w:lang w:val="sr-Cyrl-CS"/>
        </w:rPr>
        <w:t xml:space="preserve"> </w:t>
      </w:r>
    </w:p>
    <w:p w14:paraId="2B0C00C8" w14:textId="1B4B5501" w:rsidR="00475051" w:rsidRDefault="00D8041A" w:rsidP="00603BD4">
      <w:pPr>
        <w:pStyle w:val="Osnovnitekst"/>
        <w:rPr>
          <w:lang w:val="en-US"/>
        </w:rPr>
      </w:pPr>
      <w:r>
        <w:rPr>
          <w:lang w:val="sr-Cyrl-RS"/>
        </w:rPr>
        <w:t>Циљ овог рада је да понуди решење у виду</w:t>
      </w:r>
      <w:r w:rsidR="00603BD4">
        <w:rPr>
          <w:lang w:val="sr-Cyrl-RS"/>
        </w:rPr>
        <w:t xml:space="preserve"> </w:t>
      </w:r>
      <w:r w:rsidR="00603BD4" w:rsidRPr="00603BD4">
        <w:rPr>
          <w:i/>
          <w:iCs/>
          <w:lang w:val="en-US"/>
        </w:rPr>
        <w:t>Android</w:t>
      </w:r>
      <w:r>
        <w:rPr>
          <w:lang w:val="sr-Cyrl-RS"/>
        </w:rPr>
        <w:t xml:space="preserve"> мобилне апликације</w:t>
      </w:r>
      <w:r w:rsidR="00EB59BA">
        <w:rPr>
          <w:lang w:val="sr-Cyrl-RS"/>
        </w:rPr>
        <w:t xml:space="preserve"> </w:t>
      </w:r>
      <w:r w:rsidR="00EB59BA" w:rsidRPr="00EB59BA">
        <w:rPr>
          <w:i/>
          <w:iCs/>
          <w:lang w:val="en-US"/>
        </w:rPr>
        <w:t>BarberBooker</w:t>
      </w:r>
      <w:r w:rsidR="00EB59BA">
        <w:rPr>
          <w:i/>
          <w:iCs/>
          <w:lang w:val="en-US"/>
        </w:rPr>
        <w:t>,</w:t>
      </w:r>
      <w:r>
        <w:rPr>
          <w:lang w:val="sr-Cyrl-RS"/>
        </w:rPr>
        <w:t xml:space="preserve"> кој</w:t>
      </w:r>
      <w:r w:rsidR="00CC0D34">
        <w:rPr>
          <w:lang w:val="sr-Cyrl-RS"/>
        </w:rPr>
        <w:t>а</w:t>
      </w:r>
      <w:r w:rsidR="00207AA4">
        <w:rPr>
          <w:lang w:val="sr-Cyrl-RS"/>
        </w:rPr>
        <w:t xml:space="preserve"> олакшава</w:t>
      </w:r>
      <w:r>
        <w:rPr>
          <w:lang w:val="sr-Cyrl-RS"/>
        </w:rPr>
        <w:t xml:space="preserve"> резервациј</w:t>
      </w:r>
      <w:r w:rsidR="00F04B46">
        <w:rPr>
          <w:lang w:val="sr-Cyrl-RS"/>
        </w:rPr>
        <w:t>у</w:t>
      </w:r>
      <w:r>
        <w:rPr>
          <w:lang w:val="sr-Cyrl-RS"/>
        </w:rPr>
        <w:t xml:space="preserve"> термина клијентима и фризерским салонима</w:t>
      </w:r>
      <w:r w:rsidR="00007CB8">
        <w:rPr>
          <w:lang w:val="sr-Cyrl-RS"/>
        </w:rPr>
        <w:t xml:space="preserve">. </w:t>
      </w:r>
      <w:r w:rsidR="00CC0D34">
        <w:rPr>
          <w:lang w:val="sr-Cyrl-RS"/>
        </w:rPr>
        <w:t>Поред унапређења начина уговарања времена термина,</w:t>
      </w:r>
      <w:r w:rsidR="00102689">
        <w:rPr>
          <w:lang w:val="sr-Cyrl-RS"/>
        </w:rPr>
        <w:t xml:space="preserve"> апликација омогућује клијентима да ефикасно пронађу најбоље оцењене бербернице на жељено</w:t>
      </w:r>
      <w:r w:rsidR="009A76E2">
        <w:rPr>
          <w:lang w:val="sr-Cyrl-RS"/>
        </w:rPr>
        <w:t>м подручју</w:t>
      </w:r>
      <w:r w:rsidR="00102689">
        <w:rPr>
          <w:lang w:val="sr-Cyrl-RS"/>
        </w:rPr>
        <w:t>.</w:t>
      </w:r>
      <w:r w:rsidR="00CC0D34">
        <w:rPr>
          <w:lang w:val="sr-Cyrl-RS"/>
        </w:rPr>
        <w:t xml:space="preserve"> </w:t>
      </w:r>
      <w:r w:rsidR="00007CB8">
        <w:rPr>
          <w:lang w:val="sr-Cyrl-RS"/>
        </w:rPr>
        <w:t>Идеја за развој оваквог софтвера је проистекла из личног искуства са непрактичним</w:t>
      </w:r>
      <w:r w:rsidR="00C7797E">
        <w:rPr>
          <w:lang w:val="sr-Cyrl-RS"/>
        </w:rPr>
        <w:t xml:space="preserve"> </w:t>
      </w:r>
      <w:r w:rsidR="00007CB8">
        <w:rPr>
          <w:lang w:val="sr-Cyrl-RS"/>
        </w:rPr>
        <w:t xml:space="preserve">начинима </w:t>
      </w:r>
      <w:r w:rsidR="00E62E62">
        <w:rPr>
          <w:lang w:val="sr-Cyrl-RS"/>
        </w:rPr>
        <w:t xml:space="preserve">заказивања </w:t>
      </w:r>
      <w:r w:rsidR="006B6332">
        <w:rPr>
          <w:lang w:val="sr-Cyrl-RS"/>
        </w:rPr>
        <w:t xml:space="preserve">и проналаска </w:t>
      </w:r>
      <w:r w:rsidR="0030023A">
        <w:rPr>
          <w:lang w:val="sr-Cyrl-RS"/>
        </w:rPr>
        <w:t xml:space="preserve">одговарајућих </w:t>
      </w:r>
      <w:r w:rsidR="00007CB8">
        <w:rPr>
          <w:lang w:val="sr-Cyrl-RS"/>
        </w:rPr>
        <w:t>фризерских услу</w:t>
      </w:r>
      <w:r w:rsidR="00207AA4">
        <w:rPr>
          <w:lang w:val="sr-Cyrl-RS"/>
        </w:rPr>
        <w:t>г</w:t>
      </w:r>
      <w:r w:rsidR="00007CB8">
        <w:rPr>
          <w:lang w:val="sr-Cyrl-RS"/>
        </w:rPr>
        <w:t>а.</w:t>
      </w:r>
    </w:p>
    <w:p w14:paraId="05FF1EED" w14:textId="5097AFF7" w:rsidR="00603BD4" w:rsidRPr="006F375A" w:rsidRDefault="00603BD4" w:rsidP="00603BD4">
      <w:pPr>
        <w:pStyle w:val="Osnovnitekst"/>
        <w:rPr>
          <w:lang w:val="en-US"/>
        </w:rPr>
      </w:pPr>
      <w:r>
        <w:rPr>
          <w:lang w:val="sr-Cyrl-RS"/>
        </w:rPr>
        <w:t xml:space="preserve">Сродне </w:t>
      </w:r>
      <w:r w:rsidRPr="00181104">
        <w:rPr>
          <w:i/>
          <w:iCs/>
          <w:lang w:val="en-US"/>
        </w:rPr>
        <w:t>Android</w:t>
      </w:r>
      <w:r>
        <w:rPr>
          <w:lang w:val="en-US"/>
        </w:rPr>
        <w:t xml:space="preserve"> </w:t>
      </w:r>
      <w:r>
        <w:rPr>
          <w:lang w:val="sr-Cyrl-RS"/>
        </w:rPr>
        <w:t>мобилне апликације које настоје да реше сличне проблеме већ постоје</w:t>
      </w:r>
      <w:r w:rsidR="00181104">
        <w:rPr>
          <w:lang w:val="sr-Cyrl-RS"/>
        </w:rPr>
        <w:t xml:space="preserve"> како за домаће</w:t>
      </w:r>
      <w:r w:rsidR="002755E2">
        <w:rPr>
          <w:lang w:val="sr-Cyrl-RS"/>
        </w:rPr>
        <w:t xml:space="preserve"> (Србија и остале земље из региона</w:t>
      </w:r>
      <w:r w:rsidR="00E95AED">
        <w:rPr>
          <w:lang w:val="sr-Cyrl-RS"/>
        </w:rPr>
        <w:t xml:space="preserve"> попут Хрватске, Босне и Херцеговине</w:t>
      </w:r>
      <w:r w:rsidR="009663AA">
        <w:rPr>
          <w:lang w:val="en-US"/>
        </w:rPr>
        <w:t xml:space="preserve"> </w:t>
      </w:r>
      <w:r w:rsidR="009663AA">
        <w:rPr>
          <w:lang w:val="sr-Cyrl-RS"/>
        </w:rPr>
        <w:t>и</w:t>
      </w:r>
      <w:r w:rsidR="00B900C9">
        <w:rPr>
          <w:lang w:val="sr-Cyrl-RS"/>
        </w:rPr>
        <w:t xml:space="preserve"> </w:t>
      </w:r>
      <w:r w:rsidR="00E95AED">
        <w:rPr>
          <w:lang w:val="sr-Cyrl-RS"/>
        </w:rPr>
        <w:t>Црне Горе</w:t>
      </w:r>
      <w:r w:rsidR="002755E2">
        <w:rPr>
          <w:lang w:val="sr-Cyrl-RS"/>
        </w:rPr>
        <w:t>)</w:t>
      </w:r>
      <w:r w:rsidR="00181104">
        <w:rPr>
          <w:lang w:val="sr-Cyrl-RS"/>
        </w:rPr>
        <w:t>, тако и за глобално тржиште</w:t>
      </w:r>
      <w:r w:rsidR="002755E2">
        <w:rPr>
          <w:lang w:val="sr-Cyrl-RS"/>
        </w:rPr>
        <w:t>. Апликације намењене искључиво за домаће тржиште</w:t>
      </w:r>
      <w:r w:rsidR="001447AE">
        <w:rPr>
          <w:lang w:val="sr-Cyrl-RS"/>
        </w:rPr>
        <w:t xml:space="preserve"> углавном</w:t>
      </w:r>
      <w:r w:rsidR="00A84A0B">
        <w:rPr>
          <w:lang w:val="sr-Cyrl-RS"/>
        </w:rPr>
        <w:t xml:space="preserve"> нису </w:t>
      </w:r>
      <w:r w:rsidR="00A54B22">
        <w:rPr>
          <w:lang w:val="sr-Cyrl-RS"/>
        </w:rPr>
        <w:t xml:space="preserve">достигле велики </w:t>
      </w:r>
      <w:r w:rsidR="00A84A0B">
        <w:rPr>
          <w:lang w:val="sr-Cyrl-RS"/>
        </w:rPr>
        <w:t>успех</w:t>
      </w:r>
      <w:r w:rsidR="000002CD">
        <w:rPr>
          <w:lang w:val="sr-Cyrl-RS"/>
        </w:rPr>
        <w:t xml:space="preserve"> из више разлога: </w:t>
      </w:r>
      <w:r w:rsidR="00A84A0B">
        <w:rPr>
          <w:lang w:val="sr-Cyrl-RS"/>
        </w:rPr>
        <w:t>географск</w:t>
      </w:r>
      <w:r w:rsidR="000002CD">
        <w:rPr>
          <w:lang w:val="sr-Cyrl-RS"/>
        </w:rPr>
        <w:t xml:space="preserve">а </w:t>
      </w:r>
      <w:r w:rsidR="00A84A0B">
        <w:rPr>
          <w:lang w:val="sr-Cyrl-RS"/>
        </w:rPr>
        <w:t>ограниченост,</w:t>
      </w:r>
      <w:r w:rsidR="00FA6E0F">
        <w:rPr>
          <w:lang w:val="sr-Cyrl-RS"/>
        </w:rPr>
        <w:t xml:space="preserve"> лош </w:t>
      </w:r>
      <w:r w:rsidR="00A84A0B">
        <w:rPr>
          <w:lang w:val="sr-Cyrl-RS"/>
        </w:rPr>
        <w:t>квалитет</w:t>
      </w:r>
      <w:r w:rsidR="00FA6E0F">
        <w:rPr>
          <w:lang w:val="sr-Cyrl-RS"/>
        </w:rPr>
        <w:t xml:space="preserve"> софтвера</w:t>
      </w:r>
      <w:r w:rsidR="004E4819">
        <w:rPr>
          <w:lang w:val="sr-Cyrl-RS"/>
        </w:rPr>
        <w:t>, као и</w:t>
      </w:r>
      <w:r w:rsidR="00A85B00">
        <w:rPr>
          <w:lang w:val="sr-Cyrl-RS"/>
        </w:rPr>
        <w:t xml:space="preserve"> недостатак жеље </w:t>
      </w:r>
      <w:r w:rsidR="00010588">
        <w:rPr>
          <w:lang w:val="sr-Cyrl-RS"/>
        </w:rPr>
        <w:t>власника</w:t>
      </w:r>
      <w:r w:rsidR="00A85B00">
        <w:rPr>
          <w:lang w:val="sr-Cyrl-RS"/>
        </w:rPr>
        <w:t xml:space="preserve"> фризерских салона</w:t>
      </w:r>
      <w:r w:rsidR="00E22CBD">
        <w:rPr>
          <w:lang w:val="sr-Cyrl-RS"/>
        </w:rPr>
        <w:t xml:space="preserve"> за променом </w:t>
      </w:r>
      <w:r w:rsidR="00A85B00">
        <w:rPr>
          <w:lang w:val="sr-Cyrl-RS"/>
        </w:rPr>
        <w:t>начин</w:t>
      </w:r>
      <w:r w:rsidR="00E22CBD">
        <w:rPr>
          <w:lang w:val="sr-Cyrl-RS"/>
        </w:rPr>
        <w:t xml:space="preserve">а </w:t>
      </w:r>
      <w:r w:rsidR="00A85B00">
        <w:rPr>
          <w:lang w:val="sr-Cyrl-RS"/>
        </w:rPr>
        <w:t>свог пословања</w:t>
      </w:r>
      <w:r w:rsidR="00F43DFB">
        <w:rPr>
          <w:lang w:val="sr-Cyrl-RS"/>
        </w:rPr>
        <w:t xml:space="preserve">. </w:t>
      </w:r>
      <w:r w:rsidR="008B58F7">
        <w:rPr>
          <w:lang w:val="sr-Cyrl-RS"/>
        </w:rPr>
        <w:t>Насупрот њима, постоје успешне</w:t>
      </w:r>
      <w:r w:rsidR="00EA4E5B">
        <w:rPr>
          <w:lang w:val="sr-Cyrl-RS"/>
        </w:rPr>
        <w:t xml:space="preserve"> </w:t>
      </w:r>
      <w:r w:rsidR="008B58F7">
        <w:rPr>
          <w:lang w:val="sr-Cyrl-RS"/>
        </w:rPr>
        <w:t>апликације</w:t>
      </w:r>
      <w:r w:rsidR="00745BCE">
        <w:rPr>
          <w:lang w:val="en-US"/>
        </w:rPr>
        <w:t xml:space="preserve"> </w:t>
      </w:r>
      <w:r w:rsidR="00745BCE">
        <w:rPr>
          <w:lang w:val="sr-Cyrl-RS"/>
        </w:rPr>
        <w:t xml:space="preserve">са више милиона преузимања, а </w:t>
      </w:r>
      <w:r w:rsidR="008B58F7">
        <w:rPr>
          <w:lang w:val="sr-Cyrl-RS"/>
        </w:rPr>
        <w:t xml:space="preserve">намењене </w:t>
      </w:r>
      <w:r w:rsidR="00745BCE">
        <w:rPr>
          <w:lang w:val="sr-Cyrl-RS"/>
        </w:rPr>
        <w:t xml:space="preserve">су </w:t>
      </w:r>
      <w:r w:rsidR="008B58F7">
        <w:rPr>
          <w:lang w:val="sr-Cyrl-RS"/>
        </w:rPr>
        <w:t>за глобално тржиште</w:t>
      </w:r>
      <w:r w:rsidR="00130D28">
        <w:rPr>
          <w:lang w:val="sr-Cyrl-RS"/>
        </w:rPr>
        <w:t>.</w:t>
      </w:r>
      <w:r w:rsidR="008B2FA6">
        <w:rPr>
          <w:lang w:val="en-US"/>
        </w:rPr>
        <w:t xml:space="preserve"> [1]</w:t>
      </w:r>
      <w:r w:rsidR="006F375A">
        <w:rPr>
          <w:lang w:val="sr-Cyrl-RS"/>
        </w:rPr>
        <w:t xml:space="preserve"> </w:t>
      </w:r>
      <w:r w:rsidR="006F375A">
        <w:rPr>
          <w:lang w:val="en-US"/>
        </w:rPr>
        <w:t>[</w:t>
      </w:r>
      <w:r w:rsidR="00415E55">
        <w:rPr>
          <w:lang w:val="en-US"/>
        </w:rPr>
        <w:t>5</w:t>
      </w:r>
      <w:r w:rsidR="006F375A">
        <w:rPr>
          <w:lang w:val="en-US"/>
        </w:rPr>
        <w:t>]</w:t>
      </w:r>
      <w:r w:rsidR="00415E55">
        <w:rPr>
          <w:lang w:val="en-US"/>
        </w:rPr>
        <w:t xml:space="preserve"> [6]</w:t>
      </w:r>
    </w:p>
    <w:p w14:paraId="429BB81E" w14:textId="5AFD9AF1" w:rsidR="001A7A76" w:rsidRDefault="00AC129E" w:rsidP="00603BD4">
      <w:pPr>
        <w:pStyle w:val="Osnovnitekst"/>
        <w:rPr>
          <w:lang w:val="sr-Cyrl-RS"/>
        </w:rPr>
      </w:pPr>
      <w:r>
        <w:rPr>
          <w:lang w:val="sr-Cyrl-RS"/>
        </w:rPr>
        <w:t>Допринос ов</w:t>
      </w:r>
      <w:r w:rsidR="0018285A">
        <w:rPr>
          <w:lang w:val="sr-Cyrl-RS"/>
        </w:rPr>
        <w:t>ог рада</w:t>
      </w:r>
      <w:r>
        <w:rPr>
          <w:lang w:val="sr-Cyrl-RS"/>
        </w:rPr>
        <w:t xml:space="preserve"> се може описати као успешно реализован</w:t>
      </w:r>
      <w:r w:rsidR="00021094">
        <w:rPr>
          <w:lang w:val="sr-Cyrl-RS"/>
        </w:rPr>
        <w:t xml:space="preserve"> минимално одржив производ, </w:t>
      </w:r>
      <w:r w:rsidR="00562DA4">
        <w:rPr>
          <w:lang w:val="sr-Cyrl-RS"/>
        </w:rPr>
        <w:t>односно</w:t>
      </w:r>
      <w:r>
        <w:rPr>
          <w:lang w:val="sr-Cyrl-RS"/>
        </w:rPr>
        <w:t xml:space="preserve"> </w:t>
      </w:r>
      <w:r>
        <w:rPr>
          <w:lang w:val="en-US"/>
        </w:rPr>
        <w:t>MVP</w:t>
      </w:r>
      <w:r w:rsidR="005D7A88">
        <w:rPr>
          <w:lang w:val="en-US"/>
        </w:rPr>
        <w:t xml:space="preserve"> </w:t>
      </w:r>
      <w:r>
        <w:rPr>
          <w:lang w:val="en-US"/>
        </w:rPr>
        <w:t>(</w:t>
      </w:r>
      <w:r w:rsidRPr="00AC129E">
        <w:rPr>
          <w:i/>
          <w:iCs/>
          <w:lang w:val="en-US"/>
        </w:rPr>
        <w:t>Minimum Viable Product</w:t>
      </w:r>
      <w:r>
        <w:rPr>
          <w:lang w:val="en-US"/>
        </w:rPr>
        <w:t>)</w:t>
      </w:r>
      <w:r w:rsidR="00021094">
        <w:rPr>
          <w:lang w:val="sr-Cyrl-RS"/>
        </w:rPr>
        <w:t>.</w:t>
      </w:r>
      <w:r w:rsidR="00B3208B">
        <w:rPr>
          <w:lang w:val="sr-Cyrl-RS"/>
        </w:rPr>
        <w:t xml:space="preserve"> </w:t>
      </w:r>
      <w:r w:rsidR="00B3208B">
        <w:rPr>
          <w:lang w:val="en-US"/>
        </w:rPr>
        <w:t xml:space="preserve">MVP </w:t>
      </w:r>
      <w:r w:rsidR="00B3208B">
        <w:rPr>
          <w:lang w:val="sr-Cyrl-RS"/>
        </w:rPr>
        <w:t>представља почетну верзију</w:t>
      </w:r>
      <w:r w:rsidR="002B4DCB">
        <w:rPr>
          <w:lang w:val="sr-Cyrl-RS"/>
        </w:rPr>
        <w:t xml:space="preserve"> </w:t>
      </w:r>
      <w:r w:rsidR="00B3208B">
        <w:rPr>
          <w:lang w:val="sr-Cyrl-RS"/>
        </w:rPr>
        <w:t xml:space="preserve">производа </w:t>
      </w:r>
      <w:r w:rsidR="00956AD1">
        <w:rPr>
          <w:lang w:val="sr-Cyrl-RS"/>
        </w:rPr>
        <w:t>за чији развој је потребно уложити најмање труда и времена тако да буду</w:t>
      </w:r>
      <w:r w:rsidR="00AF0C6C">
        <w:rPr>
          <w:lang w:val="sr-Cyrl-RS"/>
        </w:rPr>
        <w:t xml:space="preserve"> имплементиране</w:t>
      </w:r>
      <w:r w:rsidR="00956AD1">
        <w:rPr>
          <w:lang w:val="sr-Cyrl-RS"/>
        </w:rPr>
        <w:t xml:space="preserve"> </w:t>
      </w:r>
      <w:r w:rsidR="00B3208B">
        <w:rPr>
          <w:lang w:val="sr-Cyrl-RS"/>
        </w:rPr>
        <w:t>функционалности које су најважније за</w:t>
      </w:r>
      <w:r w:rsidR="00BC02E5">
        <w:rPr>
          <w:lang w:val="sr-Cyrl-RS"/>
        </w:rPr>
        <w:t xml:space="preserve"> </w:t>
      </w:r>
      <w:r w:rsidR="00C4272F">
        <w:rPr>
          <w:lang w:val="sr-Cyrl-RS"/>
        </w:rPr>
        <w:t>основно коришћење</w:t>
      </w:r>
      <w:r w:rsidR="00C81ECC">
        <w:rPr>
          <w:lang w:val="sr-Cyrl-RS"/>
        </w:rPr>
        <w:t>.</w:t>
      </w:r>
      <w:r w:rsidR="00B71821">
        <w:rPr>
          <w:lang w:val="sr-Cyrl-RS"/>
        </w:rPr>
        <w:t xml:space="preserve"> </w:t>
      </w:r>
      <w:r w:rsidR="00BC02E5">
        <w:rPr>
          <w:lang w:val="sr-Cyrl-RS"/>
        </w:rPr>
        <w:t>Овакав производ се</w:t>
      </w:r>
      <w:r w:rsidR="00360E58">
        <w:rPr>
          <w:lang w:val="sr-Cyrl-RS"/>
        </w:rPr>
        <w:t xml:space="preserve"> испоручује</w:t>
      </w:r>
      <w:r w:rsidR="00BC02E5">
        <w:rPr>
          <w:lang w:val="sr-Cyrl-RS"/>
        </w:rPr>
        <w:t xml:space="preserve"> првим клијентима</w:t>
      </w:r>
      <w:r w:rsidR="00973DF6">
        <w:rPr>
          <w:lang w:val="sr-Cyrl-RS"/>
        </w:rPr>
        <w:t xml:space="preserve"> </w:t>
      </w:r>
      <w:r w:rsidR="00BE542B">
        <w:rPr>
          <w:lang w:val="sr-Cyrl-RS"/>
        </w:rPr>
        <w:t xml:space="preserve">како би се </w:t>
      </w:r>
      <w:r w:rsidR="004852DB">
        <w:rPr>
          <w:lang w:val="sr-Cyrl-RS"/>
        </w:rPr>
        <w:t xml:space="preserve">што раније </w:t>
      </w:r>
      <w:r w:rsidR="00BE542B">
        <w:rPr>
          <w:lang w:val="sr-Cyrl-RS"/>
        </w:rPr>
        <w:t>добиле повратне информације на основу којих</w:t>
      </w:r>
      <w:r w:rsidR="00302C58">
        <w:rPr>
          <w:lang w:val="sr-Cyrl-RS"/>
        </w:rPr>
        <w:t xml:space="preserve"> </w:t>
      </w:r>
      <w:r w:rsidR="000C155A">
        <w:rPr>
          <w:lang w:val="sr-Cyrl-RS"/>
        </w:rPr>
        <w:t xml:space="preserve">се </w:t>
      </w:r>
      <w:r w:rsidR="00530EE6">
        <w:rPr>
          <w:lang w:val="sr-Cyrl-RS"/>
        </w:rPr>
        <w:t>итеративно</w:t>
      </w:r>
      <w:r w:rsidR="00302C58">
        <w:rPr>
          <w:lang w:val="sr-Cyrl-RS"/>
        </w:rPr>
        <w:t xml:space="preserve"> ради </w:t>
      </w:r>
      <w:r w:rsidR="002615B8">
        <w:rPr>
          <w:lang w:val="sr-Cyrl-RS"/>
        </w:rPr>
        <w:t xml:space="preserve">на </w:t>
      </w:r>
      <w:r w:rsidR="00302C58">
        <w:rPr>
          <w:lang w:val="sr-Cyrl-RS"/>
        </w:rPr>
        <w:t>даљ</w:t>
      </w:r>
      <w:r w:rsidR="002615B8">
        <w:rPr>
          <w:lang w:val="sr-Cyrl-RS"/>
        </w:rPr>
        <w:t>им</w:t>
      </w:r>
      <w:r w:rsidR="00302C58">
        <w:rPr>
          <w:lang w:val="sr-Cyrl-RS"/>
        </w:rPr>
        <w:t xml:space="preserve"> унапређењ</w:t>
      </w:r>
      <w:r w:rsidR="00AE2F8B">
        <w:rPr>
          <w:lang w:val="sr-Cyrl-RS"/>
        </w:rPr>
        <w:t>има</w:t>
      </w:r>
      <w:r w:rsidR="00314086">
        <w:rPr>
          <w:lang w:val="sr-Cyrl-RS"/>
        </w:rPr>
        <w:t>.</w:t>
      </w:r>
      <w:r w:rsidR="0056558D">
        <w:rPr>
          <w:lang w:val="sr-Cyrl-RS"/>
        </w:rPr>
        <w:t xml:space="preserve"> Један од познатих примера производа кој</w:t>
      </w:r>
      <w:r w:rsidR="00BA438F">
        <w:rPr>
          <w:lang w:val="sr-Cyrl-RS"/>
        </w:rPr>
        <w:t xml:space="preserve">и је продаван већ као </w:t>
      </w:r>
      <w:r w:rsidR="00BA438F">
        <w:rPr>
          <w:lang w:val="en-US"/>
        </w:rPr>
        <w:t>MVP</w:t>
      </w:r>
      <w:r w:rsidR="00501946">
        <w:rPr>
          <w:lang w:val="sr-Cyrl-RS"/>
        </w:rPr>
        <w:t xml:space="preserve"> је</w:t>
      </w:r>
      <w:r w:rsidR="00FF3D2E">
        <w:rPr>
          <w:lang w:val="sr-Cyrl-RS"/>
        </w:rPr>
        <w:t>сте</w:t>
      </w:r>
      <w:r w:rsidR="00BA438F">
        <w:rPr>
          <w:lang w:val="en-US"/>
        </w:rPr>
        <w:t xml:space="preserve"> </w:t>
      </w:r>
      <w:r w:rsidR="00BA438F" w:rsidRPr="0056558D">
        <w:rPr>
          <w:i/>
          <w:iCs/>
          <w:lang w:val="en-US"/>
        </w:rPr>
        <w:t>iPhone</w:t>
      </w:r>
      <w:r w:rsidR="00BA438F">
        <w:rPr>
          <w:lang w:val="en-US"/>
        </w:rPr>
        <w:t xml:space="preserve">. </w:t>
      </w:r>
      <w:r w:rsidR="00501946" w:rsidRPr="007758C6">
        <w:rPr>
          <w:i/>
          <w:iCs/>
          <w:lang w:val="en-US"/>
        </w:rPr>
        <w:t>Apple</w:t>
      </w:r>
      <w:r w:rsidR="0056558D">
        <w:rPr>
          <w:lang w:val="sr-Cyrl-RS"/>
        </w:rPr>
        <w:t xml:space="preserve"> </w:t>
      </w:r>
      <w:r w:rsidR="00FC4D6D">
        <w:rPr>
          <w:lang w:val="sr-Cyrl-RS"/>
        </w:rPr>
        <w:t>је продавао ове телефоне иако</w:t>
      </w:r>
      <w:r w:rsidR="003B54C9">
        <w:rPr>
          <w:lang w:val="sr-Cyrl-RS"/>
        </w:rPr>
        <w:t xml:space="preserve"> они</w:t>
      </w:r>
      <w:r w:rsidR="00FC4D6D">
        <w:rPr>
          <w:lang w:val="sr-Cyrl-RS"/>
        </w:rPr>
        <w:t xml:space="preserve"> </w:t>
      </w:r>
      <w:r w:rsidR="00D07F3F">
        <w:rPr>
          <w:lang w:val="sr-Cyrl-RS"/>
        </w:rPr>
        <w:t>нису имал</w:t>
      </w:r>
      <w:r w:rsidR="00FF134E">
        <w:rPr>
          <w:lang w:val="sr-Cyrl-RS"/>
        </w:rPr>
        <w:t>и многе</w:t>
      </w:r>
      <w:r w:rsidR="00D07F3F">
        <w:rPr>
          <w:lang w:val="sr-Cyrl-RS"/>
        </w:rPr>
        <w:t xml:space="preserve"> тривијалне функционалности</w:t>
      </w:r>
      <w:r w:rsidR="00BE78CC">
        <w:rPr>
          <w:lang w:val="sr-Cyrl-RS"/>
        </w:rPr>
        <w:t>: копирање и</w:t>
      </w:r>
      <w:r w:rsidR="00D07F3F">
        <w:rPr>
          <w:lang w:val="sr-Cyrl-RS"/>
        </w:rPr>
        <w:t xml:space="preserve"> лепљење</w:t>
      </w:r>
      <w:r w:rsidR="00BE78CC">
        <w:rPr>
          <w:lang w:val="sr-Cyrl-RS"/>
        </w:rPr>
        <w:t xml:space="preserve"> текста</w:t>
      </w:r>
      <w:r w:rsidR="00501946">
        <w:rPr>
          <w:lang w:val="sr-Cyrl-RS"/>
        </w:rPr>
        <w:t xml:space="preserve">, </w:t>
      </w:r>
      <w:r w:rsidR="00F569B4">
        <w:rPr>
          <w:lang w:val="sr-Cyrl-RS"/>
        </w:rPr>
        <w:t>3</w:t>
      </w:r>
      <w:r w:rsidR="00F569B4">
        <w:rPr>
          <w:lang w:val="en-US"/>
        </w:rPr>
        <w:t>G (</w:t>
      </w:r>
      <w:r w:rsidR="00F569B4" w:rsidRPr="00F569B4">
        <w:rPr>
          <w:i/>
          <w:iCs/>
          <w:lang w:val="en-US"/>
        </w:rPr>
        <w:t>Third Generation</w:t>
      </w:r>
      <w:r w:rsidR="00F569B4">
        <w:rPr>
          <w:lang w:val="en-US"/>
        </w:rPr>
        <w:t>)</w:t>
      </w:r>
      <w:r w:rsidR="00501946">
        <w:rPr>
          <w:lang w:val="sr-Cyrl-RS"/>
        </w:rPr>
        <w:t xml:space="preserve"> интернет </w:t>
      </w:r>
      <w:r w:rsidR="004E3958">
        <w:rPr>
          <w:lang w:val="sr-Cyrl-RS"/>
        </w:rPr>
        <w:t>и</w:t>
      </w:r>
      <w:r w:rsidR="00501946">
        <w:rPr>
          <w:lang w:val="sr-Cyrl-RS"/>
        </w:rPr>
        <w:t xml:space="preserve"> електронск</w:t>
      </w:r>
      <w:r w:rsidR="0030495D">
        <w:rPr>
          <w:lang w:val="sr-Cyrl-RS"/>
        </w:rPr>
        <w:t>у</w:t>
      </w:r>
      <w:r w:rsidR="00501946">
        <w:rPr>
          <w:lang w:val="sr-Cyrl-RS"/>
        </w:rPr>
        <w:t xml:space="preserve"> пошт</w:t>
      </w:r>
      <w:r w:rsidR="0030495D">
        <w:rPr>
          <w:lang w:val="sr-Cyrl-RS"/>
        </w:rPr>
        <w:t>у</w:t>
      </w:r>
      <w:r w:rsidR="004E3958">
        <w:rPr>
          <w:lang w:val="sr-Cyrl-RS"/>
        </w:rPr>
        <w:t xml:space="preserve">. </w:t>
      </w:r>
      <w:r w:rsidR="000C155A">
        <w:rPr>
          <w:lang w:val="sr-Cyrl-RS"/>
        </w:rPr>
        <w:t>Ова</w:t>
      </w:r>
      <w:r w:rsidR="005F0E96">
        <w:rPr>
          <w:lang w:val="sr-Cyrl-RS"/>
        </w:rPr>
        <w:t>ј</w:t>
      </w:r>
      <w:r w:rsidR="005623E4">
        <w:rPr>
          <w:lang w:val="sr-Cyrl-RS"/>
        </w:rPr>
        <w:t xml:space="preserve"> приступ се много пута показао у пракси као далеко супериорнији од т</w:t>
      </w:r>
      <w:r w:rsidR="00530EE6">
        <w:rPr>
          <w:lang w:val="sr-Cyrl-RS"/>
        </w:rPr>
        <w:t>радиционал</w:t>
      </w:r>
      <w:r w:rsidR="005623E4">
        <w:rPr>
          <w:lang w:val="sr-Cyrl-RS"/>
        </w:rPr>
        <w:t>ног</w:t>
      </w:r>
      <w:r w:rsidR="00211586">
        <w:rPr>
          <w:lang w:val="sr-Cyrl-RS"/>
        </w:rPr>
        <w:t xml:space="preserve"> перфекционистичког </w:t>
      </w:r>
      <w:r w:rsidR="00530EE6">
        <w:rPr>
          <w:lang w:val="sr-Cyrl-RS"/>
        </w:rPr>
        <w:t>начин</w:t>
      </w:r>
      <w:r w:rsidR="005623E4">
        <w:rPr>
          <w:lang w:val="sr-Cyrl-RS"/>
        </w:rPr>
        <w:t>а</w:t>
      </w:r>
      <w:r w:rsidR="00530EE6">
        <w:rPr>
          <w:lang w:val="sr-Cyrl-RS"/>
        </w:rPr>
        <w:t xml:space="preserve"> развоја </w:t>
      </w:r>
      <w:r w:rsidR="005623E4">
        <w:rPr>
          <w:lang w:val="sr-Cyrl-RS"/>
        </w:rPr>
        <w:t>који</w:t>
      </w:r>
      <w:r w:rsidR="00530EE6">
        <w:rPr>
          <w:lang w:val="sr-Cyrl-RS"/>
        </w:rPr>
        <w:t xml:space="preserve"> подразумева</w:t>
      </w:r>
      <w:r w:rsidR="000271C5">
        <w:rPr>
          <w:lang w:val="sr-Cyrl-RS"/>
        </w:rPr>
        <w:t xml:space="preserve"> </w:t>
      </w:r>
      <w:r w:rsidR="00530EE6">
        <w:rPr>
          <w:lang w:val="sr-Cyrl-RS"/>
        </w:rPr>
        <w:t>веома дуг период имплементације</w:t>
      </w:r>
      <w:r w:rsidR="009F7FB3">
        <w:rPr>
          <w:lang w:val="sr-Cyrl-RS"/>
        </w:rPr>
        <w:t xml:space="preserve"> током</w:t>
      </w:r>
      <w:r w:rsidR="00880F7B">
        <w:rPr>
          <w:lang w:val="sr-Cyrl-RS"/>
        </w:rPr>
        <w:t xml:space="preserve"> ко</w:t>
      </w:r>
      <w:r w:rsidR="009F7FB3">
        <w:rPr>
          <w:lang w:val="sr-Cyrl-RS"/>
        </w:rPr>
        <w:t>г</w:t>
      </w:r>
      <w:r w:rsidR="00A319DE">
        <w:rPr>
          <w:lang w:val="sr-Cyrl-RS"/>
        </w:rPr>
        <w:t xml:space="preserve"> </w:t>
      </w:r>
      <w:r w:rsidR="00880F7B">
        <w:rPr>
          <w:lang w:val="sr-Cyrl-RS"/>
        </w:rPr>
        <w:t>клијенти</w:t>
      </w:r>
      <w:r w:rsidR="009A438D">
        <w:rPr>
          <w:lang w:val="sr-Cyrl-RS"/>
        </w:rPr>
        <w:t xml:space="preserve"> немају прилику да пруже конструктивне критике произвођачима</w:t>
      </w:r>
      <w:r w:rsidR="00526ACC">
        <w:rPr>
          <w:lang w:val="sr-Cyrl-RS"/>
        </w:rPr>
        <w:t>, већ им се производ</w:t>
      </w:r>
      <w:r w:rsidR="00C268F9">
        <w:rPr>
          <w:lang w:val="sr-Cyrl-RS"/>
        </w:rPr>
        <w:t xml:space="preserve"> </w:t>
      </w:r>
      <w:r w:rsidR="00C268F9">
        <w:rPr>
          <w:lang w:val="sr-Cyrl-RS"/>
        </w:rPr>
        <w:t>испоручује</w:t>
      </w:r>
      <w:r w:rsidR="00526ACC">
        <w:rPr>
          <w:lang w:val="sr-Cyrl-RS"/>
        </w:rPr>
        <w:t xml:space="preserve"> тек када се уради све што је оригинално замишљено</w:t>
      </w:r>
      <w:r w:rsidR="00880F7B">
        <w:rPr>
          <w:lang w:val="sr-Cyrl-RS"/>
        </w:rPr>
        <w:t>.</w:t>
      </w:r>
      <w:r w:rsidR="000271C5">
        <w:rPr>
          <w:lang w:val="sr-Cyrl-RS"/>
        </w:rPr>
        <w:t xml:space="preserve"> </w:t>
      </w:r>
      <w:r w:rsidR="002C4573">
        <w:rPr>
          <w:lang w:val="en-US"/>
        </w:rPr>
        <w:t>[</w:t>
      </w:r>
      <w:r w:rsidR="00CB4E21">
        <w:rPr>
          <w:lang w:val="en-US"/>
        </w:rPr>
        <w:t>3</w:t>
      </w:r>
      <w:r w:rsidR="002C4573">
        <w:rPr>
          <w:lang w:val="en-US"/>
        </w:rPr>
        <w:t>]</w:t>
      </w:r>
    </w:p>
    <w:p w14:paraId="15099BD8" w14:textId="77777777" w:rsidR="00524377" w:rsidRDefault="00992AB2" w:rsidP="00524377">
      <w:pPr>
        <w:pStyle w:val="Osnovnitekst"/>
        <w:rPr>
          <w:lang w:val="en-US"/>
        </w:rPr>
      </w:pPr>
      <w:r>
        <w:rPr>
          <w:lang w:val="sr-Cyrl-RS"/>
        </w:rPr>
        <w:t>У наставку ће бити обрађене следеће теме:</w:t>
      </w:r>
    </w:p>
    <w:p w14:paraId="2049B9F2" w14:textId="2A454AB3" w:rsidR="00524377" w:rsidRDefault="00865841" w:rsidP="00524377">
      <w:pPr>
        <w:pStyle w:val="Nabrajanje"/>
      </w:pPr>
      <w:r>
        <w:t>П</w:t>
      </w:r>
      <w:r w:rsidR="00992AB2">
        <w:t>реглед постојећих решења</w:t>
      </w:r>
      <w:r w:rsidR="00C2688B">
        <w:t xml:space="preserve"> </w:t>
      </w:r>
      <w:r w:rsidR="00B56426">
        <w:t>–</w:t>
      </w:r>
      <w:r w:rsidR="00C2688B">
        <w:t xml:space="preserve"> </w:t>
      </w:r>
      <w:r w:rsidR="00B56426">
        <w:t>биће</w:t>
      </w:r>
      <w:r w:rsidR="006E2121">
        <w:t xml:space="preserve"> детаљно</w:t>
      </w:r>
      <w:r w:rsidR="00844F23">
        <w:t xml:space="preserve"> </w:t>
      </w:r>
      <w:r w:rsidR="00B56426">
        <w:t xml:space="preserve">анализиране </w:t>
      </w:r>
      <w:r w:rsidR="007D7510">
        <w:rPr>
          <w:lang w:val="sr-Cyrl-RS"/>
        </w:rPr>
        <w:t xml:space="preserve">две </w:t>
      </w:r>
      <w:r w:rsidR="00B56426" w:rsidRPr="00B56426">
        <w:rPr>
          <w:i/>
          <w:iCs/>
          <w:lang w:val="en-US"/>
        </w:rPr>
        <w:t>Android</w:t>
      </w:r>
      <w:r w:rsidR="00B56426">
        <w:rPr>
          <w:lang w:val="en-US"/>
        </w:rPr>
        <w:t xml:space="preserve"> </w:t>
      </w:r>
      <w:r w:rsidR="00B56426">
        <w:t xml:space="preserve">апликације са сличном наменом као </w:t>
      </w:r>
      <w:r w:rsidR="00B56426" w:rsidRPr="00B56426">
        <w:rPr>
          <w:i/>
          <w:iCs/>
          <w:lang w:val="en-US"/>
        </w:rPr>
        <w:t>BarberBooker</w:t>
      </w:r>
      <w:r w:rsidR="00B56426">
        <w:rPr>
          <w:lang w:val="en-US"/>
        </w:rPr>
        <w:t>,</w:t>
      </w:r>
      <w:r w:rsidR="00442F05">
        <w:rPr>
          <w:lang w:val="sr-Cyrl-RS"/>
        </w:rPr>
        <w:t xml:space="preserve"> при чему је </w:t>
      </w:r>
      <w:r w:rsidR="001B7537">
        <w:rPr>
          <w:lang w:val="sr-Cyrl-RS"/>
        </w:rPr>
        <w:t>једна</w:t>
      </w:r>
      <w:r w:rsidR="00FC204B">
        <w:t xml:space="preserve"> </w:t>
      </w:r>
      <w:r w:rsidR="00B56426">
        <w:t>за</w:t>
      </w:r>
      <w:r w:rsidR="00FC204B">
        <w:t xml:space="preserve"> </w:t>
      </w:r>
      <w:r w:rsidR="00B56426">
        <w:t>домаће тржиште</w:t>
      </w:r>
      <w:r w:rsidR="00C27D6D">
        <w:t>,</w:t>
      </w:r>
      <w:r w:rsidR="000D2280">
        <w:rPr>
          <w:lang w:val="sr-Cyrl-RS"/>
        </w:rPr>
        <w:t xml:space="preserve"> а друга за глобално</w:t>
      </w:r>
      <w:r w:rsidR="00B56426">
        <w:t>.</w:t>
      </w:r>
    </w:p>
    <w:p w14:paraId="2E8AAC5F" w14:textId="483A56F1" w:rsidR="00524377" w:rsidRPr="00524377" w:rsidRDefault="00865841" w:rsidP="00524377">
      <w:pPr>
        <w:pStyle w:val="Nabrajanje"/>
      </w:pPr>
      <w:r w:rsidRPr="00524377">
        <w:rPr>
          <w:lang w:val="sr-Cyrl-RS"/>
        </w:rPr>
        <w:t>П</w:t>
      </w:r>
      <w:r w:rsidR="00992AB2" w:rsidRPr="00524377">
        <w:rPr>
          <w:lang w:val="sr-Cyrl-RS"/>
        </w:rPr>
        <w:t>реглед коришћених технологија</w:t>
      </w:r>
      <w:r w:rsidR="00A22613" w:rsidRPr="00524377">
        <w:rPr>
          <w:lang w:val="sr-Cyrl-RS"/>
        </w:rPr>
        <w:t xml:space="preserve"> </w:t>
      </w:r>
      <w:r w:rsidR="006E2121" w:rsidRPr="00524377">
        <w:rPr>
          <w:lang w:val="sr-Cyrl-RS"/>
        </w:rPr>
        <w:t>–</w:t>
      </w:r>
      <w:r w:rsidR="009B27A1" w:rsidRPr="00524377">
        <w:rPr>
          <w:lang w:val="sr-Cyrl-RS"/>
        </w:rPr>
        <w:t xml:space="preserve"> </w:t>
      </w:r>
      <w:r w:rsidR="006E2121" w:rsidRPr="00524377">
        <w:rPr>
          <w:lang w:val="sr-Cyrl-RS"/>
        </w:rPr>
        <w:t xml:space="preserve">објасниће се </w:t>
      </w:r>
      <w:r w:rsidR="00C364F8" w:rsidRPr="00524377">
        <w:rPr>
          <w:lang w:val="sr-Cyrl-RS"/>
        </w:rPr>
        <w:t>различити</w:t>
      </w:r>
      <w:r w:rsidR="00EB0AF9" w:rsidRPr="00524377">
        <w:rPr>
          <w:lang w:val="sr-Cyrl-RS"/>
        </w:rPr>
        <w:t xml:space="preserve"> </w:t>
      </w:r>
      <w:r w:rsidR="001D060D" w:rsidRPr="00524377">
        <w:rPr>
          <w:lang w:val="sr-Cyrl-RS"/>
        </w:rPr>
        <w:t>софтверски</w:t>
      </w:r>
      <w:r w:rsidR="006A7854" w:rsidRPr="00524377">
        <w:rPr>
          <w:lang w:val="sr-Cyrl-RS"/>
        </w:rPr>
        <w:t xml:space="preserve"> </w:t>
      </w:r>
      <w:r w:rsidR="006E2121" w:rsidRPr="00524377">
        <w:rPr>
          <w:lang w:val="sr-Cyrl-RS"/>
        </w:rPr>
        <w:t>алати</w:t>
      </w:r>
      <w:r w:rsidR="00297325" w:rsidRPr="00524377">
        <w:rPr>
          <w:lang w:val="sr-Cyrl-RS"/>
        </w:rPr>
        <w:t xml:space="preserve"> и концепти </w:t>
      </w:r>
      <w:r w:rsidR="00310481" w:rsidRPr="00524377">
        <w:rPr>
          <w:lang w:val="sr-Cyrl-RS"/>
        </w:rPr>
        <w:t xml:space="preserve">који су </w:t>
      </w:r>
      <w:r w:rsidR="004C190A" w:rsidRPr="00524377">
        <w:rPr>
          <w:lang w:val="sr-Cyrl-RS"/>
        </w:rPr>
        <w:t xml:space="preserve">били </w:t>
      </w:r>
      <w:r w:rsidR="006E2121" w:rsidRPr="00524377">
        <w:rPr>
          <w:lang w:val="sr-Cyrl-RS"/>
        </w:rPr>
        <w:t>коришћени при развоју апликације</w:t>
      </w:r>
      <w:r w:rsidR="001952DD">
        <w:rPr>
          <w:lang w:val="sr-Cyrl-RS"/>
        </w:rPr>
        <w:t xml:space="preserve"> </w:t>
      </w:r>
      <w:r w:rsidR="001952DD" w:rsidRPr="00B56426">
        <w:rPr>
          <w:i/>
          <w:iCs/>
          <w:lang w:val="en-US"/>
        </w:rPr>
        <w:t>BarberBooker</w:t>
      </w:r>
      <w:r w:rsidR="00DD48BF" w:rsidRPr="00524377">
        <w:rPr>
          <w:lang w:val="sr-Cyrl-RS"/>
        </w:rPr>
        <w:t>.</w:t>
      </w:r>
    </w:p>
    <w:p w14:paraId="0E0740B1" w14:textId="77777777" w:rsidR="00524377" w:rsidRPr="00524377" w:rsidRDefault="00865841" w:rsidP="00524377">
      <w:pPr>
        <w:pStyle w:val="Nabrajanje"/>
      </w:pPr>
      <w:r w:rsidRPr="00524377">
        <w:rPr>
          <w:lang w:val="sr-Cyrl-RS"/>
        </w:rPr>
        <w:t>И</w:t>
      </w:r>
      <w:r w:rsidR="00992AB2" w:rsidRPr="00524377">
        <w:rPr>
          <w:lang w:val="sr-Cyrl-RS"/>
        </w:rPr>
        <w:t>мплементација</w:t>
      </w:r>
      <w:r w:rsidR="00A22613" w:rsidRPr="00524377">
        <w:rPr>
          <w:lang w:val="sr-Cyrl-RS"/>
        </w:rPr>
        <w:t xml:space="preserve"> </w:t>
      </w:r>
      <w:r w:rsidR="00C96FBC" w:rsidRPr="00524377">
        <w:rPr>
          <w:lang w:val="sr-Cyrl-RS"/>
        </w:rPr>
        <w:t>–</w:t>
      </w:r>
      <w:r w:rsidR="00A22613" w:rsidRPr="00524377">
        <w:rPr>
          <w:lang w:val="sr-Cyrl-RS"/>
        </w:rPr>
        <w:t xml:space="preserve"> </w:t>
      </w:r>
      <w:r w:rsidR="00C96FBC" w:rsidRPr="00524377">
        <w:rPr>
          <w:lang w:val="sr-Cyrl-RS"/>
        </w:rPr>
        <w:t xml:space="preserve">биће обрађено како су претходно </w:t>
      </w:r>
      <w:r w:rsidR="00AB33E1" w:rsidRPr="00524377">
        <w:rPr>
          <w:lang w:val="sr-Cyrl-RS"/>
        </w:rPr>
        <w:t xml:space="preserve">наведене </w:t>
      </w:r>
      <w:r w:rsidR="00C96FBC" w:rsidRPr="00524377">
        <w:rPr>
          <w:lang w:val="sr-Cyrl-RS"/>
        </w:rPr>
        <w:t>технологије</w:t>
      </w:r>
      <w:r w:rsidR="007F5FEE" w:rsidRPr="00524377">
        <w:rPr>
          <w:lang w:val="sr-Cyrl-RS"/>
        </w:rPr>
        <w:t xml:space="preserve"> </w:t>
      </w:r>
      <w:r w:rsidR="00C40807" w:rsidRPr="00524377">
        <w:rPr>
          <w:lang w:val="sr-Cyrl-RS"/>
        </w:rPr>
        <w:t xml:space="preserve">конкретно </w:t>
      </w:r>
      <w:r w:rsidR="00C96FBC" w:rsidRPr="00524377">
        <w:rPr>
          <w:lang w:val="sr-Cyrl-RS"/>
        </w:rPr>
        <w:t>искоришћене при имплементацији апликације.</w:t>
      </w:r>
    </w:p>
    <w:p w14:paraId="00D94AA9" w14:textId="732F235D" w:rsidR="00D60337" w:rsidRPr="00D60337" w:rsidRDefault="00865841" w:rsidP="00D60337">
      <w:pPr>
        <w:pStyle w:val="Nabrajanje"/>
      </w:pPr>
      <w:r w:rsidRPr="00524377">
        <w:rPr>
          <w:lang w:val="sr-Cyrl-RS"/>
        </w:rPr>
        <w:t>Ф</w:t>
      </w:r>
      <w:r w:rsidR="00992AB2" w:rsidRPr="00524377">
        <w:rPr>
          <w:lang w:val="sr-Cyrl-RS"/>
        </w:rPr>
        <w:t>ункционалности</w:t>
      </w:r>
      <w:r w:rsidR="00A22613" w:rsidRPr="00524377">
        <w:rPr>
          <w:lang w:val="sr-Cyrl-RS"/>
        </w:rPr>
        <w:t xml:space="preserve"> </w:t>
      </w:r>
      <w:r w:rsidR="00AB33E1" w:rsidRPr="00524377">
        <w:rPr>
          <w:lang w:val="sr-Cyrl-RS"/>
        </w:rPr>
        <w:t>–</w:t>
      </w:r>
      <w:r w:rsidR="00A22613" w:rsidRPr="00524377">
        <w:rPr>
          <w:lang w:val="sr-Cyrl-RS"/>
        </w:rPr>
        <w:t xml:space="preserve"> </w:t>
      </w:r>
      <w:r w:rsidR="00DC1419" w:rsidRPr="00524377">
        <w:rPr>
          <w:lang w:val="sr-Cyrl-RS"/>
        </w:rPr>
        <w:t xml:space="preserve">описаће се све што развијена апликација пружа корисницима, а поменуће се </w:t>
      </w:r>
      <w:r w:rsidR="003503D6" w:rsidRPr="00524377">
        <w:rPr>
          <w:lang w:val="sr-Cyrl-RS"/>
        </w:rPr>
        <w:t xml:space="preserve">и </w:t>
      </w:r>
      <w:r w:rsidR="004A51CE" w:rsidRPr="00524377">
        <w:rPr>
          <w:lang w:val="sr-Cyrl-RS"/>
        </w:rPr>
        <w:t>постојећа ограничења уз могућа побољшања.</w:t>
      </w:r>
    </w:p>
    <w:p w14:paraId="75C11F8C" w14:textId="10F0CC46" w:rsidR="00B56426" w:rsidRPr="00D60337" w:rsidRDefault="00865841" w:rsidP="00D60337">
      <w:pPr>
        <w:pStyle w:val="Nabrajanje"/>
      </w:pPr>
      <w:r w:rsidRPr="00D60337">
        <w:rPr>
          <w:lang w:val="sr-Cyrl-RS"/>
        </w:rPr>
        <w:t>З</w:t>
      </w:r>
      <w:r w:rsidR="00992AB2" w:rsidRPr="00D60337">
        <w:rPr>
          <w:lang w:val="sr-Cyrl-RS"/>
        </w:rPr>
        <w:t>акључак</w:t>
      </w:r>
      <w:r w:rsidR="00A22613" w:rsidRPr="00D60337">
        <w:rPr>
          <w:lang w:val="sr-Cyrl-RS"/>
        </w:rPr>
        <w:t xml:space="preserve"> </w:t>
      </w:r>
      <w:r w:rsidR="00B56426" w:rsidRPr="00D60337">
        <w:rPr>
          <w:lang w:val="sr-Cyrl-RS"/>
        </w:rPr>
        <w:t>–</w:t>
      </w:r>
      <w:r w:rsidR="00A22613" w:rsidRPr="00D60337">
        <w:rPr>
          <w:lang w:val="sr-Cyrl-RS"/>
        </w:rPr>
        <w:t xml:space="preserve"> </w:t>
      </w:r>
      <w:r w:rsidR="00D75993" w:rsidRPr="00D60337">
        <w:rPr>
          <w:lang w:val="sr-Cyrl-RS"/>
        </w:rPr>
        <w:t>биће резимирани доприноси овог рада уз навођење смерница за даља истраживања</w:t>
      </w:r>
      <w:r w:rsidR="00B80D3F" w:rsidRPr="00D60337">
        <w:rPr>
          <w:lang w:val="sr-Cyrl-RS"/>
        </w:rPr>
        <w:t>.</w:t>
      </w:r>
    </w:p>
    <w:p w14:paraId="5ECB229F" w14:textId="4448B864" w:rsidR="00F06BB2" w:rsidRPr="006B315E" w:rsidRDefault="00E96D67" w:rsidP="002E288B">
      <w:pPr>
        <w:pStyle w:val="Inivonaslova-Poglavlje"/>
        <w:rPr>
          <w:lang w:val="sr-Cyrl-CS"/>
        </w:rPr>
      </w:pPr>
      <w:bookmarkStart w:id="3" w:name="_Toc211726783"/>
      <w:r>
        <w:rPr>
          <w:lang w:val="sr-Cyrl-CS"/>
        </w:rPr>
        <w:lastRenderedPageBreak/>
        <w:t>Преглед постојећих решења</w:t>
      </w:r>
      <w:bookmarkEnd w:id="3"/>
    </w:p>
    <w:p w14:paraId="00E778C0" w14:textId="4B1002EA" w:rsidR="003935A6" w:rsidRDefault="008468FD" w:rsidP="003935A6">
      <w:pPr>
        <w:pStyle w:val="Osnovnitekst"/>
        <w:rPr>
          <w:lang w:val="sr-Cyrl-RS"/>
        </w:rPr>
      </w:pPr>
      <w:r>
        <w:rPr>
          <w:lang w:val="sr-Cyrl-RS"/>
        </w:rPr>
        <w:t xml:space="preserve">У овом поглављу биће изложене анализе </w:t>
      </w:r>
      <w:r w:rsidR="00882196">
        <w:rPr>
          <w:lang w:val="sr-Cyrl-RS"/>
        </w:rPr>
        <w:t>две</w:t>
      </w:r>
      <w:r>
        <w:rPr>
          <w:lang w:val="sr-Cyrl-RS"/>
        </w:rPr>
        <w:t xml:space="preserve"> </w:t>
      </w:r>
      <w:r w:rsidRPr="008468FD">
        <w:rPr>
          <w:i/>
          <w:iCs/>
          <w:lang w:val="en-US"/>
        </w:rPr>
        <w:t>Android</w:t>
      </w:r>
      <w:r>
        <w:rPr>
          <w:lang w:val="en-US"/>
        </w:rPr>
        <w:t xml:space="preserve"> </w:t>
      </w:r>
      <w:r>
        <w:rPr>
          <w:lang w:val="sr-Cyrl-RS"/>
        </w:rPr>
        <w:t xml:space="preserve">апликације које настоје да реше сличне проблеме као </w:t>
      </w:r>
      <w:r w:rsidRPr="008468FD">
        <w:rPr>
          <w:i/>
          <w:iCs/>
          <w:lang w:val="en-US"/>
        </w:rPr>
        <w:t>BarberBooker</w:t>
      </w:r>
      <w:r>
        <w:rPr>
          <w:lang w:val="en-US"/>
        </w:rPr>
        <w:t>.</w:t>
      </w:r>
      <w:r w:rsidR="00FD16BB">
        <w:rPr>
          <w:lang w:val="sr-Cyrl-RS"/>
        </w:rPr>
        <w:t xml:space="preserve"> Биће обрађен</w:t>
      </w:r>
      <w:r w:rsidR="00A05B9A">
        <w:rPr>
          <w:lang w:val="sr-Cyrl-RS"/>
        </w:rPr>
        <w:t>а једна</w:t>
      </w:r>
      <w:r w:rsidR="00FD16BB">
        <w:rPr>
          <w:lang w:val="sr-Cyrl-RS"/>
        </w:rPr>
        <w:t xml:space="preserve"> апликациј</w:t>
      </w:r>
      <w:r w:rsidR="00A05B9A">
        <w:rPr>
          <w:lang w:val="sr-Cyrl-RS"/>
        </w:rPr>
        <w:t>а која је за</w:t>
      </w:r>
      <w:r w:rsidR="00FD16BB">
        <w:rPr>
          <w:lang w:val="sr-Cyrl-RS"/>
        </w:rPr>
        <w:t xml:space="preserve"> домаће тржиште</w:t>
      </w:r>
      <w:r w:rsidR="00225CE1">
        <w:rPr>
          <w:lang w:val="sr-Cyrl-RS"/>
        </w:rPr>
        <w:t xml:space="preserve"> (</w:t>
      </w:r>
      <w:r w:rsidR="00225CE1" w:rsidRPr="00225CE1">
        <w:rPr>
          <w:i/>
          <w:iCs/>
          <w:lang w:val="en-US"/>
        </w:rPr>
        <w:t>SrediMe</w:t>
      </w:r>
      <w:r w:rsidR="00225CE1">
        <w:rPr>
          <w:lang w:val="sr-Cyrl-RS"/>
        </w:rPr>
        <w:t>)</w:t>
      </w:r>
      <w:r w:rsidR="00FD16BB">
        <w:rPr>
          <w:lang w:val="sr-Cyrl-RS"/>
        </w:rPr>
        <w:t>, а затим и</w:t>
      </w:r>
      <w:r w:rsidR="004B6C67">
        <w:rPr>
          <w:lang w:val="sr-Cyrl-RS"/>
        </w:rPr>
        <w:t xml:space="preserve"> једна апликација</w:t>
      </w:r>
      <w:r w:rsidR="002F18D8">
        <w:rPr>
          <w:lang w:val="sr-Cyrl-RS"/>
        </w:rPr>
        <w:t xml:space="preserve"> </w:t>
      </w:r>
      <w:r w:rsidR="00FD16BB">
        <w:rPr>
          <w:lang w:val="sr-Cyrl-RS"/>
        </w:rPr>
        <w:t>за глобално</w:t>
      </w:r>
      <w:r w:rsidR="006D240C">
        <w:rPr>
          <w:lang w:val="sr-Cyrl-RS"/>
        </w:rPr>
        <w:t xml:space="preserve"> тржиште</w:t>
      </w:r>
      <w:r w:rsidR="001F2B19">
        <w:rPr>
          <w:lang w:val="en-US"/>
        </w:rPr>
        <w:t xml:space="preserve"> (</w:t>
      </w:r>
      <w:r w:rsidR="001F2B19" w:rsidRPr="001F2B19">
        <w:rPr>
          <w:i/>
          <w:iCs/>
          <w:lang w:val="en-US"/>
        </w:rPr>
        <w:t>Fresha</w:t>
      </w:r>
      <w:r w:rsidR="001F2B19">
        <w:rPr>
          <w:lang w:val="en-US"/>
        </w:rPr>
        <w:t>)</w:t>
      </w:r>
      <w:r w:rsidR="00FD16BB">
        <w:rPr>
          <w:lang w:val="sr-Cyrl-RS"/>
        </w:rPr>
        <w:t>.</w:t>
      </w:r>
      <w:r w:rsidR="00D55728">
        <w:rPr>
          <w:lang w:val="sr-Cyrl-RS"/>
        </w:rPr>
        <w:t xml:space="preserve"> </w:t>
      </w:r>
      <w:r w:rsidR="005A3CA0">
        <w:rPr>
          <w:lang w:val="sr-Cyrl-RS"/>
        </w:rPr>
        <w:t>Главни фокус у овим анализама ће бити на апликације кој</w:t>
      </w:r>
      <w:r w:rsidR="0053444F">
        <w:rPr>
          <w:lang w:val="sr-Cyrl-RS"/>
        </w:rPr>
        <w:t>е</w:t>
      </w:r>
      <w:r w:rsidR="005A3CA0">
        <w:rPr>
          <w:lang w:val="sr-Cyrl-RS"/>
        </w:rPr>
        <w:t xml:space="preserve"> се односе на клијенте, док ће апликациј</w:t>
      </w:r>
      <w:r w:rsidR="000F6495">
        <w:rPr>
          <w:lang w:val="sr-Cyrl-RS"/>
        </w:rPr>
        <w:t>е</w:t>
      </w:r>
      <w:r w:rsidR="005A3CA0">
        <w:rPr>
          <w:lang w:val="sr-Cyrl-RS"/>
        </w:rPr>
        <w:t xml:space="preserve"> за салоне бити укратко описан</w:t>
      </w:r>
      <w:r w:rsidR="00FF7576">
        <w:rPr>
          <w:lang w:val="sr-Cyrl-RS"/>
        </w:rPr>
        <w:t>е</w:t>
      </w:r>
      <w:r w:rsidR="005A3CA0">
        <w:rPr>
          <w:lang w:val="sr-Cyrl-RS"/>
        </w:rPr>
        <w:t xml:space="preserve">. </w:t>
      </w:r>
      <w:r w:rsidR="00944D39">
        <w:rPr>
          <w:lang w:val="sr-Cyrl-RS"/>
        </w:rPr>
        <w:t>Детаљно проучавање већ постојећих решења за конкретан проблем је изузетно важно</w:t>
      </w:r>
      <w:r w:rsidR="000D67EC">
        <w:rPr>
          <w:lang w:val="sr-Cyrl-RS"/>
        </w:rPr>
        <w:t xml:space="preserve"> за избегавање</w:t>
      </w:r>
      <w:r w:rsidR="00053EC9">
        <w:rPr>
          <w:lang w:val="sr-Cyrl-RS"/>
        </w:rPr>
        <w:t xml:space="preserve"> уобичајених</w:t>
      </w:r>
      <w:r w:rsidR="00EB4714">
        <w:rPr>
          <w:lang w:val="sr-Cyrl-RS"/>
        </w:rPr>
        <w:t xml:space="preserve"> </w:t>
      </w:r>
      <w:r w:rsidR="00B50DD5">
        <w:rPr>
          <w:lang w:val="sr-Cyrl-RS"/>
        </w:rPr>
        <w:t>грешака, а и за смишљање иновативних идеја које</w:t>
      </w:r>
      <w:r w:rsidR="00A20410">
        <w:rPr>
          <w:lang w:val="sr-Cyrl-RS"/>
        </w:rPr>
        <w:t xml:space="preserve"> могу учинити нови производ јаком конкуренцијом</w:t>
      </w:r>
      <w:r w:rsidR="00FF6EDA">
        <w:rPr>
          <w:lang w:val="sr-Cyrl-RS"/>
        </w:rPr>
        <w:t xml:space="preserve"> на тржишту</w:t>
      </w:r>
      <w:r w:rsidR="00A20410">
        <w:rPr>
          <w:lang w:val="sr-Cyrl-RS"/>
        </w:rPr>
        <w:t>.</w:t>
      </w:r>
    </w:p>
    <w:p w14:paraId="48A7C052" w14:textId="200ED8BB" w:rsidR="002D3AA4" w:rsidRDefault="00480CF9" w:rsidP="002E288B">
      <w:pPr>
        <w:pStyle w:val="Osnovnitekst"/>
        <w:rPr>
          <w:lang w:val="sr-Cyrl-RS"/>
        </w:rPr>
      </w:pPr>
      <w:r>
        <w:rPr>
          <w:lang w:val="sr-Cyrl-RS"/>
        </w:rPr>
        <w:t xml:space="preserve">Обе апликације </w:t>
      </w:r>
      <w:r w:rsidR="002D3AA4">
        <w:rPr>
          <w:lang w:val="sr-Cyrl-RS"/>
        </w:rPr>
        <w:t>ће бити систематично обрађен</w:t>
      </w:r>
      <w:r>
        <w:rPr>
          <w:lang w:val="sr-Cyrl-RS"/>
        </w:rPr>
        <w:t>е</w:t>
      </w:r>
      <w:r w:rsidR="002D3AA4">
        <w:rPr>
          <w:lang w:val="sr-Cyrl-RS"/>
        </w:rPr>
        <w:t xml:space="preserve"> кроз</w:t>
      </w:r>
      <w:r w:rsidR="00DF5CFC">
        <w:rPr>
          <w:lang w:val="sr-Cyrl-RS"/>
        </w:rPr>
        <w:t xml:space="preserve"> следећ</w:t>
      </w:r>
      <w:r w:rsidR="00E432CF">
        <w:rPr>
          <w:lang w:val="sr-Cyrl-RS"/>
        </w:rPr>
        <w:t>е теме</w:t>
      </w:r>
      <w:r w:rsidR="002D3AA4">
        <w:rPr>
          <w:lang w:val="sr-Cyrl-RS"/>
        </w:rPr>
        <w:t>:</w:t>
      </w:r>
    </w:p>
    <w:p w14:paraId="767DB7CF" w14:textId="5E1D6F78" w:rsidR="002D3AA4" w:rsidRDefault="002D3AA4" w:rsidP="002D3AA4">
      <w:pPr>
        <w:pStyle w:val="Numerisanonabrajanje"/>
        <w:rPr>
          <w:lang w:val="sr-Cyrl-RS"/>
        </w:rPr>
      </w:pPr>
      <w:r>
        <w:rPr>
          <w:lang w:val="sr-Cyrl-RS"/>
        </w:rPr>
        <w:t>Кратак опис апликације –</w:t>
      </w:r>
      <w:r w:rsidR="00D37EC1">
        <w:rPr>
          <w:lang w:val="sr-Cyrl-RS"/>
        </w:rPr>
        <w:t xml:space="preserve"> навешће </w:t>
      </w:r>
      <w:r w:rsidR="006610C2">
        <w:rPr>
          <w:lang w:val="sr-Cyrl-RS"/>
        </w:rPr>
        <w:t>се основне информације о апликацији.</w:t>
      </w:r>
    </w:p>
    <w:p w14:paraId="480CA92D" w14:textId="7FB79290" w:rsidR="002D3AA4" w:rsidRDefault="002D3AA4" w:rsidP="002D3AA4">
      <w:pPr>
        <w:pStyle w:val="Numerisanonabrajanje"/>
        <w:rPr>
          <w:lang w:val="sr-Cyrl-RS"/>
        </w:rPr>
      </w:pPr>
      <w:r>
        <w:rPr>
          <w:lang w:val="sr-Cyrl-RS"/>
        </w:rPr>
        <w:t xml:space="preserve">Функционалности – </w:t>
      </w:r>
      <w:r w:rsidR="001277CE">
        <w:rPr>
          <w:lang w:val="sr-Cyrl-RS"/>
        </w:rPr>
        <w:t>биће побројане</w:t>
      </w:r>
      <w:r w:rsidR="001A4781">
        <w:rPr>
          <w:lang w:val="en-US"/>
        </w:rPr>
        <w:t xml:space="preserve"> </w:t>
      </w:r>
      <w:r w:rsidR="001277CE">
        <w:rPr>
          <w:lang w:val="sr-Cyrl-RS"/>
        </w:rPr>
        <w:t>и укратко описане све главне функционалности апликације.</w:t>
      </w:r>
    </w:p>
    <w:p w14:paraId="5401AC7C" w14:textId="06CB3B4F" w:rsidR="002D3AA4" w:rsidRDefault="002D3AA4" w:rsidP="002D3AA4">
      <w:pPr>
        <w:pStyle w:val="Numerisanonabrajanje"/>
        <w:rPr>
          <w:lang w:val="sr-Cyrl-RS"/>
        </w:rPr>
      </w:pPr>
      <w:r>
        <w:rPr>
          <w:lang w:val="sr-Cyrl-RS"/>
        </w:rPr>
        <w:t>Корисничко искуство и интерфејс</w:t>
      </w:r>
      <w:r w:rsidR="0090347A">
        <w:rPr>
          <w:lang w:val="sr-Cyrl-RS"/>
        </w:rPr>
        <w:t xml:space="preserve"> – биће анализирани</w:t>
      </w:r>
      <w:r w:rsidR="0090347A">
        <w:rPr>
          <w:lang w:val="en-US"/>
        </w:rPr>
        <w:t xml:space="preserve"> UX</w:t>
      </w:r>
      <w:r w:rsidR="00C6750A">
        <w:rPr>
          <w:lang w:val="sr-Cyrl-RS"/>
        </w:rPr>
        <w:t xml:space="preserve"> (</w:t>
      </w:r>
      <w:r w:rsidR="00C6750A" w:rsidRPr="00C6750A">
        <w:rPr>
          <w:i/>
          <w:iCs/>
          <w:lang w:val="en-US"/>
        </w:rPr>
        <w:t>User Experience</w:t>
      </w:r>
      <w:r w:rsidR="00C6750A">
        <w:rPr>
          <w:lang w:val="en-US"/>
        </w:rPr>
        <w:t>)</w:t>
      </w:r>
      <w:r w:rsidR="0090347A">
        <w:rPr>
          <w:lang w:val="en-US"/>
        </w:rPr>
        <w:t xml:space="preserve"> </w:t>
      </w:r>
      <w:r w:rsidR="0090347A">
        <w:rPr>
          <w:lang w:val="sr-Cyrl-RS"/>
        </w:rPr>
        <w:t xml:space="preserve">и </w:t>
      </w:r>
      <w:r w:rsidR="0090347A">
        <w:rPr>
          <w:lang w:val="en-US"/>
        </w:rPr>
        <w:t>UI</w:t>
      </w:r>
      <w:r w:rsidR="00C6750A">
        <w:rPr>
          <w:lang w:val="en-US"/>
        </w:rPr>
        <w:t xml:space="preserve"> (</w:t>
      </w:r>
      <w:r w:rsidR="00C6750A" w:rsidRPr="00C6750A">
        <w:rPr>
          <w:i/>
          <w:iCs/>
          <w:lang w:val="en-US"/>
        </w:rPr>
        <w:t>User Interface</w:t>
      </w:r>
      <w:r w:rsidR="00C6750A">
        <w:rPr>
          <w:lang w:val="en-US"/>
        </w:rPr>
        <w:t>)</w:t>
      </w:r>
      <w:r w:rsidR="0090347A">
        <w:rPr>
          <w:lang w:val="sr-Cyrl-RS"/>
        </w:rPr>
        <w:t>, односно корисничко искуство и интерфејс у погледу дизајна, једноставности коришћења и слично.</w:t>
      </w:r>
    </w:p>
    <w:p w14:paraId="64E8EF27" w14:textId="378F31B6" w:rsidR="002D3AA4" w:rsidRDefault="002D3AA4" w:rsidP="002D3AA4">
      <w:pPr>
        <w:pStyle w:val="Numerisanonabrajanje"/>
        <w:rPr>
          <w:lang w:val="sr-Cyrl-RS"/>
        </w:rPr>
      </w:pPr>
      <w:r>
        <w:rPr>
          <w:lang w:val="sr-Cyrl-RS"/>
        </w:rPr>
        <w:t>Предности апликације</w:t>
      </w:r>
      <w:r w:rsidR="001A4781">
        <w:rPr>
          <w:lang w:val="en-US"/>
        </w:rPr>
        <w:t xml:space="preserve"> – </w:t>
      </w:r>
      <w:r w:rsidR="001A4781">
        <w:rPr>
          <w:lang w:val="sr-Cyrl-RS"/>
        </w:rPr>
        <w:t xml:space="preserve">биће закључено на основу описаних функционалности и рецензија са </w:t>
      </w:r>
      <w:r w:rsidR="001A4781" w:rsidRPr="003C3EF5">
        <w:rPr>
          <w:i/>
          <w:iCs/>
          <w:lang w:val="en-US"/>
        </w:rPr>
        <w:t>Google Play</w:t>
      </w:r>
      <w:r w:rsidR="001A4781">
        <w:rPr>
          <w:lang w:val="en-US"/>
        </w:rPr>
        <w:t xml:space="preserve"> </w:t>
      </w:r>
      <w:r w:rsidR="001A4781">
        <w:rPr>
          <w:lang w:val="sr-Cyrl-RS"/>
        </w:rPr>
        <w:t>шта су главне карактеристике које</w:t>
      </w:r>
      <w:r w:rsidR="00D5583E">
        <w:rPr>
          <w:lang w:val="sr-Cyrl-RS"/>
        </w:rPr>
        <w:t xml:space="preserve"> позитивно</w:t>
      </w:r>
      <w:r w:rsidR="001A4781">
        <w:rPr>
          <w:lang w:val="sr-Cyrl-RS"/>
        </w:rPr>
        <w:t xml:space="preserve"> издвајају апликацију у односу на остале.</w:t>
      </w:r>
    </w:p>
    <w:p w14:paraId="35BCF935" w14:textId="1AD8C2BF" w:rsidR="002D3AA4" w:rsidRDefault="002D3AA4" w:rsidP="002D3AA4">
      <w:pPr>
        <w:pStyle w:val="Numerisanonabrajanje"/>
        <w:rPr>
          <w:lang w:val="sr-Cyrl-RS"/>
        </w:rPr>
      </w:pPr>
      <w:r>
        <w:rPr>
          <w:lang w:val="sr-Cyrl-RS"/>
        </w:rPr>
        <w:t>Недостаци апликације</w:t>
      </w:r>
      <w:r w:rsidR="003C3EF5">
        <w:rPr>
          <w:lang w:val="sr-Cyrl-RS"/>
        </w:rPr>
        <w:t xml:space="preserve"> – биће закључено такође на основу описаних функционалности и рецензија са </w:t>
      </w:r>
      <w:r w:rsidR="003C3EF5" w:rsidRPr="001E4C32">
        <w:rPr>
          <w:i/>
          <w:iCs/>
          <w:lang w:val="en-US"/>
        </w:rPr>
        <w:t>Google</w:t>
      </w:r>
      <w:r w:rsidR="0000552C">
        <w:rPr>
          <w:i/>
          <w:iCs/>
          <w:lang w:val="sr-Cyrl-RS"/>
        </w:rPr>
        <w:t xml:space="preserve"> </w:t>
      </w:r>
      <w:r w:rsidR="003C3EF5" w:rsidRPr="001E4C32">
        <w:rPr>
          <w:i/>
          <w:iCs/>
          <w:lang w:val="en-US"/>
        </w:rPr>
        <w:t>Play</w:t>
      </w:r>
      <w:r w:rsidR="003C3EF5">
        <w:rPr>
          <w:lang w:val="en-US"/>
        </w:rPr>
        <w:t xml:space="preserve"> </w:t>
      </w:r>
      <w:r w:rsidR="003C3EF5">
        <w:rPr>
          <w:lang w:val="sr-Cyrl-RS"/>
        </w:rPr>
        <w:t>која су највећа ограничења апликације.</w:t>
      </w:r>
    </w:p>
    <w:p w14:paraId="2D092BC7" w14:textId="2A2697F9" w:rsidR="003935A6" w:rsidRPr="003935A6" w:rsidRDefault="000C3042" w:rsidP="003935A6">
      <w:pPr>
        <w:pStyle w:val="Numerisanonabrajanje"/>
        <w:rPr>
          <w:lang w:val="sr-Cyrl-RS"/>
        </w:rPr>
      </w:pPr>
      <w:r>
        <w:rPr>
          <w:lang w:val="sr-Cyrl-RS"/>
        </w:rPr>
        <w:t>Место на тржишту</w:t>
      </w:r>
      <w:r w:rsidR="00097D6D">
        <w:rPr>
          <w:lang w:val="sr-Cyrl-RS"/>
        </w:rPr>
        <w:t xml:space="preserve"> </w:t>
      </w:r>
      <w:r w:rsidR="0000552C">
        <w:rPr>
          <w:lang w:val="sr-Cyrl-RS"/>
        </w:rPr>
        <w:t>–</w:t>
      </w:r>
      <w:r w:rsidR="00097D6D">
        <w:rPr>
          <w:lang w:val="sr-Cyrl-RS"/>
        </w:rPr>
        <w:t xml:space="preserve"> </w:t>
      </w:r>
      <w:r w:rsidR="0000552C">
        <w:rPr>
          <w:lang w:val="sr-Cyrl-RS"/>
        </w:rPr>
        <w:t>биће закључено каква је генерална успешност апликације на циљном тржишту у односу на остала доступна решења.</w:t>
      </w:r>
    </w:p>
    <w:p w14:paraId="7CC39AD2" w14:textId="35FA0E53" w:rsidR="00134D5D" w:rsidRPr="00E2009B" w:rsidRDefault="00134D5D" w:rsidP="003935A6">
      <w:pPr>
        <w:pStyle w:val="Osnovnitekst"/>
      </w:pPr>
      <w:r w:rsidRPr="00E83037">
        <w:t xml:space="preserve">На крају поглавља ће бити приказан резиме карактеристика </w:t>
      </w:r>
      <w:r w:rsidR="006805EE">
        <w:t xml:space="preserve">обе </w:t>
      </w:r>
      <w:r w:rsidRPr="00E83037">
        <w:t>апликације у виду табеле</w:t>
      </w:r>
      <w:r w:rsidR="00FE6A7B">
        <w:t xml:space="preserve"> у којој ће сваки ред бити посвећен одређеној особини, а свака колона одговарајућој апликацији</w:t>
      </w:r>
      <w:r w:rsidRPr="00E83037">
        <w:t>.</w:t>
      </w:r>
      <w:r w:rsidR="00E2009B">
        <w:t xml:space="preserve"> Тако ће бити могуће ефикасно поређење апликација по било којој особини од интереса.</w:t>
      </w:r>
    </w:p>
    <w:p w14:paraId="192A5602" w14:textId="4421B59C" w:rsidR="002D25F2" w:rsidRDefault="000E0D21" w:rsidP="002D25F2">
      <w:pPr>
        <w:pStyle w:val="IInivonaslova-Potpoglavlje"/>
        <w:rPr>
          <w:lang w:val="sr-Cyrl-RS"/>
        </w:rPr>
      </w:pPr>
      <w:bookmarkStart w:id="4" w:name="_Toc211726784"/>
      <w:r>
        <w:rPr>
          <w:i/>
          <w:iCs w:val="0"/>
          <w:lang w:val="en-US"/>
        </w:rPr>
        <w:t>SrediMe</w:t>
      </w:r>
      <w:bookmarkEnd w:id="4"/>
    </w:p>
    <w:p w14:paraId="04E03957" w14:textId="257E85BC" w:rsidR="000E0D21" w:rsidRPr="00436FE1" w:rsidRDefault="00436FE1" w:rsidP="000E0D21">
      <w:pPr>
        <w:pStyle w:val="Osnovnitekst"/>
        <w:rPr>
          <w:lang w:val="en-US"/>
        </w:rPr>
      </w:pPr>
      <w:r>
        <w:rPr>
          <w:lang w:val="sr-Cyrl-RS"/>
        </w:rPr>
        <w:t xml:space="preserve">У наставку ће бити детаљно анализирана мобилна апликација </w:t>
      </w:r>
      <w:r w:rsidRPr="00436FE1">
        <w:rPr>
          <w:i/>
          <w:iCs/>
          <w:lang w:val="en-US"/>
        </w:rPr>
        <w:t>SrediMe</w:t>
      </w:r>
      <w:r>
        <w:rPr>
          <w:lang w:val="en-US"/>
        </w:rPr>
        <w:t>.</w:t>
      </w:r>
    </w:p>
    <w:p w14:paraId="6402BC77" w14:textId="44CF1278" w:rsidR="00493E20" w:rsidRDefault="00946611" w:rsidP="00946611">
      <w:pPr>
        <w:pStyle w:val="IIInivonaslova-Odeljak"/>
        <w:rPr>
          <w:lang w:val="sr-Cyrl-RS"/>
        </w:rPr>
      </w:pPr>
      <w:bookmarkStart w:id="5" w:name="_Toc211726785"/>
      <w:r>
        <w:rPr>
          <w:lang w:val="sr-Cyrl-RS"/>
        </w:rPr>
        <w:t>Кратак опис апликације</w:t>
      </w:r>
      <w:bookmarkEnd w:id="5"/>
    </w:p>
    <w:p w14:paraId="66BBE76C" w14:textId="6790ADAB" w:rsidR="009246C1" w:rsidRPr="00EE5C0F" w:rsidRDefault="00225CE1" w:rsidP="009246C1">
      <w:pPr>
        <w:pStyle w:val="Osnovnitekst"/>
        <w:rPr>
          <w:lang w:val="en-US"/>
        </w:rPr>
      </w:pPr>
      <w:bookmarkStart w:id="6" w:name="_Hlk211700401"/>
      <w:r w:rsidRPr="002241F5">
        <w:rPr>
          <w:i/>
          <w:iCs/>
          <w:lang w:val="en-US"/>
        </w:rPr>
        <w:t>SrediMe</w:t>
      </w:r>
      <w:r w:rsidR="002241F5">
        <w:rPr>
          <w:i/>
          <w:iCs/>
          <w:lang w:val="en-US"/>
        </w:rPr>
        <w:t xml:space="preserve"> </w:t>
      </w:r>
      <w:r w:rsidR="003248BC">
        <w:rPr>
          <w:lang w:val="sr-Cyrl-RS"/>
        </w:rPr>
        <w:t xml:space="preserve">је </w:t>
      </w:r>
      <w:r w:rsidR="003248BC" w:rsidRPr="002C08DF">
        <w:rPr>
          <w:i/>
          <w:iCs/>
          <w:lang w:val="en-US"/>
        </w:rPr>
        <w:t>Android</w:t>
      </w:r>
      <w:r w:rsidR="003248BC">
        <w:rPr>
          <w:lang w:val="en-US"/>
        </w:rPr>
        <w:t xml:space="preserve"> </w:t>
      </w:r>
      <w:r w:rsidR="003248BC">
        <w:rPr>
          <w:lang w:val="sr-Cyrl-RS"/>
        </w:rPr>
        <w:t>апликација која омогућава корисницима проналазак велик</w:t>
      </w:r>
      <w:r w:rsidR="00C0131C">
        <w:rPr>
          <w:lang w:val="sr-Cyrl-RS"/>
        </w:rPr>
        <w:t>ог</w:t>
      </w:r>
      <w:r w:rsidR="003248BC">
        <w:rPr>
          <w:lang w:val="sr-Cyrl-RS"/>
        </w:rPr>
        <w:t xml:space="preserve"> број</w:t>
      </w:r>
      <w:r w:rsidR="00C0131C">
        <w:rPr>
          <w:lang w:val="sr-Cyrl-RS"/>
        </w:rPr>
        <w:t>а</w:t>
      </w:r>
      <w:r w:rsidR="003248BC">
        <w:rPr>
          <w:lang w:val="sr-Cyrl-RS"/>
        </w:rPr>
        <w:t xml:space="preserve"> различитих услуга које обично пружају салони лепоте, као и ефикасно заказивање термина</w:t>
      </w:r>
      <w:r w:rsidR="00440C63">
        <w:rPr>
          <w:lang w:val="sr-Cyrl-RS"/>
        </w:rPr>
        <w:t>.</w:t>
      </w:r>
      <w:r w:rsidR="00DF3AB7">
        <w:rPr>
          <w:lang w:val="en-US"/>
        </w:rPr>
        <w:t xml:space="preserve"> </w:t>
      </w:r>
      <w:r w:rsidR="00DF3AB7">
        <w:rPr>
          <w:lang w:val="sr-Cyrl-RS"/>
        </w:rPr>
        <w:t xml:space="preserve">Ова апликација је намењена за домаће тржиште и то конкретно за Србију, Хрватску, Црну Гору и Босну и Херцеговину. </w:t>
      </w:r>
      <w:r w:rsidR="000739DF" w:rsidRPr="00CC0E20">
        <w:rPr>
          <w:i/>
          <w:iCs/>
          <w:lang w:val="en-US"/>
        </w:rPr>
        <w:t>SrediMe</w:t>
      </w:r>
      <w:r w:rsidR="000739DF">
        <w:rPr>
          <w:lang w:val="en-US"/>
        </w:rPr>
        <w:t xml:space="preserve"> </w:t>
      </w:r>
      <w:r w:rsidR="000739DF">
        <w:rPr>
          <w:lang w:val="sr-Cyrl-RS"/>
        </w:rPr>
        <w:t>тренутно има преко 50 000 преузимања и просечну оцену 4.4/5.0 за 388 рецензија.</w:t>
      </w:r>
      <w:r w:rsidR="007E1857">
        <w:rPr>
          <w:lang w:val="sr-Cyrl-RS"/>
        </w:rPr>
        <w:t xml:space="preserve"> </w:t>
      </w:r>
      <w:r w:rsidR="00DE3F35">
        <w:rPr>
          <w:lang w:val="sr-Cyrl-RS"/>
        </w:rPr>
        <w:t>Прва верзија апликације</w:t>
      </w:r>
      <w:r w:rsidR="007E1857">
        <w:rPr>
          <w:lang w:val="sr-Cyrl-RS"/>
        </w:rPr>
        <w:t xml:space="preserve"> је објављена на </w:t>
      </w:r>
      <w:r w:rsidR="007E1857" w:rsidRPr="00FE7DC1">
        <w:rPr>
          <w:i/>
          <w:iCs/>
          <w:lang w:val="en-US"/>
        </w:rPr>
        <w:t>Google Play</w:t>
      </w:r>
      <w:r w:rsidR="007E1857">
        <w:rPr>
          <w:lang w:val="en-US"/>
        </w:rPr>
        <w:t xml:space="preserve"> </w:t>
      </w:r>
      <w:r w:rsidR="007E1857">
        <w:rPr>
          <w:lang w:val="sr-Cyrl-RS"/>
        </w:rPr>
        <w:t>29.5.2017.</w:t>
      </w:r>
      <w:r w:rsidR="00EE5C0F">
        <w:rPr>
          <w:lang w:val="sr-Cyrl-RS"/>
        </w:rPr>
        <w:t xml:space="preserve"> </w:t>
      </w:r>
      <w:r w:rsidR="00EE5C0F">
        <w:rPr>
          <w:lang w:val="en-US"/>
        </w:rPr>
        <w:t>[1]</w:t>
      </w:r>
      <w:bookmarkEnd w:id="6"/>
    </w:p>
    <w:p w14:paraId="2E666739" w14:textId="006052B6" w:rsidR="00A41112" w:rsidRDefault="00946611" w:rsidP="00A41112">
      <w:pPr>
        <w:pStyle w:val="IIInivonaslova-Odeljak"/>
        <w:rPr>
          <w:lang w:val="sr-Cyrl-RS"/>
        </w:rPr>
      </w:pPr>
      <w:bookmarkStart w:id="7" w:name="_Toc211726786"/>
      <w:r w:rsidRPr="00A41112">
        <w:rPr>
          <w:lang w:val="sr-Cyrl-RS"/>
        </w:rPr>
        <w:lastRenderedPageBreak/>
        <w:t>Функционалности</w:t>
      </w:r>
      <w:bookmarkEnd w:id="7"/>
    </w:p>
    <w:p w14:paraId="1C75AAEC" w14:textId="53C74F27" w:rsidR="00322799" w:rsidRPr="00146D27" w:rsidRDefault="00BA4B9A" w:rsidP="00322799">
      <w:pPr>
        <w:pStyle w:val="Osnovnitekst"/>
        <w:rPr>
          <w:lang w:val="sr-Cyrl-RS"/>
        </w:rPr>
      </w:pPr>
      <w:r>
        <w:rPr>
          <w:lang w:val="sr-Cyrl-RS"/>
        </w:rPr>
        <w:t xml:space="preserve">Главне </w:t>
      </w:r>
      <w:r w:rsidR="00322799">
        <w:rPr>
          <w:lang w:val="sr-Cyrl-RS"/>
        </w:rPr>
        <w:t xml:space="preserve">функционалности апликације </w:t>
      </w:r>
      <w:r w:rsidR="00322799" w:rsidRPr="00BA4B9A">
        <w:rPr>
          <w:i/>
          <w:iCs/>
          <w:lang w:val="en-US"/>
        </w:rPr>
        <w:t>SrediMe</w:t>
      </w:r>
      <w:r>
        <w:rPr>
          <w:lang w:val="sr-Cyrl-RS"/>
        </w:rPr>
        <w:t xml:space="preserve"> </w:t>
      </w:r>
      <w:r w:rsidRPr="00BA4B9A">
        <w:rPr>
          <w:lang w:val="sr-Cyrl-RS"/>
        </w:rPr>
        <w:t>су</w:t>
      </w:r>
      <w:r w:rsidR="00146D27">
        <w:rPr>
          <w:lang w:val="sr-Cyrl-RS"/>
        </w:rPr>
        <w:t>:</w:t>
      </w:r>
    </w:p>
    <w:p w14:paraId="72175432" w14:textId="75F4C751" w:rsidR="001E66A3" w:rsidRDefault="001E66A3" w:rsidP="00A41112">
      <w:pPr>
        <w:pStyle w:val="Nabrajanje"/>
        <w:rPr>
          <w:lang w:val="sr-Cyrl-RS"/>
        </w:rPr>
      </w:pPr>
      <w:r>
        <w:rPr>
          <w:lang w:val="sr-Cyrl-RS"/>
        </w:rPr>
        <w:t>Регистрација – могуће је направити налог искључиво уносом одговарајућих података.</w:t>
      </w:r>
    </w:p>
    <w:p w14:paraId="1B89AA90" w14:textId="44B042BE" w:rsidR="001E66A3" w:rsidRDefault="001E66A3" w:rsidP="001E66A3">
      <w:pPr>
        <w:pStyle w:val="Nabrajanje"/>
        <w:rPr>
          <w:lang w:val="sr-Cyrl-RS"/>
        </w:rPr>
      </w:pPr>
      <w:r>
        <w:rPr>
          <w:lang w:val="sr-Cyrl-RS"/>
        </w:rPr>
        <w:t>Пријава – могуће је пријавити се на свој налог уносом електронске поште и лозинке.</w:t>
      </w:r>
    </w:p>
    <w:p w14:paraId="3C8A6B8E" w14:textId="77777777" w:rsidR="007D4681" w:rsidRDefault="007D4681" w:rsidP="007D4681">
      <w:pPr>
        <w:pStyle w:val="Nabrajanje"/>
        <w:rPr>
          <w:lang w:val="sr-Cyrl-RS"/>
        </w:rPr>
      </w:pPr>
      <w:r>
        <w:rPr>
          <w:lang w:val="sr-Cyrl-RS"/>
        </w:rPr>
        <w:t>Преглед сопственог профила – корисник може да прегледа податке које је унео при регистрацији.</w:t>
      </w:r>
    </w:p>
    <w:p w14:paraId="147A8D46" w14:textId="19EF7121" w:rsidR="007D4681" w:rsidRPr="007D4681" w:rsidRDefault="007D4681" w:rsidP="007D4681">
      <w:pPr>
        <w:pStyle w:val="Nabrajanje"/>
      </w:pPr>
      <w:r>
        <w:rPr>
          <w:lang w:val="sr-Cyrl-RS"/>
        </w:rPr>
        <w:t>Ажурирање сопственог профила – корисник може да измени податке које је унео при регистрацији.</w:t>
      </w:r>
    </w:p>
    <w:p w14:paraId="766B7929" w14:textId="08702764" w:rsidR="001B2070" w:rsidRPr="001B2070" w:rsidRDefault="00A41112" w:rsidP="001B2070">
      <w:pPr>
        <w:pStyle w:val="Nabrajanje"/>
        <w:rPr>
          <w:lang w:val="sr-Cyrl-RS"/>
        </w:rPr>
      </w:pPr>
      <w:r>
        <w:rPr>
          <w:lang w:val="sr-Cyrl-RS"/>
        </w:rPr>
        <w:t>Избор државе и града – пре почетка претраге салона и услуга потребно је да корисник одабере једну од четири понуђене државе (Србија, Хрватска, Црна Гора или Босна и Херцеговина), а затим и град у оквиру те државе.</w:t>
      </w:r>
      <w:r w:rsidR="00AD5BDB">
        <w:rPr>
          <w:lang w:val="sr-Cyrl-RS"/>
        </w:rPr>
        <w:t xml:space="preserve"> </w:t>
      </w:r>
      <w:r w:rsidR="00064FFB">
        <w:rPr>
          <w:lang w:val="sr-Cyrl-RS"/>
        </w:rPr>
        <w:t>Овако је осигурано да корисник надаље претражује само салоне који се налазе у релевантном граду у којем се клијент налази.</w:t>
      </w:r>
    </w:p>
    <w:p w14:paraId="358F31D4" w14:textId="4DE00DCB" w:rsidR="00FE6B74" w:rsidRDefault="00FE6B74" w:rsidP="00FE6B74">
      <w:pPr>
        <w:pStyle w:val="Nabrajanje"/>
        <w:rPr>
          <w:lang w:val="sr-Cyrl-RS"/>
        </w:rPr>
      </w:pPr>
      <w:r>
        <w:rPr>
          <w:lang w:val="sr-Cyrl-RS"/>
        </w:rPr>
        <w:t>Претрага салона по називу</w:t>
      </w:r>
      <w:r w:rsidR="00A366B5">
        <w:rPr>
          <w:lang w:val="sr-Cyrl-RS"/>
        </w:rPr>
        <w:t xml:space="preserve"> – могуће је унети назив или почетни део назива салона</w:t>
      </w:r>
      <w:r w:rsidR="00C12198">
        <w:rPr>
          <w:lang w:val="sr-Cyrl-RS"/>
        </w:rPr>
        <w:t xml:space="preserve"> на основу ког ће се излистати сви салони чија имена почињу таквим текстом</w:t>
      </w:r>
      <w:r w:rsidR="00A366B5">
        <w:rPr>
          <w:lang w:val="sr-Cyrl-RS"/>
        </w:rPr>
        <w:t>.</w:t>
      </w:r>
    </w:p>
    <w:p w14:paraId="3999FD13" w14:textId="138DFE9D" w:rsidR="00FE6B74" w:rsidRDefault="00FE6B74" w:rsidP="00FE6B74">
      <w:pPr>
        <w:pStyle w:val="Nabrajanje"/>
        <w:rPr>
          <w:lang w:val="sr-Cyrl-RS"/>
        </w:rPr>
      </w:pPr>
      <w:r>
        <w:rPr>
          <w:lang w:val="sr-Cyrl-RS"/>
        </w:rPr>
        <w:t>Претрага салона по услугама</w:t>
      </w:r>
      <w:r w:rsidR="00080FB7">
        <w:rPr>
          <w:lang w:val="sr-Cyrl-RS"/>
        </w:rPr>
        <w:t xml:space="preserve"> – могуће је одабрати неку од многобројних понуђених услуга, а и унети назив или почетни део назива услуге како би се пронашли сви салони који пружају такву услугу.</w:t>
      </w:r>
    </w:p>
    <w:p w14:paraId="7952E9B3" w14:textId="125EC0AB" w:rsidR="00DA653D" w:rsidRDefault="00DA653D" w:rsidP="00DA653D">
      <w:pPr>
        <w:pStyle w:val="Nabrajanje"/>
        <w:rPr>
          <w:lang w:val="sr-Cyrl-RS"/>
        </w:rPr>
      </w:pPr>
      <w:r>
        <w:rPr>
          <w:lang w:val="sr-Cyrl-RS"/>
        </w:rPr>
        <w:t xml:space="preserve">Претрага салона за одабрану услугу на мапи – након одабира услуге, постоји могућност да се на </w:t>
      </w:r>
      <w:r w:rsidRPr="00F55B70">
        <w:rPr>
          <w:i/>
          <w:iCs/>
          <w:lang w:val="en-US"/>
        </w:rPr>
        <w:t>Google</w:t>
      </w:r>
      <w:r>
        <w:rPr>
          <w:lang w:val="en-US"/>
        </w:rPr>
        <w:t xml:space="preserve"> </w:t>
      </w:r>
      <w:r>
        <w:rPr>
          <w:lang w:val="sr-Cyrl-RS"/>
        </w:rPr>
        <w:t>мапи виде сви салони који пружају ту услугу. Ово је врло практичан начин да се брзо пронађе одговарајући салон на жељеној локацији.</w:t>
      </w:r>
    </w:p>
    <w:p w14:paraId="437826D7" w14:textId="4BDAF18A" w:rsidR="00F07042" w:rsidRDefault="00F07042" w:rsidP="00F07042">
      <w:pPr>
        <w:pStyle w:val="Nabrajanje"/>
        <w:rPr>
          <w:lang w:val="sr-Cyrl-RS"/>
        </w:rPr>
      </w:pPr>
      <w:r>
        <w:rPr>
          <w:lang w:val="sr-Cyrl-RS"/>
        </w:rPr>
        <w:t>Филтрирање резултата претраге</w:t>
      </w:r>
      <w:r w:rsidR="005623B7">
        <w:rPr>
          <w:lang w:val="sr-Cyrl-RS"/>
        </w:rPr>
        <w:t xml:space="preserve"> – могуће је извршити прецизн</w:t>
      </w:r>
      <w:r w:rsidR="00B26E25">
        <w:rPr>
          <w:lang w:val="sr-Cyrl-RS"/>
        </w:rPr>
        <w:t>ију</w:t>
      </w:r>
      <w:r w:rsidR="005623B7">
        <w:rPr>
          <w:lang w:val="sr-Cyrl-RS"/>
        </w:rPr>
        <w:t xml:space="preserve"> претрагу по разним додатним критеријума као што су део града, </w:t>
      </w:r>
      <w:r w:rsidR="000811E0">
        <w:rPr>
          <w:lang w:val="sr-Cyrl-RS"/>
        </w:rPr>
        <w:t>датум и време жељеног термина, максимална цена услуге</w:t>
      </w:r>
      <w:r w:rsidR="00B26E25">
        <w:rPr>
          <w:lang w:val="sr-Cyrl-RS"/>
        </w:rPr>
        <w:t xml:space="preserve"> и слично</w:t>
      </w:r>
      <w:r w:rsidR="000811E0">
        <w:rPr>
          <w:lang w:val="sr-Cyrl-RS"/>
        </w:rPr>
        <w:t>.</w:t>
      </w:r>
    </w:p>
    <w:p w14:paraId="735033F0" w14:textId="1CDDA27C" w:rsidR="005623B7" w:rsidRDefault="005623B7" w:rsidP="005623B7">
      <w:pPr>
        <w:pStyle w:val="Nabrajanje"/>
        <w:rPr>
          <w:lang w:val="sr-Cyrl-RS"/>
        </w:rPr>
      </w:pPr>
      <w:r>
        <w:rPr>
          <w:lang w:val="sr-Cyrl-RS"/>
        </w:rPr>
        <w:t>Сортирање резултата претраге</w:t>
      </w:r>
      <w:r w:rsidR="009D6A7D">
        <w:rPr>
          <w:lang w:val="sr-Cyrl-RS"/>
        </w:rPr>
        <w:t xml:space="preserve"> – могуће </w:t>
      </w:r>
      <w:r w:rsidR="00081D0B">
        <w:rPr>
          <w:lang w:val="sr-Cyrl-RS"/>
        </w:rPr>
        <w:t>ј</w:t>
      </w:r>
      <w:r w:rsidR="009D6A7D">
        <w:rPr>
          <w:lang w:val="sr-Cyrl-RS"/>
        </w:rPr>
        <w:t>е сортирати резултате претраге салона по просечној оцени, времену регистрације салона</w:t>
      </w:r>
      <w:r w:rsidR="00081D0B">
        <w:rPr>
          <w:lang w:val="sr-Cyrl-RS"/>
        </w:rPr>
        <w:t>, удаљености од тренутне локације корисника и по препору</w:t>
      </w:r>
      <w:r w:rsidR="000F7508">
        <w:rPr>
          <w:lang w:val="sr-Cyrl-RS"/>
        </w:rPr>
        <w:t>кама</w:t>
      </w:r>
      <w:r w:rsidR="00081D0B">
        <w:rPr>
          <w:lang w:val="sr-Cyrl-RS"/>
        </w:rPr>
        <w:t xml:space="preserve"> од стране власника апликације кој</w:t>
      </w:r>
      <w:r w:rsidR="00C10CE3">
        <w:rPr>
          <w:lang w:val="sr-Cyrl-RS"/>
        </w:rPr>
        <w:t>е</w:t>
      </w:r>
      <w:r w:rsidR="00081D0B">
        <w:rPr>
          <w:lang w:val="sr-Cyrl-RS"/>
        </w:rPr>
        <w:t xml:space="preserve"> се</w:t>
      </w:r>
      <w:r w:rsidR="00540EC5">
        <w:rPr>
          <w:lang w:val="sr-Cyrl-RS"/>
        </w:rPr>
        <w:t xml:space="preserve"> додељују</w:t>
      </w:r>
      <w:r w:rsidR="00081D0B">
        <w:rPr>
          <w:lang w:val="sr-Cyrl-RS"/>
        </w:rPr>
        <w:t xml:space="preserve"> најбољим локалима.</w:t>
      </w:r>
    </w:p>
    <w:p w14:paraId="09C71E97" w14:textId="1C3B5416" w:rsidR="00A22479" w:rsidRPr="00A22479" w:rsidRDefault="00A22479" w:rsidP="00A22479">
      <w:pPr>
        <w:pStyle w:val="Nabrajanje"/>
      </w:pPr>
      <w:r>
        <w:rPr>
          <w:lang w:val="sr-Cyrl-RS"/>
        </w:rPr>
        <w:t xml:space="preserve">Преглед недавно посећених налога салона – на почетној страници су излистани профили салона које је корисник скоро посетио, па тако клијент </w:t>
      </w:r>
      <w:r w:rsidR="00084D00">
        <w:rPr>
          <w:lang w:val="sr-Cyrl-RS"/>
        </w:rPr>
        <w:t>може</w:t>
      </w:r>
      <w:r w:rsidR="00F85416">
        <w:rPr>
          <w:lang w:val="sr-Cyrl-RS"/>
        </w:rPr>
        <w:t xml:space="preserve"> ефикасније да поново погледа салоне које је већ истраживао.</w:t>
      </w:r>
    </w:p>
    <w:p w14:paraId="51F4C474" w14:textId="12C2CB0A" w:rsidR="006D6597" w:rsidRDefault="006D6597" w:rsidP="006D6597">
      <w:pPr>
        <w:pStyle w:val="Nabrajanje"/>
        <w:rPr>
          <w:lang w:val="sr-Cyrl-RS"/>
        </w:rPr>
      </w:pPr>
      <w:r>
        <w:rPr>
          <w:lang w:val="sr-Cyrl-RS"/>
        </w:rPr>
        <w:t>Преглед</w:t>
      </w:r>
      <w:r w:rsidR="005F7D55">
        <w:rPr>
          <w:lang w:val="en-US"/>
        </w:rPr>
        <w:t xml:space="preserve"> </w:t>
      </w:r>
      <w:r w:rsidR="00596574">
        <w:rPr>
          <w:lang w:val="sr-Cyrl-RS"/>
        </w:rPr>
        <w:t xml:space="preserve">слика исхода различитих услуга – </w:t>
      </w:r>
      <w:r w:rsidR="002C189B">
        <w:rPr>
          <w:lang w:val="sr-Cyrl-RS"/>
        </w:rPr>
        <w:t xml:space="preserve">могуће је прегледати слике које салони постављају као </w:t>
      </w:r>
      <w:r w:rsidR="00596574">
        <w:rPr>
          <w:lang w:val="sr-Cyrl-RS"/>
        </w:rPr>
        <w:t>резултат</w:t>
      </w:r>
      <w:r w:rsidR="002C189B">
        <w:rPr>
          <w:lang w:val="sr-Cyrl-RS"/>
        </w:rPr>
        <w:t>е</w:t>
      </w:r>
      <w:r w:rsidR="00596574">
        <w:rPr>
          <w:lang w:val="sr-Cyrl-RS"/>
        </w:rPr>
        <w:t xml:space="preserve"> својих услуга како би клијенти имали бољи увид у сам рад салона.</w:t>
      </w:r>
      <w:r w:rsidR="000E235D">
        <w:rPr>
          <w:lang w:val="sr-Cyrl-RS"/>
        </w:rPr>
        <w:t xml:space="preserve"> Такође, корисник може да сачува слике које му се допадну у посебну листу која је названа </w:t>
      </w:r>
      <w:r w:rsidR="000E235D" w:rsidRPr="009573DA">
        <w:rPr>
          <w:i/>
          <w:iCs/>
          <w:lang w:val="en-US"/>
        </w:rPr>
        <w:t>LookBook</w:t>
      </w:r>
      <w:r w:rsidR="000E235D">
        <w:rPr>
          <w:lang w:val="sr-Cyrl-RS"/>
        </w:rPr>
        <w:t xml:space="preserve"> у апликацији.</w:t>
      </w:r>
    </w:p>
    <w:p w14:paraId="20147A3C" w14:textId="0FBB0F7F" w:rsidR="0097150B" w:rsidRPr="0097150B" w:rsidRDefault="0097150B" w:rsidP="0097150B">
      <w:pPr>
        <w:pStyle w:val="Nabrajanje"/>
      </w:pPr>
      <w:r>
        <w:rPr>
          <w:lang w:val="sr-Cyrl-RS"/>
        </w:rPr>
        <w:t>Преглед свих актуелних попуста – могуће је прегледати све попусте који важе у датом тренутку за услуге у свим салонима.</w:t>
      </w:r>
    </w:p>
    <w:p w14:paraId="4771666D" w14:textId="15A45DB4" w:rsidR="009650DB" w:rsidRDefault="009650DB" w:rsidP="009650DB">
      <w:pPr>
        <w:pStyle w:val="Nabrajanje"/>
        <w:rPr>
          <w:lang w:val="sr-Cyrl-RS"/>
        </w:rPr>
      </w:pPr>
      <w:r>
        <w:rPr>
          <w:lang w:val="sr-Cyrl-RS"/>
        </w:rPr>
        <w:t>Преглед профила салона</w:t>
      </w:r>
      <w:r w:rsidR="00BD4E27">
        <w:rPr>
          <w:lang w:val="sr-Cyrl-RS"/>
        </w:rPr>
        <w:t xml:space="preserve"> – могу се видети многобројне </w:t>
      </w:r>
      <w:r w:rsidR="00A71A6C">
        <w:rPr>
          <w:lang w:val="sr-Cyrl-RS"/>
        </w:rPr>
        <w:t>важне</w:t>
      </w:r>
      <w:r w:rsidR="00BD4E27">
        <w:rPr>
          <w:lang w:val="sr-Cyrl-RS"/>
        </w:rPr>
        <w:t xml:space="preserve"> информације о сваком салону. </w:t>
      </w:r>
      <w:r w:rsidR="00C10142">
        <w:rPr>
          <w:lang w:val="sr-Cyrl-RS"/>
        </w:rPr>
        <w:t xml:space="preserve">Излистане су све услуге које салон пружа </w:t>
      </w:r>
      <w:r w:rsidR="00C05E04">
        <w:rPr>
          <w:lang w:val="sr-Cyrl-RS"/>
        </w:rPr>
        <w:t xml:space="preserve">уз </w:t>
      </w:r>
      <w:r w:rsidR="00C10142">
        <w:rPr>
          <w:lang w:val="sr-Cyrl-RS"/>
        </w:rPr>
        <w:t>њихов</w:t>
      </w:r>
      <w:r w:rsidR="00C05E04">
        <w:rPr>
          <w:lang w:val="sr-Cyrl-RS"/>
        </w:rPr>
        <w:t>е</w:t>
      </w:r>
      <w:r w:rsidR="00C10142">
        <w:rPr>
          <w:lang w:val="sr-Cyrl-RS"/>
        </w:rPr>
        <w:t xml:space="preserve"> опис</w:t>
      </w:r>
      <w:r w:rsidR="00C05E04">
        <w:rPr>
          <w:lang w:val="sr-Cyrl-RS"/>
        </w:rPr>
        <w:t>е</w:t>
      </w:r>
      <w:r w:rsidR="00C10142">
        <w:rPr>
          <w:lang w:val="sr-Cyrl-RS"/>
        </w:rPr>
        <w:t xml:space="preserve">, а </w:t>
      </w:r>
      <w:r w:rsidR="00713141">
        <w:rPr>
          <w:lang w:val="sr-Cyrl-RS"/>
        </w:rPr>
        <w:t>мо</w:t>
      </w:r>
      <w:r w:rsidR="0040704B">
        <w:rPr>
          <w:lang w:val="sr-Cyrl-RS"/>
        </w:rPr>
        <w:t>же се видети и цена сваке услуге</w:t>
      </w:r>
      <w:r w:rsidR="00C10142">
        <w:rPr>
          <w:lang w:val="sr-Cyrl-RS"/>
        </w:rPr>
        <w:t>.</w:t>
      </w:r>
      <w:r w:rsidR="002B2743">
        <w:rPr>
          <w:lang w:val="sr-Cyrl-RS"/>
        </w:rPr>
        <w:t xml:space="preserve"> Приказане су слике салона, радно време, локација, као и начин плаћања.</w:t>
      </w:r>
    </w:p>
    <w:p w14:paraId="2C024EBC" w14:textId="0FE90EAA" w:rsidR="00A603F7" w:rsidRDefault="00A603F7" w:rsidP="00A603F7">
      <w:pPr>
        <w:pStyle w:val="Nabrajanje"/>
        <w:rPr>
          <w:lang w:val="sr-Cyrl-RS"/>
        </w:rPr>
      </w:pPr>
      <w:r>
        <w:rPr>
          <w:lang w:val="sr-Cyrl-RS"/>
        </w:rPr>
        <w:lastRenderedPageBreak/>
        <w:t>Преглед свих рецензија салона</w:t>
      </w:r>
      <w:r w:rsidR="00601736">
        <w:rPr>
          <w:lang w:val="en-US"/>
        </w:rPr>
        <w:t xml:space="preserve"> – </w:t>
      </w:r>
      <w:r w:rsidR="00601736">
        <w:rPr>
          <w:lang w:val="sr-Cyrl-RS"/>
        </w:rPr>
        <w:t>приказане су просечне оцене за сваку услугу коју салон пружа, као и појединачне оцене и коментари које су корисници остављали.</w:t>
      </w:r>
    </w:p>
    <w:p w14:paraId="1605149F" w14:textId="13DD83AB" w:rsidR="000C4EDD" w:rsidRDefault="00EA0C9F" w:rsidP="000C4EDD">
      <w:pPr>
        <w:pStyle w:val="Nabrajanje"/>
        <w:rPr>
          <w:lang w:val="sr-Cyrl-RS"/>
        </w:rPr>
      </w:pPr>
      <w:r>
        <w:rPr>
          <w:lang w:val="sr-Cyrl-RS"/>
        </w:rPr>
        <w:t>Регуларно з</w:t>
      </w:r>
      <w:r w:rsidR="000C4EDD">
        <w:rPr>
          <w:lang w:val="sr-Cyrl-RS"/>
        </w:rPr>
        <w:t>аказивање термина за једну или више услуга одједном</w:t>
      </w:r>
      <w:r w:rsidR="00F5700D">
        <w:rPr>
          <w:lang w:val="sr-Cyrl-RS"/>
        </w:rPr>
        <w:t xml:space="preserve"> – при прегледу профила салона, могуће је одабрати једну или више услуга за које се може одабрати неки од слободних термина и креирати захтев за резервацијом</w:t>
      </w:r>
      <w:r w:rsidR="00F30D82">
        <w:rPr>
          <w:lang w:val="sr-Cyrl-RS"/>
        </w:rPr>
        <w:t xml:space="preserve"> који салон мора да потврди</w:t>
      </w:r>
      <w:r w:rsidR="00525689">
        <w:rPr>
          <w:lang w:val="sr-Cyrl-RS"/>
        </w:rPr>
        <w:t xml:space="preserve"> да би термин био заиста резервисан</w:t>
      </w:r>
      <w:r w:rsidR="00F5700D">
        <w:rPr>
          <w:lang w:val="sr-Cyrl-RS"/>
        </w:rPr>
        <w:t>.</w:t>
      </w:r>
    </w:p>
    <w:p w14:paraId="376ECBAE" w14:textId="64854C9C" w:rsidR="00EA0C9F" w:rsidRDefault="00EA0C9F" w:rsidP="00EA0C9F">
      <w:pPr>
        <w:pStyle w:val="Nabrajanje"/>
        <w:rPr>
          <w:lang w:val="sr-Cyrl-RS"/>
        </w:rPr>
      </w:pPr>
      <w:r>
        <w:rPr>
          <w:lang w:val="sr-Cyrl-RS"/>
        </w:rPr>
        <w:t>Инстант заказивање термина за једну или више услуга одједном</w:t>
      </w:r>
      <w:r w:rsidR="009F19AC">
        <w:rPr>
          <w:lang w:val="sr-Cyrl-RS"/>
        </w:rPr>
        <w:t xml:space="preserve"> – слична функционалност као и регуларно заказивање термина, при чему клијент не мора да чека салон да потврди захтев за резервацијом.</w:t>
      </w:r>
    </w:p>
    <w:p w14:paraId="647937A2" w14:textId="35E360CA" w:rsidR="00A15A99" w:rsidRPr="00A15A99" w:rsidRDefault="00A15A99" w:rsidP="00A15A99">
      <w:pPr>
        <w:pStyle w:val="Nabrajanje"/>
      </w:pPr>
      <w:r>
        <w:rPr>
          <w:lang w:val="sr-Cyrl-RS"/>
        </w:rPr>
        <w:t>Могућност бирања специфичног радника при резервацији – корисници могу да одаберу конкретног радника који ће им пружити услугу.</w:t>
      </w:r>
    </w:p>
    <w:p w14:paraId="76AD7656" w14:textId="4723CEE5" w:rsidR="00660CD4" w:rsidRPr="00660CD4" w:rsidRDefault="00660CD4" w:rsidP="00660CD4">
      <w:pPr>
        <w:pStyle w:val="Nabrajanje"/>
      </w:pPr>
      <w:r>
        <w:rPr>
          <w:lang w:val="sr-Cyrl-RS"/>
        </w:rPr>
        <w:t xml:space="preserve">Отказивање или промена </w:t>
      </w:r>
      <w:r w:rsidR="009415EA">
        <w:rPr>
          <w:lang w:val="sr-Cyrl-RS"/>
        </w:rPr>
        <w:t xml:space="preserve">времена </w:t>
      </w:r>
      <w:r>
        <w:rPr>
          <w:lang w:val="sr-Cyrl-RS"/>
        </w:rPr>
        <w:t>термина – клијент може да потпуно откаже термин или само да промени време све до 24 часа пре почетка</w:t>
      </w:r>
      <w:r w:rsidR="003B4959">
        <w:rPr>
          <w:lang w:val="sr-Cyrl-RS"/>
        </w:rPr>
        <w:t xml:space="preserve"> оригинално заказаног термина.</w:t>
      </w:r>
    </w:p>
    <w:p w14:paraId="25838229" w14:textId="74A58945" w:rsidR="003C2E03" w:rsidRDefault="000C4EDD" w:rsidP="00BE1474">
      <w:pPr>
        <w:pStyle w:val="Nabrajanje"/>
        <w:rPr>
          <w:lang w:val="sr-Cyrl-RS"/>
        </w:rPr>
      </w:pPr>
      <w:r w:rsidRPr="003C2E03">
        <w:rPr>
          <w:lang w:val="sr-Cyrl-RS"/>
        </w:rPr>
        <w:t>Преглед свих заказаних термина</w:t>
      </w:r>
      <w:r w:rsidR="006634CB">
        <w:rPr>
          <w:lang w:val="sr-Cyrl-RS"/>
        </w:rPr>
        <w:t xml:space="preserve"> у будућности</w:t>
      </w:r>
      <w:r w:rsidR="00C80FAB">
        <w:rPr>
          <w:lang w:val="sr-Cyrl-RS"/>
        </w:rPr>
        <w:t xml:space="preserve"> – корисник може да види листу свих заказаних термина.</w:t>
      </w:r>
    </w:p>
    <w:p w14:paraId="460895C4" w14:textId="30EAD0E0" w:rsidR="003C2E03" w:rsidRPr="003C2E03" w:rsidRDefault="003C2E03" w:rsidP="003C2E03">
      <w:pPr>
        <w:pStyle w:val="Nabrajanje"/>
      </w:pPr>
      <w:r>
        <w:rPr>
          <w:lang w:val="sr-Cyrl-RS"/>
        </w:rPr>
        <w:t>Преглед</w:t>
      </w:r>
      <w:r w:rsidR="00804BF0">
        <w:rPr>
          <w:lang w:val="sr-Cyrl-RS"/>
        </w:rPr>
        <w:t xml:space="preserve"> архиве</w:t>
      </w:r>
      <w:r w:rsidR="009658E3">
        <w:rPr>
          <w:lang w:val="sr-Cyrl-RS"/>
        </w:rPr>
        <w:t xml:space="preserve"> термина из прошлости</w:t>
      </w:r>
      <w:r w:rsidR="00F07990">
        <w:rPr>
          <w:lang w:val="sr-Cyrl-RS"/>
        </w:rPr>
        <w:t xml:space="preserve"> – корисник може да види </w:t>
      </w:r>
      <w:r w:rsidR="002457A2">
        <w:rPr>
          <w:lang w:val="sr-Cyrl-RS"/>
        </w:rPr>
        <w:t>листу свих</w:t>
      </w:r>
      <w:r w:rsidR="00807FBB">
        <w:rPr>
          <w:lang w:val="sr-Cyrl-RS"/>
        </w:rPr>
        <w:t xml:space="preserve"> термина</w:t>
      </w:r>
      <w:r w:rsidR="002457A2">
        <w:rPr>
          <w:lang w:val="sr-Cyrl-RS"/>
        </w:rPr>
        <w:t xml:space="preserve"> на којима је би</w:t>
      </w:r>
      <w:r w:rsidR="00D53512">
        <w:rPr>
          <w:lang w:val="sr-Cyrl-RS"/>
        </w:rPr>
        <w:t>о</w:t>
      </w:r>
      <w:r w:rsidR="002457A2">
        <w:rPr>
          <w:lang w:val="sr-Cyrl-RS"/>
        </w:rPr>
        <w:t>.</w:t>
      </w:r>
    </w:p>
    <w:p w14:paraId="1B4831C4" w14:textId="1373B719" w:rsidR="000C4EDD" w:rsidRDefault="000C4EDD" w:rsidP="000C4EDD">
      <w:pPr>
        <w:pStyle w:val="Nabrajanje"/>
        <w:rPr>
          <w:lang w:val="sr-Cyrl-RS"/>
        </w:rPr>
      </w:pPr>
      <w:r>
        <w:rPr>
          <w:lang w:val="sr-Cyrl-RS"/>
        </w:rPr>
        <w:t>Остављање рецензија</w:t>
      </w:r>
      <w:r w:rsidR="00F556CC">
        <w:rPr>
          <w:lang w:val="sr-Cyrl-RS"/>
        </w:rPr>
        <w:t xml:space="preserve"> за салоне</w:t>
      </w:r>
      <w:r w:rsidR="004F604B">
        <w:rPr>
          <w:lang w:val="sr-Cyrl-RS"/>
        </w:rPr>
        <w:t xml:space="preserve"> –</w:t>
      </w:r>
      <w:r w:rsidR="00C442C0">
        <w:rPr>
          <w:lang w:val="sr-Cyrl-RS"/>
        </w:rPr>
        <w:t xml:space="preserve"> корисник </w:t>
      </w:r>
      <w:r w:rsidR="00051037">
        <w:rPr>
          <w:lang w:val="sr-Cyrl-RS"/>
        </w:rPr>
        <w:t xml:space="preserve">може </w:t>
      </w:r>
      <w:r w:rsidR="004F604B">
        <w:rPr>
          <w:lang w:val="sr-Cyrl-RS"/>
        </w:rPr>
        <w:t>оценити салоне у којима је био на бар једном третману.</w:t>
      </w:r>
    </w:p>
    <w:p w14:paraId="540A9AC4" w14:textId="1C7D68DE" w:rsidR="005C6394" w:rsidRPr="00821FF3" w:rsidRDefault="00F07042" w:rsidP="00821FF3">
      <w:pPr>
        <w:pStyle w:val="Nabrajanje"/>
        <w:rPr>
          <w:lang w:val="sr-Cyrl-RS"/>
        </w:rPr>
      </w:pPr>
      <w:r w:rsidRPr="001332BA">
        <w:rPr>
          <w:lang w:val="sr-Cyrl-RS"/>
        </w:rPr>
        <w:t>Додавање салона у листу омиљених</w:t>
      </w:r>
      <w:r w:rsidR="004432A7">
        <w:rPr>
          <w:lang w:val="sr-Cyrl-RS"/>
        </w:rPr>
        <w:t xml:space="preserve"> </w:t>
      </w:r>
      <w:r w:rsidR="003E4ADB">
        <w:rPr>
          <w:lang w:val="sr-Cyrl-RS"/>
        </w:rPr>
        <w:t>–</w:t>
      </w:r>
      <w:r w:rsidR="004432A7">
        <w:rPr>
          <w:lang w:val="sr-Cyrl-RS"/>
        </w:rPr>
        <w:t xml:space="preserve"> </w:t>
      </w:r>
      <w:r w:rsidR="003E4ADB">
        <w:rPr>
          <w:lang w:val="sr-Cyrl-RS"/>
        </w:rPr>
        <w:t>корисник при прегледу профила салона има опцију да дода салон у своју листу салона који му се највише допадају.</w:t>
      </w:r>
    </w:p>
    <w:p w14:paraId="093D334E" w14:textId="52DF2D0B" w:rsidR="00755EDB" w:rsidRPr="00755EDB" w:rsidRDefault="00755EDB" w:rsidP="00755EDB">
      <w:pPr>
        <w:pStyle w:val="Osnovnitekst"/>
        <w:rPr>
          <w:lang w:val="sr-Cyrl-RS"/>
        </w:rPr>
      </w:pPr>
      <w:r>
        <w:rPr>
          <w:lang w:val="sr-Cyrl-RS"/>
        </w:rPr>
        <w:t>Треба истаћи да нерегистровани корисници имају могућност претраге салона.</w:t>
      </w:r>
      <w:r w:rsidR="00FA7868">
        <w:rPr>
          <w:lang w:val="sr-Cyrl-RS"/>
        </w:rPr>
        <w:t xml:space="preserve"> На овај начин се могу заинтересовати потенцијални корисници да направе налог након што виде понуду салона у апликацији.</w:t>
      </w:r>
      <w:r>
        <w:rPr>
          <w:lang w:val="sr-Cyrl-RS"/>
        </w:rPr>
        <w:t xml:space="preserve"> </w:t>
      </w:r>
      <w:r w:rsidR="006A470D">
        <w:rPr>
          <w:lang w:val="sr-Cyrl-RS"/>
        </w:rPr>
        <w:t>Главни разлог за прављење налога је коришћење ф</w:t>
      </w:r>
      <w:r>
        <w:rPr>
          <w:lang w:val="sr-Cyrl-RS"/>
        </w:rPr>
        <w:t>ункционалности попут заказивања термина и оцењивања салон</w:t>
      </w:r>
      <w:r w:rsidR="00E07D5A">
        <w:rPr>
          <w:lang w:val="sr-Cyrl-RS"/>
        </w:rPr>
        <w:t>а</w:t>
      </w:r>
      <w:r>
        <w:rPr>
          <w:lang w:val="sr-Cyrl-RS"/>
        </w:rPr>
        <w:t>.</w:t>
      </w:r>
    </w:p>
    <w:p w14:paraId="0E6E8913" w14:textId="36A5314E" w:rsidR="001269FE" w:rsidRDefault="00946611" w:rsidP="001269FE">
      <w:pPr>
        <w:pStyle w:val="IIInivonaslova-Odeljak"/>
        <w:rPr>
          <w:lang w:val="sr-Cyrl-RS"/>
        </w:rPr>
      </w:pPr>
      <w:bookmarkStart w:id="8" w:name="_Toc211726787"/>
      <w:r>
        <w:rPr>
          <w:lang w:val="sr-Cyrl-RS"/>
        </w:rPr>
        <w:t>Корисничко искуство и интерфејс</w:t>
      </w:r>
      <w:bookmarkEnd w:id="8"/>
    </w:p>
    <w:p w14:paraId="3FD67ABD" w14:textId="20F5CAA7" w:rsidR="00B01ACA" w:rsidRPr="00A924FF" w:rsidRDefault="001A257B" w:rsidP="00B01ACA">
      <w:pPr>
        <w:pStyle w:val="Osnovnitekst"/>
        <w:rPr>
          <w:lang w:val="sr-Cyrl-RS"/>
        </w:rPr>
      </w:pPr>
      <w:r>
        <w:rPr>
          <w:lang w:val="sr-Cyrl-RS"/>
        </w:rPr>
        <w:t>Корисничко искуство (</w:t>
      </w:r>
      <w:r>
        <w:rPr>
          <w:lang w:val="en-US"/>
        </w:rPr>
        <w:t>UX)</w:t>
      </w:r>
      <w:r>
        <w:rPr>
          <w:lang w:val="sr-Cyrl-RS"/>
        </w:rPr>
        <w:t xml:space="preserve"> апликације је углавном добро зато што је апликација једноставна за коришћење.</w:t>
      </w:r>
      <w:r w:rsidR="009D2D4E">
        <w:rPr>
          <w:lang w:val="sr-Cyrl-RS"/>
        </w:rPr>
        <w:t xml:space="preserve"> Корисник брзо може да пронађе салон на одговарајућој локацији са услугом која му је потребна</w:t>
      </w:r>
      <w:r w:rsidR="00090867">
        <w:rPr>
          <w:lang w:val="sr-Cyrl-RS"/>
        </w:rPr>
        <w:t>.</w:t>
      </w:r>
      <w:r w:rsidR="00A924FF">
        <w:rPr>
          <w:lang w:val="en-US"/>
        </w:rPr>
        <w:t xml:space="preserve"> </w:t>
      </w:r>
      <w:r w:rsidR="00A924FF">
        <w:rPr>
          <w:lang w:val="sr-Cyrl-RS"/>
        </w:rPr>
        <w:t xml:space="preserve">Постоји и </w:t>
      </w:r>
      <w:r w:rsidR="00B1091E">
        <w:rPr>
          <w:lang w:val="sr-Cyrl-RS"/>
        </w:rPr>
        <w:t xml:space="preserve">много </w:t>
      </w:r>
      <w:r w:rsidR="00A924FF">
        <w:rPr>
          <w:lang w:val="sr-Cyrl-RS"/>
        </w:rPr>
        <w:t>додатних функционалности које</w:t>
      </w:r>
      <w:r w:rsidR="006572CF">
        <w:rPr>
          <w:lang w:val="sr-Cyrl-RS"/>
        </w:rPr>
        <w:t xml:space="preserve"> доприносе бољем корисничком искуству</w:t>
      </w:r>
      <w:r w:rsidR="00A924FF">
        <w:rPr>
          <w:lang w:val="sr-Cyrl-RS"/>
        </w:rPr>
        <w:t>.</w:t>
      </w:r>
    </w:p>
    <w:p w14:paraId="1810ECEA" w14:textId="0C62524B" w:rsidR="00090867" w:rsidRDefault="00090867" w:rsidP="00B01ACA">
      <w:pPr>
        <w:pStyle w:val="Osnovnitekst"/>
        <w:rPr>
          <w:lang w:val="sr-Cyrl-RS"/>
        </w:rPr>
      </w:pPr>
      <w:r>
        <w:rPr>
          <w:lang w:val="sr-Cyrl-RS"/>
        </w:rPr>
        <w:t>Кориснички интерфејс (</w:t>
      </w:r>
      <w:r>
        <w:rPr>
          <w:lang w:val="en-US"/>
        </w:rPr>
        <w:t>UI</w:t>
      </w:r>
      <w:r>
        <w:rPr>
          <w:lang w:val="sr-Cyrl-RS"/>
        </w:rPr>
        <w:t>)</w:t>
      </w:r>
      <w:r>
        <w:rPr>
          <w:lang w:val="en-US"/>
        </w:rPr>
        <w:t xml:space="preserve"> </w:t>
      </w:r>
      <w:r>
        <w:rPr>
          <w:lang w:val="sr-Cyrl-RS"/>
        </w:rPr>
        <w:t xml:space="preserve">апликације није на завидном нивоу. </w:t>
      </w:r>
      <w:r w:rsidR="00835A7D">
        <w:rPr>
          <w:lang w:val="sr-Cyrl-RS"/>
        </w:rPr>
        <w:t xml:space="preserve">Распоред елемената на страницама </w:t>
      </w:r>
      <w:r w:rsidR="00C17EE9">
        <w:rPr>
          <w:lang w:val="sr-Cyrl-RS"/>
        </w:rPr>
        <w:t>понекад</w:t>
      </w:r>
      <w:r w:rsidR="00835A7D">
        <w:rPr>
          <w:lang w:val="sr-Cyrl-RS"/>
        </w:rPr>
        <w:t xml:space="preserve"> изгледа неуредно и превише збијено.</w:t>
      </w:r>
      <w:r w:rsidR="00BA4C00">
        <w:rPr>
          <w:lang w:val="sr-Cyrl-RS"/>
        </w:rPr>
        <w:t xml:space="preserve"> Одабрана палета боја при дизајну није претерано пријатна за око.</w:t>
      </w:r>
      <w:r w:rsidR="00ED1198">
        <w:rPr>
          <w:lang w:val="sr-Cyrl-RS"/>
        </w:rPr>
        <w:t xml:space="preserve"> Не постоји конзистентан стил који је искоришћен на свим страницама</w:t>
      </w:r>
      <w:r w:rsidR="00583C6D">
        <w:rPr>
          <w:lang w:val="sr-Cyrl-RS"/>
        </w:rPr>
        <w:t>.</w:t>
      </w:r>
      <w:r w:rsidR="00EE478C">
        <w:rPr>
          <w:lang w:val="sr-Cyrl-RS"/>
        </w:rPr>
        <w:t xml:space="preserve"> На слици испод се може видети изглед четири странице из апликације.</w:t>
      </w:r>
    </w:p>
    <w:p w14:paraId="071E0169" w14:textId="77777777" w:rsidR="00BE1C62" w:rsidRPr="006B315E" w:rsidRDefault="00BE1C62" w:rsidP="00BE1C62">
      <w:pPr>
        <w:pStyle w:val="SlikeTabele"/>
        <w:rPr>
          <w:lang w:val="sr-Cyrl-CS"/>
        </w:rPr>
      </w:pPr>
      <w:r>
        <w:rPr>
          <w:noProof/>
          <w:lang w:val="en-US"/>
        </w:rPr>
        <w:lastRenderedPageBreak/>
        <w:drawing>
          <wp:inline distT="0" distB="0" distL="0" distR="0" wp14:anchorId="2B414A49" wp14:editId="34307876">
            <wp:extent cx="5417881" cy="2711450"/>
            <wp:effectExtent l="0" t="0" r="0" b="0"/>
            <wp:docPr id="185817133" name="Picture 185817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7133" name="Picture 18581713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195" cy="2744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143317A0" w14:textId="334BD449" w:rsidR="00BE1C62" w:rsidRPr="0010166A" w:rsidRDefault="00BE1C62" w:rsidP="00FD5004">
      <w:pPr>
        <w:pStyle w:val="Oznakaslike"/>
        <w:rPr>
          <w:lang w:val="sr-Cyrl-RS"/>
        </w:rPr>
      </w:pPr>
      <w:bookmarkStart w:id="9" w:name="_Toc211720035"/>
      <w:r w:rsidRPr="006B315E">
        <w:rPr>
          <w:lang w:val="sr-Cyrl-CS"/>
        </w:rPr>
        <w:t xml:space="preserve">Слика </w:t>
      </w:r>
      <w:r w:rsidR="00FD5004">
        <w:rPr>
          <w:lang w:val="sr-Cyrl-CS"/>
        </w:rPr>
        <w:t>2.1.3.1</w:t>
      </w:r>
      <w:r w:rsidR="00B913CE">
        <w:rPr>
          <w:lang w:val="sr-Cyrl-CS"/>
        </w:rPr>
        <w:t>.</w:t>
      </w:r>
      <w:r w:rsidRPr="006B315E">
        <w:rPr>
          <w:lang w:val="sr-Cyrl-CS"/>
        </w:rPr>
        <w:t xml:space="preserve"> </w:t>
      </w:r>
      <w:r w:rsidR="00A169BC">
        <w:rPr>
          <w:lang w:val="sr-Cyrl-CS"/>
        </w:rPr>
        <w:t>Део корисничког интерфејса</w:t>
      </w:r>
      <w:r w:rsidR="00CC42F5">
        <w:rPr>
          <w:lang w:val="sr-Cyrl-CS"/>
        </w:rPr>
        <w:t xml:space="preserve"> мобилне</w:t>
      </w:r>
      <w:r w:rsidR="00A169BC">
        <w:rPr>
          <w:lang w:val="sr-Cyrl-CS"/>
        </w:rPr>
        <w:t xml:space="preserve"> апликације </w:t>
      </w:r>
      <w:r w:rsidR="00A169BC" w:rsidRPr="00A169BC">
        <w:rPr>
          <w:i/>
          <w:iCs/>
          <w:lang w:val="en-US"/>
        </w:rPr>
        <w:t>SrediMe</w:t>
      </w:r>
      <w:bookmarkEnd w:id="9"/>
    </w:p>
    <w:p w14:paraId="048DBD30" w14:textId="3ADABA1B" w:rsidR="001269FE" w:rsidRDefault="001269FE" w:rsidP="001269FE">
      <w:pPr>
        <w:pStyle w:val="IIInivonaslova-Odeljak"/>
        <w:rPr>
          <w:lang w:val="sr-Cyrl-RS"/>
        </w:rPr>
      </w:pPr>
      <w:bookmarkStart w:id="10" w:name="_Toc211726788"/>
      <w:r>
        <w:rPr>
          <w:lang w:val="sr-Cyrl-RS"/>
        </w:rPr>
        <w:t>Предности апликације</w:t>
      </w:r>
      <w:bookmarkEnd w:id="10"/>
    </w:p>
    <w:p w14:paraId="3CC0D503" w14:textId="30F6F4F1" w:rsidR="00882196" w:rsidRDefault="009C0988" w:rsidP="00882196">
      <w:pPr>
        <w:pStyle w:val="Osnovnitekst"/>
        <w:rPr>
          <w:lang w:val="sr-Cyrl-RS"/>
        </w:rPr>
      </w:pPr>
      <w:r>
        <w:rPr>
          <w:lang w:val="sr-Cyrl-RS"/>
        </w:rPr>
        <w:t xml:space="preserve">Позитивне карактеристике апликације </w:t>
      </w:r>
      <w:r w:rsidRPr="00667AAD">
        <w:rPr>
          <w:i/>
          <w:iCs/>
          <w:lang w:val="en-US"/>
        </w:rPr>
        <w:t>SrediMe</w:t>
      </w:r>
      <w:r>
        <w:rPr>
          <w:lang w:val="en-US"/>
        </w:rPr>
        <w:t xml:space="preserve"> </w:t>
      </w:r>
      <w:r>
        <w:rPr>
          <w:lang w:val="sr-Cyrl-RS"/>
        </w:rPr>
        <w:t>које је издвајају у односу на остале сличне апликације на домаћем тржишту</w:t>
      </w:r>
      <w:r w:rsidR="00305C06">
        <w:rPr>
          <w:lang w:val="sr-Cyrl-RS"/>
        </w:rPr>
        <w:t xml:space="preserve"> су</w:t>
      </w:r>
      <w:r>
        <w:rPr>
          <w:lang w:val="sr-Cyrl-RS"/>
        </w:rPr>
        <w:t>:</w:t>
      </w:r>
    </w:p>
    <w:p w14:paraId="62BA8106" w14:textId="2726E122" w:rsidR="000E3AB1" w:rsidRDefault="000E3AB1" w:rsidP="000E3AB1">
      <w:pPr>
        <w:pStyle w:val="Nabrajanje"/>
      </w:pPr>
      <w:r>
        <w:rPr>
          <w:lang w:val="sr-Cyrl-RS"/>
        </w:rPr>
        <w:t>Једноставност коришћења</w:t>
      </w:r>
      <w:r>
        <w:rPr>
          <w:lang w:val="sr-Cyrl-RS"/>
        </w:rPr>
        <w:t xml:space="preserve"> – интуитивно је пронаћи одговарајући салон и резервисати термин. Такође, коришћење осталих функционалности углавном није компликовано, тако да је целокупно корисничко искуство добро.</w:t>
      </w:r>
    </w:p>
    <w:p w14:paraId="38DBBDC2" w14:textId="74BF9D3A" w:rsidR="009C0988" w:rsidRDefault="00930E87" w:rsidP="00725E56">
      <w:pPr>
        <w:pStyle w:val="Nabrajanje"/>
        <w:rPr>
          <w:lang w:val="sr-Cyrl-RS"/>
        </w:rPr>
      </w:pPr>
      <w:r>
        <w:rPr>
          <w:lang w:val="sr-Cyrl-RS"/>
        </w:rPr>
        <w:t xml:space="preserve">Велики број корисних функционалности </w:t>
      </w:r>
      <w:r w:rsidR="00F51F43">
        <w:rPr>
          <w:lang w:val="sr-Cyrl-RS"/>
        </w:rPr>
        <w:t>–</w:t>
      </w:r>
      <w:r>
        <w:rPr>
          <w:lang w:val="sr-Cyrl-RS"/>
        </w:rPr>
        <w:t xml:space="preserve"> </w:t>
      </w:r>
      <w:r w:rsidR="00F51F43">
        <w:rPr>
          <w:lang w:val="sr-Cyrl-RS"/>
        </w:rPr>
        <w:t>корисничком искуству знатно доприноси велики број могућности које корисници имају у оквиру апликације.</w:t>
      </w:r>
      <w:r w:rsidR="00EC61AB">
        <w:rPr>
          <w:lang w:val="sr-Cyrl-RS"/>
        </w:rPr>
        <w:t xml:space="preserve"> Поред основних функционалности попут претраге салона, заказивања термина и остављања рецензија, постоји много додатних опција као што се може видети у поглављу 2.1.2.</w:t>
      </w:r>
    </w:p>
    <w:p w14:paraId="33BEC3D3" w14:textId="6DAD3801" w:rsidR="00C370AB" w:rsidRDefault="00B87B8D" w:rsidP="00C370AB">
      <w:pPr>
        <w:pStyle w:val="Nabrajanje"/>
        <w:rPr>
          <w:lang w:val="sr-Cyrl-RS"/>
        </w:rPr>
      </w:pPr>
      <w:r>
        <w:rPr>
          <w:lang w:val="sr-Cyrl-RS"/>
        </w:rPr>
        <w:t xml:space="preserve">Бесплатно коришћење </w:t>
      </w:r>
      <w:r w:rsidR="00D95E3B">
        <w:rPr>
          <w:lang w:val="sr-Cyrl-RS"/>
        </w:rPr>
        <w:t>–</w:t>
      </w:r>
      <w:r>
        <w:rPr>
          <w:lang w:val="sr-Cyrl-RS"/>
        </w:rPr>
        <w:t xml:space="preserve"> </w:t>
      </w:r>
      <w:r w:rsidR="00BC108F">
        <w:rPr>
          <w:lang w:val="sr-Cyrl-RS"/>
        </w:rPr>
        <w:t>не наплаћује се нити преузимање апликације нити коришћење било којих функционалности.</w:t>
      </w:r>
      <w:r w:rsidR="00D226B3">
        <w:rPr>
          <w:lang w:val="sr-Cyrl-RS"/>
        </w:rPr>
        <w:t xml:space="preserve"> </w:t>
      </w:r>
      <w:r w:rsidR="00740CA9">
        <w:rPr>
          <w:lang w:val="sr-Cyrl-RS"/>
        </w:rPr>
        <w:t>На овај начин је много већа шанса да се привуку нови корисници</w:t>
      </w:r>
      <w:r w:rsidR="00AF423C">
        <w:rPr>
          <w:lang w:val="sr-Cyrl-RS"/>
        </w:rPr>
        <w:t>, као и да тренутни клијенти не престану да користе апликацију.</w:t>
      </w:r>
    </w:p>
    <w:p w14:paraId="5D5A138D" w14:textId="39C14BFB" w:rsidR="006D4691" w:rsidRPr="006D4691" w:rsidRDefault="006D4691" w:rsidP="006D4691">
      <w:pPr>
        <w:pStyle w:val="Nabrajanje"/>
        <w:rPr>
          <w:lang w:val="sr-Cyrl-RS"/>
        </w:rPr>
      </w:pPr>
      <w:r>
        <w:rPr>
          <w:lang w:val="sr-Cyrl-RS"/>
        </w:rPr>
        <w:t>Подршка за више држава – апликација покрива чак четири државе из региона – Србију, Хрватску, Црну Гору и Босну и Херцеговину.</w:t>
      </w:r>
    </w:p>
    <w:p w14:paraId="0FBE11EC" w14:textId="4EDA6A60" w:rsidR="001269FE" w:rsidRDefault="001269FE" w:rsidP="001269FE">
      <w:pPr>
        <w:pStyle w:val="IIInivonaslova-Odeljak"/>
        <w:rPr>
          <w:lang w:val="sr-Cyrl-RS"/>
        </w:rPr>
      </w:pPr>
      <w:bookmarkStart w:id="11" w:name="_Toc211726789"/>
      <w:r>
        <w:rPr>
          <w:lang w:val="sr-Cyrl-RS"/>
        </w:rPr>
        <w:t>Недостаци апликације</w:t>
      </w:r>
      <w:bookmarkEnd w:id="11"/>
    </w:p>
    <w:p w14:paraId="34B3837E" w14:textId="5FCF9D4F" w:rsidR="00B250A8" w:rsidRDefault="00B250A8" w:rsidP="00B250A8">
      <w:pPr>
        <w:pStyle w:val="Osnovnitekst"/>
        <w:rPr>
          <w:lang w:val="sr-Cyrl-RS"/>
        </w:rPr>
      </w:pPr>
      <w:r>
        <w:rPr>
          <w:lang w:val="sr-Cyrl-RS"/>
        </w:rPr>
        <w:t xml:space="preserve">Неке од мана апликације </w:t>
      </w:r>
      <w:r w:rsidRPr="007D49FB">
        <w:rPr>
          <w:i/>
          <w:iCs/>
          <w:lang w:val="en-US"/>
        </w:rPr>
        <w:t>SrediMe</w:t>
      </w:r>
      <w:r>
        <w:rPr>
          <w:lang w:val="en-US"/>
        </w:rPr>
        <w:t xml:space="preserve"> </w:t>
      </w:r>
      <w:r>
        <w:rPr>
          <w:lang w:val="sr-Cyrl-RS"/>
        </w:rPr>
        <w:t>су:</w:t>
      </w:r>
    </w:p>
    <w:p w14:paraId="22D51380" w14:textId="5FB17588" w:rsidR="001400DE" w:rsidRPr="001400DE" w:rsidRDefault="001400DE" w:rsidP="001400DE">
      <w:pPr>
        <w:pStyle w:val="Nabrajanje"/>
      </w:pPr>
      <w:r>
        <w:rPr>
          <w:lang w:val="sr-Cyrl-RS"/>
        </w:rPr>
        <w:t xml:space="preserve">Недовољно добар кориснички интерфејс </w:t>
      </w:r>
      <w:r>
        <w:rPr>
          <w:lang w:val="en-US"/>
        </w:rPr>
        <w:t xml:space="preserve">(UI) – </w:t>
      </w:r>
      <w:r>
        <w:rPr>
          <w:lang w:val="sr-Cyrl-RS"/>
        </w:rPr>
        <w:t>као што је већ објашњено у поглављу 2.1.3, дизајн корисничког интерфејса није на нивоу квалитета светски познатих мобилних апликација.</w:t>
      </w:r>
    </w:p>
    <w:p w14:paraId="762E82BD" w14:textId="47FD571D" w:rsidR="00B250A8" w:rsidRDefault="0006106B" w:rsidP="00B250A8">
      <w:pPr>
        <w:pStyle w:val="Nabrajanje"/>
        <w:rPr>
          <w:lang w:val="sr-Cyrl-RS"/>
        </w:rPr>
      </w:pPr>
      <w:r>
        <w:rPr>
          <w:lang w:val="sr-Cyrl-RS"/>
        </w:rPr>
        <w:t xml:space="preserve">Немогућност онлајн плаћања кроз апликацију </w:t>
      </w:r>
      <w:r w:rsidR="006C5FC9">
        <w:rPr>
          <w:lang w:val="sr-Cyrl-RS"/>
        </w:rPr>
        <w:t>–</w:t>
      </w:r>
      <w:r>
        <w:rPr>
          <w:lang w:val="sr-Cyrl-RS"/>
        </w:rPr>
        <w:t xml:space="preserve"> </w:t>
      </w:r>
      <w:r w:rsidR="006C5FC9">
        <w:rPr>
          <w:lang w:val="sr-Cyrl-RS"/>
        </w:rPr>
        <w:t xml:space="preserve">нажалост, не постоји опција да корисник плати </w:t>
      </w:r>
      <w:r w:rsidR="003934BB">
        <w:rPr>
          <w:lang w:val="sr-Cyrl-RS"/>
        </w:rPr>
        <w:t xml:space="preserve">за </w:t>
      </w:r>
      <w:r w:rsidR="006C5FC9">
        <w:rPr>
          <w:lang w:val="sr-Cyrl-RS"/>
        </w:rPr>
        <w:t>свој термин</w:t>
      </w:r>
      <w:r w:rsidR="007D49FB">
        <w:rPr>
          <w:lang w:val="sr-Cyrl-RS"/>
        </w:rPr>
        <w:t xml:space="preserve"> у апликацији</w:t>
      </w:r>
      <w:r w:rsidR="002B29B7">
        <w:rPr>
          <w:lang w:val="sr-Cyrl-RS"/>
        </w:rPr>
        <w:t xml:space="preserve"> користећи на пример </w:t>
      </w:r>
      <w:r w:rsidR="002B29B7" w:rsidRPr="00860E97">
        <w:rPr>
          <w:i/>
          <w:iCs/>
          <w:lang w:val="en-US"/>
        </w:rPr>
        <w:t>Apple Pay</w:t>
      </w:r>
      <w:r w:rsidR="002B29B7">
        <w:rPr>
          <w:lang w:val="en-US"/>
        </w:rPr>
        <w:t xml:space="preserve">, </w:t>
      </w:r>
      <w:r w:rsidR="002B29B7" w:rsidRPr="00860E97">
        <w:rPr>
          <w:i/>
          <w:iCs/>
          <w:lang w:val="en-US"/>
        </w:rPr>
        <w:t>Google Pay</w:t>
      </w:r>
      <w:r w:rsidR="002B29B7">
        <w:rPr>
          <w:lang w:val="sr-Cyrl-RS"/>
        </w:rPr>
        <w:t xml:space="preserve"> и сличне начине онлајн плаћања.</w:t>
      </w:r>
    </w:p>
    <w:p w14:paraId="48CB4151" w14:textId="41D2D032" w:rsidR="009C0988" w:rsidRDefault="007716E2" w:rsidP="009C0988">
      <w:pPr>
        <w:pStyle w:val="Nabrajanje"/>
        <w:rPr>
          <w:lang w:val="sr-Cyrl-RS"/>
        </w:rPr>
      </w:pPr>
      <w:r>
        <w:rPr>
          <w:lang w:val="sr-Cyrl-RS"/>
        </w:rPr>
        <w:lastRenderedPageBreak/>
        <w:t>Нетачност информација о салонима у апликацији</w:t>
      </w:r>
      <w:r w:rsidR="008B080A">
        <w:rPr>
          <w:lang w:val="sr-Cyrl-RS"/>
        </w:rPr>
        <w:t xml:space="preserve"> – као што</w:t>
      </w:r>
      <w:r w:rsidR="009C0988">
        <w:rPr>
          <w:lang w:val="sr-Cyrl-RS"/>
        </w:rPr>
        <w:t xml:space="preserve"> се може видети у рецензијама на </w:t>
      </w:r>
      <w:r w:rsidR="009C0988" w:rsidRPr="00D414A6">
        <w:rPr>
          <w:i/>
          <w:iCs/>
          <w:lang w:val="en-US"/>
        </w:rPr>
        <w:t>Google Play</w:t>
      </w:r>
      <w:r w:rsidR="009C0988">
        <w:rPr>
          <w:lang w:val="en-US"/>
        </w:rPr>
        <w:t xml:space="preserve">, </w:t>
      </w:r>
      <w:r w:rsidR="009C0988">
        <w:rPr>
          <w:lang w:val="sr-Cyrl-RS"/>
        </w:rPr>
        <w:t>корисници су се често сусретали са проблемом тачности информација доступних у апликацији. Догађало се више пута да подаци које салони</w:t>
      </w:r>
      <w:r w:rsidR="00770557">
        <w:rPr>
          <w:lang w:val="sr-Cyrl-RS"/>
        </w:rPr>
        <w:t xml:space="preserve"> приказују у апликацији</w:t>
      </w:r>
      <w:r w:rsidR="0071204D">
        <w:rPr>
          <w:lang w:val="sr-Cyrl-RS"/>
        </w:rPr>
        <w:t>, попут листе слободних термина,</w:t>
      </w:r>
      <w:r w:rsidR="00770557">
        <w:rPr>
          <w:lang w:val="sr-Cyrl-RS"/>
        </w:rPr>
        <w:t xml:space="preserve"> нису истинити.</w:t>
      </w:r>
      <w:r w:rsidR="00E540B0">
        <w:rPr>
          <w:lang w:val="sr-Cyrl-RS"/>
        </w:rPr>
        <w:t xml:space="preserve"> </w:t>
      </w:r>
      <w:r w:rsidR="00E540B0">
        <w:rPr>
          <w:lang w:val="en-US"/>
        </w:rPr>
        <w:t>[1]</w:t>
      </w:r>
    </w:p>
    <w:p w14:paraId="7AC7CD68" w14:textId="59617B0D" w:rsidR="00757519" w:rsidRDefault="00757519" w:rsidP="00757519">
      <w:pPr>
        <w:pStyle w:val="Nabrajanje"/>
        <w:rPr>
          <w:lang w:val="en-US"/>
        </w:rPr>
      </w:pPr>
      <w:r>
        <w:rPr>
          <w:lang w:val="sr-Cyrl-RS"/>
        </w:rPr>
        <w:t xml:space="preserve">Немогућност пријаве преко </w:t>
      </w:r>
      <w:r w:rsidRPr="00757519">
        <w:rPr>
          <w:i/>
          <w:iCs/>
          <w:lang w:val="en-US"/>
        </w:rPr>
        <w:t>Google Sign-In</w:t>
      </w:r>
      <w:r w:rsidR="001003F3">
        <w:rPr>
          <w:lang w:val="sr-Cyrl-RS"/>
        </w:rPr>
        <w:t xml:space="preserve"> – клијенти су приморани да се региструју у самој апликацији ручним уносом својих података како би могли да користе апликацију као пријављени</w:t>
      </w:r>
      <w:r w:rsidR="00A515EA">
        <w:rPr>
          <w:lang w:val="sr-Cyrl-RS"/>
        </w:rPr>
        <w:t xml:space="preserve"> корисници.</w:t>
      </w:r>
      <w:r w:rsidR="009409CD">
        <w:rPr>
          <w:lang w:val="sr-Cyrl-RS"/>
        </w:rPr>
        <w:t xml:space="preserve"> Када би био омогућен </w:t>
      </w:r>
      <w:r w:rsidR="009409CD" w:rsidRPr="00E4452D">
        <w:rPr>
          <w:i/>
          <w:iCs/>
          <w:lang w:val="en-US"/>
        </w:rPr>
        <w:t>Google Sign-In</w:t>
      </w:r>
      <w:r w:rsidR="009409CD">
        <w:rPr>
          <w:lang w:val="en-US"/>
        </w:rPr>
        <w:t xml:space="preserve">, </w:t>
      </w:r>
      <w:r w:rsidR="009409CD">
        <w:rPr>
          <w:lang w:val="sr-Cyrl-RS"/>
        </w:rPr>
        <w:t xml:space="preserve">корисници би могли да се пријаве </w:t>
      </w:r>
      <w:r w:rsidR="00E4452D">
        <w:rPr>
          <w:lang w:val="sr-Cyrl-RS"/>
        </w:rPr>
        <w:t xml:space="preserve">једним кликом </w:t>
      </w:r>
      <w:r w:rsidR="009409CD">
        <w:rPr>
          <w:lang w:val="sr-Cyrl-RS"/>
        </w:rPr>
        <w:t xml:space="preserve">у апликацији користећи свој већ постојећи </w:t>
      </w:r>
      <w:r w:rsidR="009409CD" w:rsidRPr="00E4452D">
        <w:rPr>
          <w:i/>
          <w:iCs/>
          <w:lang w:val="en-US"/>
        </w:rPr>
        <w:t>Google</w:t>
      </w:r>
      <w:r w:rsidR="009409CD">
        <w:rPr>
          <w:lang w:val="en-US"/>
        </w:rPr>
        <w:t xml:space="preserve"> </w:t>
      </w:r>
      <w:r w:rsidR="009409CD">
        <w:rPr>
          <w:lang w:val="sr-Cyrl-RS"/>
        </w:rPr>
        <w:t>налог</w:t>
      </w:r>
      <w:r w:rsidR="00CF6DE0">
        <w:rPr>
          <w:lang w:val="sr-Cyrl-RS"/>
        </w:rPr>
        <w:t>, што би значајно допринело корисничком искуству.</w:t>
      </w:r>
    </w:p>
    <w:p w14:paraId="4363B932" w14:textId="16505F14" w:rsidR="00876AE5" w:rsidRDefault="00876AE5" w:rsidP="00876AE5">
      <w:pPr>
        <w:pStyle w:val="Nabrajanje"/>
        <w:rPr>
          <w:lang w:val="en-US"/>
        </w:rPr>
      </w:pPr>
      <w:r>
        <w:rPr>
          <w:lang w:val="sr-Cyrl-RS"/>
        </w:rPr>
        <w:t>Ограниченост на домаће тржиште – апликација знатно ограничава број својих корисника зато што послује у само</w:t>
      </w:r>
      <w:r w:rsidR="00FB5F73">
        <w:rPr>
          <w:lang w:val="sr-Cyrl-RS"/>
        </w:rPr>
        <w:t xml:space="preserve"> четири</w:t>
      </w:r>
      <w:r>
        <w:rPr>
          <w:lang w:val="sr-Cyrl-RS"/>
        </w:rPr>
        <w:t xml:space="preserve"> државе.</w:t>
      </w:r>
    </w:p>
    <w:p w14:paraId="38678866" w14:textId="5F41B50F" w:rsidR="00C256A1" w:rsidRPr="00C256A1" w:rsidRDefault="00C256A1" w:rsidP="00C256A1">
      <w:pPr>
        <w:pStyle w:val="Nabrajanje"/>
      </w:pPr>
      <w:r>
        <w:rPr>
          <w:lang w:val="sr-Cyrl-RS"/>
        </w:rPr>
        <w:t>Непостојање адекватне заштите салона од отказивања резервација – једини вид заштите је деактивација налога клијента уколико три пута откаже резервацију за исти салон</w:t>
      </w:r>
      <w:r w:rsidR="00AF4512">
        <w:rPr>
          <w:lang w:val="sr-Cyrl-RS"/>
        </w:rPr>
        <w:t>.</w:t>
      </w:r>
      <w:r w:rsidR="00195A4D">
        <w:rPr>
          <w:lang w:val="sr-Cyrl-RS"/>
        </w:rPr>
        <w:t xml:space="preserve"> Боље би било када би се на пример захтевало од сваког клијента да унесе податке о бар једној својој кредитној картици како би могао новац аутоматски да се скине са ње уколико клијент не откаже резервацију у дозвољеном року.</w:t>
      </w:r>
      <w:r w:rsidR="004073FF">
        <w:rPr>
          <w:lang w:val="sr-Cyrl-RS"/>
        </w:rPr>
        <w:t xml:space="preserve"> </w:t>
      </w:r>
      <w:r w:rsidR="004073FF">
        <w:rPr>
          <w:lang w:val="en-US"/>
        </w:rPr>
        <w:t>[1]</w:t>
      </w:r>
    </w:p>
    <w:p w14:paraId="5E8EB548" w14:textId="41D2D032" w:rsidR="001417D2" w:rsidRDefault="001417D2" w:rsidP="001417D2">
      <w:pPr>
        <w:pStyle w:val="IIInivonaslova-Odeljak"/>
        <w:rPr>
          <w:lang w:val="sr-Cyrl-RS"/>
        </w:rPr>
      </w:pPr>
      <w:bookmarkStart w:id="12" w:name="_Toc211726790"/>
      <w:r>
        <w:rPr>
          <w:lang w:val="sr-Cyrl-RS"/>
        </w:rPr>
        <w:t>Место на тржишту</w:t>
      </w:r>
      <w:bookmarkEnd w:id="12"/>
    </w:p>
    <w:p w14:paraId="7C982E56" w14:textId="3F38428B" w:rsidR="009E4986" w:rsidRPr="00080F87" w:rsidRDefault="009E4986" w:rsidP="009E4986">
      <w:pPr>
        <w:pStyle w:val="Osnovnitekst"/>
        <w:rPr>
          <w:lang w:val="sr-Cyrl-RS"/>
        </w:rPr>
      </w:pPr>
      <w:bookmarkStart w:id="13" w:name="_Hlk211721798"/>
      <w:r>
        <w:rPr>
          <w:lang w:val="sr-Cyrl-RS"/>
        </w:rPr>
        <w:t>С</w:t>
      </w:r>
      <w:r w:rsidR="00D64F09">
        <w:rPr>
          <w:lang w:val="sr-Cyrl-RS"/>
        </w:rPr>
        <w:t>а преко 50 000 преузимања и просечном оценом 4.4/5.0 за 388 рецензија на</w:t>
      </w:r>
      <w:r>
        <w:rPr>
          <w:lang w:val="sr-Cyrl-RS"/>
        </w:rPr>
        <w:t xml:space="preserve"> </w:t>
      </w:r>
      <w:r w:rsidRPr="00657313">
        <w:rPr>
          <w:i/>
          <w:iCs/>
          <w:lang w:val="en-US"/>
        </w:rPr>
        <w:t>Google Play</w:t>
      </w:r>
      <w:r>
        <w:rPr>
          <w:lang w:val="en-US"/>
        </w:rPr>
        <w:t>, a</w:t>
      </w:r>
      <w:r>
        <w:rPr>
          <w:lang w:val="sr-Cyrl-RS"/>
        </w:rPr>
        <w:t xml:space="preserve">пликација </w:t>
      </w:r>
      <w:r w:rsidRPr="00A36CC0">
        <w:rPr>
          <w:i/>
          <w:iCs/>
          <w:lang w:val="en-US"/>
        </w:rPr>
        <w:t>SrediMe</w:t>
      </w:r>
      <w:r>
        <w:rPr>
          <w:lang w:val="en-US"/>
        </w:rPr>
        <w:t xml:space="preserve"> </w:t>
      </w:r>
      <w:r>
        <w:rPr>
          <w:lang w:val="sr-Cyrl-RS"/>
        </w:rPr>
        <w:t>је међу најпопуларнијим домаћим апликацијама за пронала</w:t>
      </w:r>
      <w:r w:rsidR="002C1F1F">
        <w:rPr>
          <w:lang w:val="sr-Cyrl-RS"/>
        </w:rPr>
        <w:t>жење</w:t>
      </w:r>
      <w:r>
        <w:rPr>
          <w:lang w:val="sr-Cyrl-RS"/>
        </w:rPr>
        <w:t xml:space="preserve"> и заказивање услуга које нуде салони лепоте.</w:t>
      </w:r>
      <w:r w:rsidR="00EB6E33">
        <w:rPr>
          <w:lang w:val="sr-Cyrl-RS"/>
        </w:rPr>
        <w:t xml:space="preserve"> </w:t>
      </w:r>
      <w:r w:rsidR="00080F87">
        <w:rPr>
          <w:lang w:val="sr-Cyrl-RS"/>
        </w:rPr>
        <w:t>Позитивни аспекти апликације истакнути у поглављу 2.1.4 очигледно остављају већи утисак на кориснике од недостатака описаних у поглављу 2.1.5</w:t>
      </w:r>
      <w:r w:rsidR="00C902F5">
        <w:rPr>
          <w:lang w:val="sr-Cyrl-RS"/>
        </w:rPr>
        <w:t>, па се корисници из региона углавном одлучују</w:t>
      </w:r>
      <w:r w:rsidR="005D378D">
        <w:rPr>
          <w:lang w:val="sr-Cyrl-RS"/>
        </w:rPr>
        <w:t xml:space="preserve"> баш за</w:t>
      </w:r>
      <w:r w:rsidR="00C902F5">
        <w:rPr>
          <w:lang w:val="sr-Cyrl-RS"/>
        </w:rPr>
        <w:t xml:space="preserve"> ову апликацију уколико желе да закажу себи термин за услугу која им је потребна.</w:t>
      </w:r>
      <w:r w:rsidR="00EB6E33">
        <w:rPr>
          <w:lang w:val="sr-Cyrl-RS"/>
        </w:rPr>
        <w:t xml:space="preserve"> Такође, нема озбиљних конкурената који су искључиво фокусирани на домаће тржиште као ова апликација, тако да је то још један од разлога зашто људи са ових простора користе апликацију </w:t>
      </w:r>
      <w:r w:rsidR="00EB6E33" w:rsidRPr="00F6331D">
        <w:rPr>
          <w:i/>
          <w:iCs/>
          <w:lang w:val="en-US"/>
        </w:rPr>
        <w:t>SrediMe</w:t>
      </w:r>
      <w:r w:rsidR="00EB6E33">
        <w:rPr>
          <w:lang w:val="en-US"/>
        </w:rPr>
        <w:t>.</w:t>
      </w:r>
      <w:r w:rsidR="00EB6E33">
        <w:rPr>
          <w:lang w:val="sr-Cyrl-RS"/>
        </w:rPr>
        <w:t xml:space="preserve"> </w:t>
      </w:r>
      <w:r w:rsidR="00397EA4">
        <w:rPr>
          <w:lang w:val="en-US"/>
        </w:rPr>
        <w:t>[1]</w:t>
      </w:r>
    </w:p>
    <w:p w14:paraId="3EFB472E" w14:textId="018CBCF1" w:rsidR="003B7983" w:rsidRDefault="004432A7" w:rsidP="004428DC">
      <w:pPr>
        <w:pStyle w:val="IIInivonaslova-Odeljak"/>
        <w:rPr>
          <w:lang w:val="sr-Cyrl-RS"/>
        </w:rPr>
      </w:pPr>
      <w:bookmarkStart w:id="14" w:name="_Toc211726791"/>
      <w:bookmarkEnd w:id="13"/>
      <w:r>
        <w:rPr>
          <w:lang w:val="en-US"/>
        </w:rPr>
        <w:t>SrediMe PRO</w:t>
      </w:r>
      <w:bookmarkEnd w:id="14"/>
    </w:p>
    <w:p w14:paraId="0799A005" w14:textId="5586E629" w:rsidR="009D0B68" w:rsidRPr="00B86553" w:rsidRDefault="00D0694F" w:rsidP="009D0B68">
      <w:pPr>
        <w:pStyle w:val="Osnovnitekst"/>
        <w:rPr>
          <w:lang w:val="en-US"/>
        </w:rPr>
      </w:pPr>
      <w:bookmarkStart w:id="15" w:name="_Hlk211722915"/>
      <w:r w:rsidRPr="00C24F91">
        <w:rPr>
          <w:i/>
          <w:iCs/>
          <w:lang w:val="en-US"/>
        </w:rPr>
        <w:t>SrediMe PRO</w:t>
      </w:r>
      <w:r>
        <w:rPr>
          <w:lang w:val="en-US"/>
        </w:rPr>
        <w:t xml:space="preserve"> </w:t>
      </w:r>
      <w:r>
        <w:rPr>
          <w:lang w:val="sr-Cyrl-RS"/>
        </w:rPr>
        <w:t xml:space="preserve">је одвојена апликација од </w:t>
      </w:r>
      <w:r w:rsidRPr="00C24F91">
        <w:rPr>
          <w:i/>
          <w:iCs/>
          <w:lang w:val="en-US"/>
        </w:rPr>
        <w:t>SrediMe</w:t>
      </w:r>
      <w:r>
        <w:rPr>
          <w:lang w:val="en-US"/>
        </w:rPr>
        <w:t xml:space="preserve"> </w:t>
      </w:r>
      <w:r>
        <w:rPr>
          <w:lang w:val="sr-Cyrl-RS"/>
        </w:rPr>
        <w:t>која је намењена власницима салона и њиховим запосленима.</w:t>
      </w:r>
      <w:r w:rsidR="00811416">
        <w:rPr>
          <w:lang w:val="sr-Cyrl-RS"/>
        </w:rPr>
        <w:t xml:space="preserve"> </w:t>
      </w:r>
      <w:r w:rsidR="00156485">
        <w:rPr>
          <w:lang w:val="sr-Cyrl-RS"/>
        </w:rPr>
        <w:t>Кроз ову апликацију салони уносе све потребне информације о њиховим услугама и слободним терминима</w:t>
      </w:r>
      <w:r w:rsidR="005F3D3F">
        <w:rPr>
          <w:lang w:val="sr-Cyrl-RS"/>
        </w:rPr>
        <w:t xml:space="preserve">. Такође, </w:t>
      </w:r>
      <w:r w:rsidR="00424908">
        <w:rPr>
          <w:lang w:val="sr-Cyrl-RS"/>
        </w:rPr>
        <w:t>радници из салона</w:t>
      </w:r>
      <w:r w:rsidR="009945DC">
        <w:rPr>
          <w:lang w:val="sr-Cyrl-RS"/>
        </w:rPr>
        <w:t xml:space="preserve"> </w:t>
      </w:r>
      <w:r w:rsidR="00156485">
        <w:rPr>
          <w:lang w:val="sr-Cyrl-RS"/>
        </w:rPr>
        <w:t>могу</w:t>
      </w:r>
      <w:r w:rsidR="006978FC">
        <w:rPr>
          <w:lang w:val="sr-Cyrl-RS"/>
        </w:rPr>
        <w:t xml:space="preserve"> видети</w:t>
      </w:r>
      <w:r w:rsidR="00156485">
        <w:rPr>
          <w:lang w:val="sr-Cyrl-RS"/>
        </w:rPr>
        <w:t xml:space="preserve"> свој распоред заказаних термина</w:t>
      </w:r>
      <w:r w:rsidR="00CD4A34">
        <w:rPr>
          <w:lang w:val="sr-Cyrl-RS"/>
        </w:rPr>
        <w:t>, а постоје и додатне функционалности које неће бити детаљно обрађене</w:t>
      </w:r>
      <w:r w:rsidR="00351335">
        <w:rPr>
          <w:lang w:val="sr-Cyrl-RS"/>
        </w:rPr>
        <w:t>.</w:t>
      </w:r>
      <w:r w:rsidR="00B86553">
        <w:rPr>
          <w:lang w:val="en-US"/>
        </w:rPr>
        <w:t xml:space="preserve"> [2]</w:t>
      </w:r>
    </w:p>
    <w:p w14:paraId="5465EA33" w14:textId="332EF8C5" w:rsidR="002D25F2" w:rsidRDefault="00B762BE" w:rsidP="004428DC">
      <w:pPr>
        <w:pStyle w:val="IInivonaslova-Potpoglavlje"/>
        <w:rPr>
          <w:i/>
          <w:iCs w:val="0"/>
          <w:lang w:val="sr-Cyrl-RS"/>
        </w:rPr>
      </w:pPr>
      <w:bookmarkStart w:id="16" w:name="_Toc211726792"/>
      <w:bookmarkEnd w:id="15"/>
      <w:r>
        <w:rPr>
          <w:i/>
          <w:iCs w:val="0"/>
          <w:lang w:val="en-US"/>
        </w:rPr>
        <w:t>Fresha</w:t>
      </w:r>
      <w:bookmarkEnd w:id="16"/>
    </w:p>
    <w:p w14:paraId="2C87F6DB" w14:textId="01BB9165" w:rsidR="00FD46E8" w:rsidRPr="00FD46E8" w:rsidRDefault="00FD46E8" w:rsidP="00FD46E8">
      <w:pPr>
        <w:pStyle w:val="Osnovnitekst"/>
        <w:rPr>
          <w:lang w:val="en-US"/>
        </w:rPr>
      </w:pPr>
      <w:r>
        <w:rPr>
          <w:lang w:val="sr-Cyrl-RS"/>
        </w:rPr>
        <w:t xml:space="preserve">У наставку ће бити детаљно анализирана мобилна апликација </w:t>
      </w:r>
      <w:r w:rsidRPr="00FD46E8">
        <w:rPr>
          <w:i/>
          <w:iCs/>
          <w:lang w:val="en-US"/>
        </w:rPr>
        <w:t>Fresha</w:t>
      </w:r>
      <w:r>
        <w:rPr>
          <w:lang w:val="en-US"/>
        </w:rPr>
        <w:t>.</w:t>
      </w:r>
    </w:p>
    <w:p w14:paraId="44871806" w14:textId="369C1369" w:rsidR="002D25F2" w:rsidRDefault="000D0164" w:rsidP="000D0164">
      <w:pPr>
        <w:pStyle w:val="IIInivonaslova-Odeljak"/>
        <w:rPr>
          <w:lang w:val="sr-Cyrl-RS"/>
        </w:rPr>
      </w:pPr>
      <w:bookmarkStart w:id="17" w:name="_Toc211726793"/>
      <w:r>
        <w:rPr>
          <w:lang w:val="sr-Cyrl-RS"/>
        </w:rPr>
        <w:t>Кратак опис апликације</w:t>
      </w:r>
      <w:bookmarkEnd w:id="17"/>
    </w:p>
    <w:p w14:paraId="4D4ED116" w14:textId="2AB29BCA" w:rsidR="00FE7297" w:rsidRPr="00FE7297" w:rsidRDefault="00FE7297" w:rsidP="003C4A26">
      <w:pPr>
        <w:pStyle w:val="Osnovnitekst"/>
        <w:rPr>
          <w:lang w:val="sr-Cyrl-RS"/>
        </w:rPr>
      </w:pPr>
      <w:r w:rsidRPr="00CA3E8A">
        <w:rPr>
          <w:i/>
          <w:iCs/>
          <w:lang w:val="en-US"/>
        </w:rPr>
        <w:t>Fresha</w:t>
      </w:r>
      <w:r>
        <w:rPr>
          <w:lang w:val="en-US"/>
        </w:rPr>
        <w:t xml:space="preserve"> </w:t>
      </w:r>
      <w:r w:rsidRPr="00FE7297">
        <w:rPr>
          <w:lang w:val="sr-Cyrl-RS"/>
        </w:rPr>
        <w:t xml:space="preserve">је </w:t>
      </w:r>
      <w:r w:rsidRPr="00CA3E8A">
        <w:rPr>
          <w:i/>
          <w:iCs/>
          <w:lang w:val="sr-Cyrl-RS"/>
        </w:rPr>
        <w:t>Android</w:t>
      </w:r>
      <w:r w:rsidRPr="00FE7297">
        <w:rPr>
          <w:lang w:val="sr-Cyrl-RS"/>
        </w:rPr>
        <w:t xml:space="preserve"> апликација која омогућава </w:t>
      </w:r>
      <w:r w:rsidR="003657F4">
        <w:rPr>
          <w:lang w:val="sr-Cyrl-RS"/>
        </w:rPr>
        <w:t>клијентима широм света</w:t>
      </w:r>
      <w:r w:rsidRPr="00FE7297">
        <w:rPr>
          <w:lang w:val="sr-Cyrl-RS"/>
        </w:rPr>
        <w:t xml:space="preserve"> проналазак</w:t>
      </w:r>
      <w:r w:rsidR="003C4A26">
        <w:rPr>
          <w:lang w:val="sr-Cyrl-RS"/>
        </w:rPr>
        <w:t xml:space="preserve"> </w:t>
      </w:r>
      <w:r w:rsidR="003A71AA">
        <w:rPr>
          <w:lang w:val="sr-Cyrl-RS"/>
        </w:rPr>
        <w:t>разноврсних</w:t>
      </w:r>
      <w:r w:rsidRPr="00FE7297">
        <w:rPr>
          <w:lang w:val="sr-Cyrl-RS"/>
        </w:rPr>
        <w:t xml:space="preserve"> услуга које пружају салони лепоте, као и </w:t>
      </w:r>
      <w:r w:rsidR="00157A6C">
        <w:rPr>
          <w:lang w:val="sr-Cyrl-RS"/>
        </w:rPr>
        <w:t xml:space="preserve">једноставно </w:t>
      </w:r>
      <w:r w:rsidRPr="00FE7297">
        <w:rPr>
          <w:lang w:val="sr-Cyrl-RS"/>
        </w:rPr>
        <w:t xml:space="preserve">заказивање термина. Ова апликација је намењена за </w:t>
      </w:r>
      <w:r w:rsidR="002D33CA">
        <w:rPr>
          <w:lang w:val="sr-Cyrl-RS"/>
        </w:rPr>
        <w:t>глобално</w:t>
      </w:r>
      <w:r w:rsidRPr="00FE7297">
        <w:rPr>
          <w:lang w:val="sr-Cyrl-RS"/>
        </w:rPr>
        <w:t xml:space="preserve"> тржиште</w:t>
      </w:r>
      <w:r w:rsidR="00557919">
        <w:rPr>
          <w:lang w:val="sr-Cyrl-RS"/>
        </w:rPr>
        <w:t xml:space="preserve"> и </w:t>
      </w:r>
      <w:r w:rsidR="00137A48">
        <w:rPr>
          <w:lang w:val="sr-Cyrl-RS"/>
        </w:rPr>
        <w:t xml:space="preserve">тренутно </w:t>
      </w:r>
      <w:r w:rsidR="006F1AB2">
        <w:rPr>
          <w:lang w:val="sr-Cyrl-RS"/>
        </w:rPr>
        <w:t xml:space="preserve">се </w:t>
      </w:r>
      <w:r w:rsidR="00557919">
        <w:rPr>
          <w:lang w:val="sr-Cyrl-RS"/>
        </w:rPr>
        <w:t>користи у преко 120 држава.</w:t>
      </w:r>
      <w:r w:rsidR="00630E1F">
        <w:rPr>
          <w:lang w:val="sr-Cyrl-RS"/>
        </w:rPr>
        <w:t xml:space="preserve"> </w:t>
      </w:r>
      <w:r w:rsidR="00630E1F">
        <w:rPr>
          <w:lang w:val="en-US"/>
        </w:rPr>
        <w:t>[</w:t>
      </w:r>
      <w:r w:rsidR="00F91D90">
        <w:rPr>
          <w:lang w:val="en-US"/>
        </w:rPr>
        <w:t>4</w:t>
      </w:r>
      <w:r w:rsidR="00630E1F">
        <w:rPr>
          <w:lang w:val="en-US"/>
        </w:rPr>
        <w:t>]</w:t>
      </w:r>
      <w:r w:rsidR="00EA007F">
        <w:rPr>
          <w:lang w:val="en-US"/>
        </w:rPr>
        <w:t xml:space="preserve"> </w:t>
      </w:r>
      <w:r w:rsidR="00EA007F" w:rsidRPr="00EA007F">
        <w:rPr>
          <w:i/>
          <w:iCs/>
          <w:lang w:val="en-US"/>
        </w:rPr>
        <w:t>Fresha</w:t>
      </w:r>
      <w:r w:rsidRPr="00FE7297">
        <w:rPr>
          <w:lang w:val="sr-Cyrl-RS"/>
        </w:rPr>
        <w:t xml:space="preserve"> тренутно има преко</w:t>
      </w:r>
      <w:r w:rsidR="000313A1">
        <w:rPr>
          <w:lang w:val="sr-Cyrl-RS"/>
        </w:rPr>
        <w:t xml:space="preserve"> 1</w:t>
      </w:r>
      <w:r w:rsidR="00A6176F">
        <w:rPr>
          <w:lang w:val="sr-Cyrl-RS"/>
        </w:rPr>
        <w:t xml:space="preserve"> </w:t>
      </w:r>
      <w:r w:rsidR="000313A1">
        <w:rPr>
          <w:lang w:val="sr-Cyrl-RS"/>
        </w:rPr>
        <w:t>000 000</w:t>
      </w:r>
      <w:r w:rsidRPr="00FE7297">
        <w:rPr>
          <w:lang w:val="sr-Cyrl-RS"/>
        </w:rPr>
        <w:t xml:space="preserve"> преузимања и просечну оцену </w:t>
      </w:r>
      <w:r w:rsidR="00966148">
        <w:rPr>
          <w:lang w:val="sr-Cyrl-RS"/>
        </w:rPr>
        <w:t>5.0</w:t>
      </w:r>
      <w:r w:rsidRPr="00FE7297">
        <w:rPr>
          <w:lang w:val="sr-Cyrl-RS"/>
        </w:rPr>
        <w:t xml:space="preserve">/5.0 за </w:t>
      </w:r>
      <w:r w:rsidR="002A28ED">
        <w:rPr>
          <w:lang w:val="sr-Cyrl-RS"/>
        </w:rPr>
        <w:t>69</w:t>
      </w:r>
      <w:r w:rsidR="00F1138F">
        <w:rPr>
          <w:lang w:val="sr-Cyrl-RS"/>
        </w:rPr>
        <w:t xml:space="preserve"> </w:t>
      </w:r>
      <w:r w:rsidR="002A28ED">
        <w:rPr>
          <w:lang w:val="sr-Cyrl-RS"/>
        </w:rPr>
        <w:t>505</w:t>
      </w:r>
      <w:r w:rsidRPr="00FE7297">
        <w:rPr>
          <w:lang w:val="sr-Cyrl-RS"/>
        </w:rPr>
        <w:t xml:space="preserve"> рецензија. Прва верзија апликације је објављена на </w:t>
      </w:r>
      <w:r w:rsidRPr="007353EA">
        <w:rPr>
          <w:i/>
          <w:iCs/>
          <w:lang w:val="sr-Cyrl-RS"/>
        </w:rPr>
        <w:t>Google Play</w:t>
      </w:r>
      <w:r w:rsidRPr="00FE7297">
        <w:rPr>
          <w:lang w:val="sr-Cyrl-RS"/>
        </w:rPr>
        <w:t xml:space="preserve"> </w:t>
      </w:r>
      <w:r w:rsidR="007353EA">
        <w:rPr>
          <w:lang w:val="sr-Cyrl-RS"/>
        </w:rPr>
        <w:t>1.12.2017.</w:t>
      </w:r>
      <w:r w:rsidRPr="00FE7297">
        <w:rPr>
          <w:lang w:val="sr-Cyrl-RS"/>
        </w:rPr>
        <w:t xml:space="preserve"> [</w:t>
      </w:r>
      <w:r w:rsidR="00D161CA">
        <w:rPr>
          <w:lang w:val="en-US"/>
        </w:rPr>
        <w:t>5</w:t>
      </w:r>
      <w:r w:rsidRPr="00FE7297">
        <w:rPr>
          <w:lang w:val="sr-Cyrl-RS"/>
        </w:rPr>
        <w:t>]</w:t>
      </w:r>
    </w:p>
    <w:p w14:paraId="795BCBB1" w14:textId="4682CE96" w:rsidR="000D0164" w:rsidRDefault="000D0164" w:rsidP="000D0164">
      <w:pPr>
        <w:pStyle w:val="IIInivonaslova-Odeljak"/>
        <w:rPr>
          <w:lang w:val="sr-Cyrl-RS"/>
        </w:rPr>
      </w:pPr>
      <w:bookmarkStart w:id="18" w:name="_Toc211726794"/>
      <w:r>
        <w:rPr>
          <w:lang w:val="sr-Cyrl-RS"/>
        </w:rPr>
        <w:lastRenderedPageBreak/>
        <w:t>Функционалности</w:t>
      </w:r>
      <w:bookmarkEnd w:id="18"/>
    </w:p>
    <w:p w14:paraId="40B3BB25" w14:textId="004153B0" w:rsidR="002F02BE" w:rsidRPr="00146D27" w:rsidRDefault="002F02BE" w:rsidP="002F02BE">
      <w:pPr>
        <w:pStyle w:val="Osnovnitekst"/>
        <w:rPr>
          <w:lang w:val="sr-Cyrl-RS"/>
        </w:rPr>
      </w:pPr>
      <w:r>
        <w:rPr>
          <w:lang w:val="sr-Cyrl-RS"/>
        </w:rPr>
        <w:t>Главне функционалности апликације</w:t>
      </w:r>
      <w:r w:rsidR="00AF3F08">
        <w:rPr>
          <w:lang w:val="sr-Cyrl-RS"/>
        </w:rPr>
        <w:t xml:space="preserve"> </w:t>
      </w:r>
      <w:r w:rsidR="00AF3F08" w:rsidRPr="000D21B3">
        <w:rPr>
          <w:i/>
          <w:iCs/>
          <w:lang w:val="en-US"/>
        </w:rPr>
        <w:t>Fresha</w:t>
      </w:r>
      <w:r>
        <w:rPr>
          <w:lang w:val="sr-Cyrl-RS"/>
        </w:rPr>
        <w:t xml:space="preserve"> </w:t>
      </w:r>
      <w:r w:rsidRPr="00BA4B9A">
        <w:rPr>
          <w:lang w:val="sr-Cyrl-RS"/>
        </w:rPr>
        <w:t>су</w:t>
      </w:r>
      <w:r>
        <w:rPr>
          <w:lang w:val="sr-Cyrl-RS"/>
        </w:rPr>
        <w:t>:</w:t>
      </w:r>
    </w:p>
    <w:p w14:paraId="4A1F4D76" w14:textId="698A38D3" w:rsidR="002F02BE" w:rsidRDefault="002F02BE" w:rsidP="002F02BE">
      <w:pPr>
        <w:pStyle w:val="Nabrajanje"/>
        <w:rPr>
          <w:lang w:val="sr-Cyrl-RS"/>
        </w:rPr>
      </w:pPr>
      <w:r>
        <w:rPr>
          <w:lang w:val="sr-Cyrl-RS"/>
        </w:rPr>
        <w:t>Регистрација – могуће је направити налог уносом одговарајућих података.</w:t>
      </w:r>
    </w:p>
    <w:p w14:paraId="2DEB8B99" w14:textId="2042A10A" w:rsidR="002F02BE" w:rsidRDefault="002F02BE" w:rsidP="002F02BE">
      <w:pPr>
        <w:pStyle w:val="Nabrajanje"/>
        <w:rPr>
          <w:lang w:val="sr-Cyrl-RS"/>
        </w:rPr>
      </w:pPr>
      <w:r>
        <w:rPr>
          <w:lang w:val="sr-Cyrl-RS"/>
        </w:rPr>
        <w:t>Пријава – могуће је пријавити се на свој налог уносом електронске поште и лозинке.</w:t>
      </w:r>
      <w:r w:rsidR="00BD4D12">
        <w:rPr>
          <w:lang w:val="sr-Cyrl-RS"/>
        </w:rPr>
        <w:t xml:space="preserve"> Додатно, могуће је пријавити се користећи постојећи </w:t>
      </w:r>
      <w:r w:rsidR="00BD4D12" w:rsidRPr="00B233B3">
        <w:rPr>
          <w:i/>
          <w:iCs/>
          <w:lang w:val="en-US"/>
        </w:rPr>
        <w:t>Facebook</w:t>
      </w:r>
      <w:r w:rsidR="00BD4D12">
        <w:rPr>
          <w:lang w:val="en-US"/>
        </w:rPr>
        <w:t xml:space="preserve"> </w:t>
      </w:r>
      <w:r w:rsidR="00BD4D12">
        <w:rPr>
          <w:lang w:val="sr-Cyrl-RS"/>
        </w:rPr>
        <w:t xml:space="preserve">или </w:t>
      </w:r>
      <w:r w:rsidR="00BD4D12" w:rsidRPr="00B233B3">
        <w:rPr>
          <w:i/>
          <w:iCs/>
          <w:lang w:val="en-US"/>
        </w:rPr>
        <w:t>Google</w:t>
      </w:r>
      <w:r w:rsidR="00BD4D12">
        <w:rPr>
          <w:lang w:val="sr-Cyrl-RS"/>
        </w:rPr>
        <w:t xml:space="preserve"> налог, чиме корисници могу да избегну заморан поступак регистрације, а затим и пријаве ручним уносом својих података.</w:t>
      </w:r>
    </w:p>
    <w:p w14:paraId="40573D5B" w14:textId="77777777" w:rsidR="002F02BE" w:rsidRDefault="002F02BE" w:rsidP="002F02BE">
      <w:pPr>
        <w:pStyle w:val="Nabrajanje"/>
        <w:rPr>
          <w:lang w:val="sr-Cyrl-RS"/>
        </w:rPr>
      </w:pPr>
      <w:r>
        <w:rPr>
          <w:lang w:val="sr-Cyrl-RS"/>
        </w:rPr>
        <w:t>Преглед сопственог профила – корисник може да прегледа податке које је унео при регистрацији.</w:t>
      </w:r>
    </w:p>
    <w:p w14:paraId="6DD99E8D" w14:textId="77777777" w:rsidR="002F02BE" w:rsidRDefault="002F02BE" w:rsidP="002F02BE">
      <w:pPr>
        <w:pStyle w:val="Nabrajanje"/>
        <w:rPr>
          <w:lang w:val="sr-Cyrl-RS"/>
        </w:rPr>
      </w:pPr>
      <w:r>
        <w:rPr>
          <w:lang w:val="sr-Cyrl-RS"/>
        </w:rPr>
        <w:t>Ажурирање сопственог профила – корисник може да измени податке које је унео при регистрацији.</w:t>
      </w:r>
    </w:p>
    <w:p w14:paraId="6CDC986F" w14:textId="0B702C06" w:rsidR="007C1737" w:rsidRPr="007C1737" w:rsidRDefault="007C1737" w:rsidP="007C1737">
      <w:pPr>
        <w:pStyle w:val="Nabrajanje"/>
        <w:rPr>
          <w:lang w:val="sr-Cyrl-RS"/>
        </w:rPr>
      </w:pPr>
      <w:r>
        <w:rPr>
          <w:lang w:val="sr-Cyrl-RS"/>
        </w:rPr>
        <w:t xml:space="preserve">Претрага салона за одабрану услугу на мапи – </w:t>
      </w:r>
      <w:r>
        <w:rPr>
          <w:lang w:val="sr-Cyrl-RS"/>
        </w:rPr>
        <w:t>на страници за претрагу салона одмах након учитавања странице кориснику се аутоматски на горњој половини екрана на мапи приказују локали који су у близини његове тренутне локације, а на доњој половини екрана су такође излистани такви локали.</w:t>
      </w:r>
      <w:r w:rsidR="005E6ADF">
        <w:rPr>
          <w:lang w:val="sr-Cyrl-RS"/>
        </w:rPr>
        <w:t xml:space="preserve"> Корисник може</w:t>
      </w:r>
      <w:r w:rsidR="00393CC1">
        <w:rPr>
          <w:lang w:val="sr-Cyrl-RS"/>
        </w:rPr>
        <w:t xml:space="preserve"> </w:t>
      </w:r>
      <w:r w:rsidR="00393CC1">
        <w:rPr>
          <w:lang w:val="sr-Cyrl-RS"/>
        </w:rPr>
        <w:t>ефикасно</w:t>
      </w:r>
      <w:r w:rsidR="005E6ADF">
        <w:rPr>
          <w:lang w:val="sr-Cyrl-RS"/>
        </w:rPr>
        <w:t xml:space="preserve"> да</w:t>
      </w:r>
      <w:r w:rsidR="00393CC1">
        <w:rPr>
          <w:lang w:val="sr-Cyrl-RS"/>
        </w:rPr>
        <w:t xml:space="preserve"> </w:t>
      </w:r>
      <w:r w:rsidR="005E6ADF">
        <w:rPr>
          <w:lang w:val="sr-Cyrl-RS"/>
        </w:rPr>
        <w:t>претражује локале на оба начина.</w:t>
      </w:r>
    </w:p>
    <w:p w14:paraId="52D8132D" w14:textId="77777777" w:rsidR="002F02BE" w:rsidRDefault="002F02BE" w:rsidP="002F02BE">
      <w:pPr>
        <w:pStyle w:val="Nabrajanje"/>
        <w:rPr>
          <w:lang w:val="sr-Cyrl-RS"/>
        </w:rPr>
      </w:pPr>
      <w:r>
        <w:rPr>
          <w:lang w:val="sr-Cyrl-RS"/>
        </w:rPr>
        <w:t>Претрага салона по називу – могуће је унети назив или почетни део назива салона на основу ког ће се излистати сви салони чија имена почињу таквим текстом.</w:t>
      </w:r>
    </w:p>
    <w:p w14:paraId="46647539" w14:textId="77777777" w:rsidR="002F02BE" w:rsidRDefault="002F02BE" w:rsidP="002F02BE">
      <w:pPr>
        <w:pStyle w:val="Nabrajanje"/>
        <w:rPr>
          <w:lang w:val="sr-Cyrl-RS"/>
        </w:rPr>
      </w:pPr>
      <w:r>
        <w:rPr>
          <w:lang w:val="sr-Cyrl-RS"/>
        </w:rPr>
        <w:t>Претрага салона по услугама – могуће је одабрати неку од многобројних понуђених услуга, а и унети назив или почетни део назива услуге како би се пронашли сви салони који пружају такву услугу.</w:t>
      </w:r>
    </w:p>
    <w:p w14:paraId="56DDD61A" w14:textId="35607A46" w:rsidR="002F02BE" w:rsidRDefault="002F02BE" w:rsidP="002F02BE">
      <w:pPr>
        <w:pStyle w:val="Nabrajanje"/>
        <w:rPr>
          <w:lang w:val="sr-Cyrl-RS"/>
        </w:rPr>
      </w:pPr>
      <w:r>
        <w:rPr>
          <w:lang w:val="sr-Cyrl-RS"/>
        </w:rPr>
        <w:t xml:space="preserve">Филтрирање резултата претраге – могуће је извршити прецизнију претрагу по разним додатним критеријума као што су </w:t>
      </w:r>
      <w:r w:rsidR="002C3B0E">
        <w:rPr>
          <w:lang w:val="sr-Cyrl-RS"/>
        </w:rPr>
        <w:t>м</w:t>
      </w:r>
      <w:r w:rsidR="003A63B0">
        <w:rPr>
          <w:lang w:val="sr-Cyrl-RS"/>
        </w:rPr>
        <w:t>аксимална цена</w:t>
      </w:r>
      <w:r w:rsidR="002C3B0E">
        <w:rPr>
          <w:lang w:val="sr-Cyrl-RS"/>
        </w:rPr>
        <w:t>, тип</w:t>
      </w:r>
      <w:r w:rsidR="00493B9E">
        <w:rPr>
          <w:lang w:val="sr-Cyrl-RS"/>
        </w:rPr>
        <w:t xml:space="preserve"> салона</w:t>
      </w:r>
      <w:r w:rsidR="002C3B0E">
        <w:rPr>
          <w:lang w:val="sr-Cyrl-RS"/>
        </w:rPr>
        <w:t xml:space="preserve">, могућност прихватања </w:t>
      </w:r>
      <w:r w:rsidR="002C3B0E" w:rsidRPr="002C3B0E">
        <w:rPr>
          <w:i/>
          <w:iCs/>
          <w:lang w:val="en-US"/>
        </w:rPr>
        <w:t>Fresha</w:t>
      </w:r>
      <w:r w:rsidR="002C3B0E">
        <w:rPr>
          <w:lang w:val="en-US"/>
        </w:rPr>
        <w:t xml:space="preserve"> </w:t>
      </w:r>
      <w:r w:rsidR="002C3B0E">
        <w:rPr>
          <w:lang w:val="sr-Cyrl-RS"/>
        </w:rPr>
        <w:t>поклон картица</w:t>
      </w:r>
      <w:r w:rsidR="003A63B0">
        <w:rPr>
          <w:lang w:val="sr-Cyrl-RS"/>
        </w:rPr>
        <w:t xml:space="preserve"> и</w:t>
      </w:r>
      <w:r w:rsidR="003C2A13">
        <w:rPr>
          <w:lang w:val="sr-Cyrl-RS"/>
        </w:rPr>
        <w:t xml:space="preserve"> д</w:t>
      </w:r>
      <w:r w:rsidR="008C2F59">
        <w:rPr>
          <w:lang w:val="sr-Cyrl-RS"/>
        </w:rPr>
        <w:t>руги</w:t>
      </w:r>
      <w:r w:rsidR="002C3B0E">
        <w:rPr>
          <w:lang w:val="sr-Cyrl-RS"/>
        </w:rPr>
        <w:t xml:space="preserve"> параметри</w:t>
      </w:r>
      <w:r w:rsidR="003A63B0">
        <w:rPr>
          <w:lang w:val="sr-Cyrl-RS"/>
        </w:rPr>
        <w:t>.</w:t>
      </w:r>
    </w:p>
    <w:p w14:paraId="176B8C93" w14:textId="09BC0F13" w:rsidR="002F02BE" w:rsidRDefault="002F02BE" w:rsidP="002F02BE">
      <w:pPr>
        <w:pStyle w:val="Nabrajanje"/>
        <w:rPr>
          <w:lang w:val="sr-Cyrl-RS"/>
        </w:rPr>
      </w:pPr>
      <w:r>
        <w:rPr>
          <w:lang w:val="sr-Cyrl-RS"/>
        </w:rPr>
        <w:t>Сортирање резултата претраге – могуће је сортирати резултате претраге салона по</w:t>
      </w:r>
      <w:r w:rsidR="004E61CD">
        <w:rPr>
          <w:lang w:val="sr-Cyrl-RS"/>
        </w:rPr>
        <w:t xml:space="preserve"> просечној оцени, близини и релевантности</w:t>
      </w:r>
      <w:r>
        <w:rPr>
          <w:lang w:val="sr-Cyrl-RS"/>
        </w:rPr>
        <w:t>.</w:t>
      </w:r>
    </w:p>
    <w:p w14:paraId="13FC90D0" w14:textId="77777777" w:rsidR="002F02BE" w:rsidRPr="00A22479" w:rsidRDefault="002F02BE" w:rsidP="002F02BE">
      <w:pPr>
        <w:pStyle w:val="Nabrajanje"/>
      </w:pPr>
      <w:r>
        <w:rPr>
          <w:lang w:val="sr-Cyrl-RS"/>
        </w:rPr>
        <w:t>Преглед недавно посећених налога салона – на почетној страници су излистани профили салона које је корисник скоро посетио, па тако клијент може ефикасније да поново погледа салоне које је већ истраживао.</w:t>
      </w:r>
    </w:p>
    <w:p w14:paraId="6C499591" w14:textId="2783F75E" w:rsidR="002F02BE" w:rsidRDefault="002F02BE" w:rsidP="002F02BE">
      <w:pPr>
        <w:pStyle w:val="Nabrajanje"/>
        <w:rPr>
          <w:lang w:val="sr-Cyrl-RS"/>
        </w:rPr>
      </w:pPr>
      <w:r>
        <w:rPr>
          <w:lang w:val="sr-Cyrl-RS"/>
        </w:rPr>
        <w:t xml:space="preserve">Преглед профила салона – могу се видети многобројне важне информације о сваком салону. Излистане су све услуге које салон пружа уз њихове описе, а може се видети и цена сваке услуге. Приказане су слике салона, </w:t>
      </w:r>
      <w:r w:rsidR="004F5751">
        <w:rPr>
          <w:lang w:val="sr-Cyrl-RS"/>
        </w:rPr>
        <w:t>радници уз њихову просечну оцену,</w:t>
      </w:r>
      <w:r w:rsidR="00234F39">
        <w:rPr>
          <w:lang w:val="sr-Cyrl-RS"/>
        </w:rPr>
        <w:t xml:space="preserve"> рецензије,</w:t>
      </w:r>
      <w:r w:rsidR="002F30E9">
        <w:rPr>
          <w:lang w:val="sr-Cyrl-RS"/>
        </w:rPr>
        <w:t xml:space="preserve"> опис салона,</w:t>
      </w:r>
      <w:r w:rsidR="004F5751">
        <w:rPr>
          <w:lang w:val="sr-Cyrl-RS"/>
        </w:rPr>
        <w:t xml:space="preserve"> </w:t>
      </w:r>
      <w:r>
        <w:rPr>
          <w:lang w:val="sr-Cyrl-RS"/>
        </w:rPr>
        <w:t xml:space="preserve">радно време, локација, </w:t>
      </w:r>
      <w:r w:rsidR="00A41E86">
        <w:rPr>
          <w:lang w:val="sr-Cyrl-RS"/>
        </w:rPr>
        <w:t xml:space="preserve">локали у близини тренутно посматраног салона, </w:t>
      </w:r>
      <w:r>
        <w:rPr>
          <w:lang w:val="sr-Cyrl-RS"/>
        </w:rPr>
        <w:t xml:space="preserve">као и </w:t>
      </w:r>
      <w:r w:rsidR="002F30E9">
        <w:rPr>
          <w:lang w:val="sr-Cyrl-RS"/>
        </w:rPr>
        <w:t>додатне информације.</w:t>
      </w:r>
    </w:p>
    <w:p w14:paraId="2EAC426E" w14:textId="692EFDF4" w:rsidR="00AC0A54" w:rsidRPr="00AC0A54" w:rsidRDefault="00AC0A54" w:rsidP="00AC0A54">
      <w:pPr>
        <w:pStyle w:val="Nabrajanje"/>
      </w:pPr>
      <w:r>
        <w:rPr>
          <w:lang w:val="sr-Cyrl-RS"/>
        </w:rPr>
        <w:t xml:space="preserve">Остваривање попуста уз </w:t>
      </w:r>
      <w:r w:rsidRPr="00AC0A54">
        <w:rPr>
          <w:i/>
          <w:iCs/>
          <w:lang w:val="en-US"/>
        </w:rPr>
        <w:t>Fresha</w:t>
      </w:r>
      <w:r>
        <w:rPr>
          <w:lang w:val="en-US"/>
        </w:rPr>
        <w:t xml:space="preserve"> </w:t>
      </w:r>
      <w:r>
        <w:rPr>
          <w:lang w:val="sr-Cyrl-RS"/>
        </w:rPr>
        <w:t xml:space="preserve">поклон картицу – </w:t>
      </w:r>
      <w:r w:rsidR="0055011E">
        <w:rPr>
          <w:lang w:val="sr-Cyrl-RS"/>
        </w:rPr>
        <w:t xml:space="preserve">корисници који заслуже </w:t>
      </w:r>
      <w:r w:rsidR="0055011E">
        <w:rPr>
          <w:lang w:val="en-US"/>
        </w:rPr>
        <w:t xml:space="preserve">Fresha </w:t>
      </w:r>
      <w:r w:rsidR="0055011E">
        <w:rPr>
          <w:lang w:val="sr-Cyrl-RS"/>
        </w:rPr>
        <w:t xml:space="preserve">поклон картицу могу унети у апликацији код са картице, па на тај начин могу платити мање за неку услугу </w:t>
      </w:r>
      <w:r w:rsidR="00E240C5">
        <w:rPr>
          <w:lang w:val="sr-Cyrl-RS"/>
        </w:rPr>
        <w:t xml:space="preserve">за онолико новца колико има </w:t>
      </w:r>
      <w:r w:rsidR="0055011E">
        <w:rPr>
          <w:lang w:val="sr-Cyrl-RS"/>
        </w:rPr>
        <w:t>на поклон картици.</w:t>
      </w:r>
    </w:p>
    <w:p w14:paraId="2293B409" w14:textId="77777777" w:rsidR="002F02BE" w:rsidRDefault="002F02BE" w:rsidP="002F02BE">
      <w:pPr>
        <w:pStyle w:val="Nabrajanje"/>
        <w:rPr>
          <w:lang w:val="sr-Cyrl-RS"/>
        </w:rPr>
      </w:pPr>
      <w:r>
        <w:rPr>
          <w:lang w:val="sr-Cyrl-RS"/>
        </w:rPr>
        <w:t>Регуларно заказивање термина за једну или више услуга одједном – при прегледу профила салона, могуће је одабрати једну или више услуга за које се може одабрати неки од слободних термина и креирати захтев за резервацијом који салон мора да потврди да би термин био заиста резервисан.</w:t>
      </w:r>
    </w:p>
    <w:p w14:paraId="176E8774" w14:textId="77777777" w:rsidR="002F02BE" w:rsidRDefault="002F02BE" w:rsidP="002F02BE">
      <w:pPr>
        <w:pStyle w:val="Nabrajanje"/>
        <w:rPr>
          <w:lang w:val="sr-Cyrl-RS"/>
        </w:rPr>
      </w:pPr>
      <w:r>
        <w:rPr>
          <w:lang w:val="sr-Cyrl-RS"/>
        </w:rPr>
        <w:t>Инстант заказивање термина за једну или више услуга одједном – слична функционалност као и регуларно заказивање термина, при чему клијент не мора да чека салон да потврди захтев за резервацијом.</w:t>
      </w:r>
    </w:p>
    <w:p w14:paraId="4063315C" w14:textId="40245B9B" w:rsidR="0033586E" w:rsidRDefault="0033586E" w:rsidP="0033586E">
      <w:pPr>
        <w:pStyle w:val="Nabrajanje"/>
        <w:rPr>
          <w:lang w:val="sr-Cyrl-RS"/>
        </w:rPr>
      </w:pPr>
      <w:r>
        <w:rPr>
          <w:lang w:val="sr-Cyrl-RS"/>
        </w:rPr>
        <w:lastRenderedPageBreak/>
        <w:t>Групне резервације – могуће је да се резервише групни термин за одређене услуге који подразумева пружање услуге више клијената у исто време.</w:t>
      </w:r>
    </w:p>
    <w:p w14:paraId="5BBE634E" w14:textId="54FDED4B" w:rsidR="00C35656" w:rsidRPr="00C35656" w:rsidRDefault="00C35656" w:rsidP="00C35656">
      <w:pPr>
        <w:pStyle w:val="Nabrajanje"/>
      </w:pPr>
      <w:r>
        <w:rPr>
          <w:lang w:val="sr-Cyrl-RS"/>
        </w:rPr>
        <w:t>Понављајуће резервације – клијент може да одједном резервише више термина уколико жели да редовно долази на исто место за исту услугу више пута у будућнос</w:t>
      </w:r>
      <w:r w:rsidR="005C3514">
        <w:rPr>
          <w:lang w:val="sr-Cyrl-RS"/>
        </w:rPr>
        <w:t>ти.</w:t>
      </w:r>
    </w:p>
    <w:p w14:paraId="17A479F3" w14:textId="2F135E19" w:rsidR="000923E6" w:rsidRPr="000923E6" w:rsidRDefault="000923E6" w:rsidP="000923E6">
      <w:pPr>
        <w:pStyle w:val="Nabrajanje"/>
      </w:pPr>
      <w:r>
        <w:rPr>
          <w:lang w:val="sr-Cyrl-RS"/>
        </w:rPr>
        <w:t>Могућност бирања специфичног радника при резервацији – корисници могу да одаберу конкретног радника који ће им пружити услугу.</w:t>
      </w:r>
    </w:p>
    <w:p w14:paraId="064F19E0" w14:textId="52BB00FC" w:rsidR="002F02BE" w:rsidRDefault="002F02BE" w:rsidP="002F02BE">
      <w:pPr>
        <w:pStyle w:val="Nabrajanje"/>
        <w:rPr>
          <w:lang w:val="sr-Cyrl-RS"/>
        </w:rPr>
      </w:pPr>
      <w:r>
        <w:rPr>
          <w:lang w:val="sr-Cyrl-RS"/>
        </w:rPr>
        <w:t xml:space="preserve">Отказивање </w:t>
      </w:r>
      <w:r w:rsidR="007E4A83">
        <w:rPr>
          <w:lang w:val="sr-Cyrl-RS"/>
        </w:rPr>
        <w:t>резервације</w:t>
      </w:r>
      <w:r>
        <w:rPr>
          <w:lang w:val="sr-Cyrl-RS"/>
        </w:rPr>
        <w:t xml:space="preserve"> – клијент може да потпуно откаже термин</w:t>
      </w:r>
      <w:r w:rsidR="00685A0E">
        <w:rPr>
          <w:lang w:val="en-US"/>
        </w:rPr>
        <w:t xml:space="preserve">, </w:t>
      </w:r>
      <w:r w:rsidR="00685A0E">
        <w:rPr>
          <w:lang w:val="sr-Cyrl-RS"/>
        </w:rPr>
        <w:t>при чему ће у зависности од времена отказивања или проћи некажњено или ће му се са картице скинути одговарајућа количина новца.</w:t>
      </w:r>
      <w:r w:rsidR="00FD3CD7">
        <w:rPr>
          <w:lang w:val="sr-Cyrl-RS"/>
        </w:rPr>
        <w:t xml:space="preserve"> </w:t>
      </w:r>
      <w:r w:rsidR="00A91B1C">
        <w:rPr>
          <w:lang w:val="sr-Cyrl-RS"/>
        </w:rPr>
        <w:t>Салони могу дефинисати до када може да се откаже резервација без последица</w:t>
      </w:r>
      <w:r w:rsidR="009553E2">
        <w:rPr>
          <w:lang w:val="sr-Cyrl-RS"/>
        </w:rPr>
        <w:t>, као и да ли захтевају да клијенти унесу податке о бар једној својој картици у систем</w:t>
      </w:r>
      <w:r w:rsidR="00200E9A">
        <w:rPr>
          <w:lang w:val="sr-Cyrl-RS"/>
        </w:rPr>
        <w:t xml:space="preserve"> пре прављења резервације</w:t>
      </w:r>
      <w:r w:rsidR="00A91B1C">
        <w:rPr>
          <w:lang w:val="sr-Cyrl-RS"/>
        </w:rPr>
        <w:t>.</w:t>
      </w:r>
      <w:r w:rsidR="00D131F1">
        <w:rPr>
          <w:lang w:val="sr-Cyrl-RS"/>
        </w:rPr>
        <w:t xml:space="preserve"> На овај начин</w:t>
      </w:r>
      <w:r w:rsidR="00452868">
        <w:rPr>
          <w:lang w:val="sr-Cyrl-RS"/>
        </w:rPr>
        <w:t xml:space="preserve"> локали могу да се</w:t>
      </w:r>
      <w:r w:rsidR="00BC6940">
        <w:rPr>
          <w:lang w:val="sr-Cyrl-RS"/>
        </w:rPr>
        <w:t xml:space="preserve"> заштите</w:t>
      </w:r>
      <w:r w:rsidR="00D131F1">
        <w:rPr>
          <w:lang w:val="sr-Cyrl-RS"/>
        </w:rPr>
        <w:t xml:space="preserve"> од нерегуларних отказивања термина.</w:t>
      </w:r>
    </w:p>
    <w:p w14:paraId="55864F5B" w14:textId="5B904754" w:rsidR="00BD6445" w:rsidRDefault="00BD6445" w:rsidP="00BD6445">
      <w:pPr>
        <w:pStyle w:val="Nabrajanje"/>
        <w:rPr>
          <w:lang w:val="sr-Cyrl-RS"/>
        </w:rPr>
      </w:pPr>
      <w:r>
        <w:rPr>
          <w:lang w:val="sr-Cyrl-RS"/>
        </w:rPr>
        <w:t>Ажурирање детаља резервације – клијент може да ажурира разне детаље везане за већ потврђену резервацију: време, одабраног радника</w:t>
      </w:r>
      <w:r w:rsidR="00053A41">
        <w:rPr>
          <w:lang w:val="sr-Cyrl-RS"/>
        </w:rPr>
        <w:t>,</w:t>
      </w:r>
      <w:r>
        <w:rPr>
          <w:lang w:val="sr-Cyrl-RS"/>
        </w:rPr>
        <w:t xml:space="preserve"> тип услуге и друге.</w:t>
      </w:r>
    </w:p>
    <w:p w14:paraId="52B93AE9" w14:textId="6562DFAE" w:rsidR="00A91B1C" w:rsidRPr="00A91B1C" w:rsidRDefault="00A91B1C" w:rsidP="00A91B1C">
      <w:pPr>
        <w:pStyle w:val="Nabrajanje"/>
      </w:pPr>
      <w:r>
        <w:rPr>
          <w:lang w:val="sr-Cyrl-RS"/>
        </w:rPr>
        <w:t xml:space="preserve">Могућност онлајн плаћања </w:t>
      </w:r>
      <w:r w:rsidR="005914DE">
        <w:rPr>
          <w:lang w:val="sr-Cyrl-RS"/>
        </w:rPr>
        <w:t>–</w:t>
      </w:r>
      <w:r>
        <w:rPr>
          <w:lang w:val="sr-Cyrl-RS"/>
        </w:rPr>
        <w:t xml:space="preserve"> </w:t>
      </w:r>
      <w:r w:rsidR="005914DE">
        <w:rPr>
          <w:lang w:val="sr-Cyrl-RS"/>
        </w:rPr>
        <w:t>корисник може унети податке о својим кредитним картицама како би их искористио за онлајн плаћање термина локалима који то дозволе.</w:t>
      </w:r>
    </w:p>
    <w:p w14:paraId="23A06AB6" w14:textId="77777777" w:rsidR="002F02BE" w:rsidRDefault="002F02BE" w:rsidP="002F02BE">
      <w:pPr>
        <w:pStyle w:val="Nabrajanje"/>
        <w:rPr>
          <w:lang w:val="sr-Cyrl-RS"/>
        </w:rPr>
      </w:pPr>
      <w:r w:rsidRPr="003C2E03">
        <w:rPr>
          <w:lang w:val="sr-Cyrl-RS"/>
        </w:rPr>
        <w:t>Преглед свих заказаних термина</w:t>
      </w:r>
      <w:r>
        <w:rPr>
          <w:lang w:val="sr-Cyrl-RS"/>
        </w:rPr>
        <w:t xml:space="preserve"> у будућности – корисник може да види листу свих заказаних термина.</w:t>
      </w:r>
    </w:p>
    <w:p w14:paraId="5C2A94C4" w14:textId="77777777" w:rsidR="002F02BE" w:rsidRPr="003C2E03" w:rsidRDefault="002F02BE" w:rsidP="002F02BE">
      <w:pPr>
        <w:pStyle w:val="Nabrajanje"/>
      </w:pPr>
      <w:r>
        <w:rPr>
          <w:lang w:val="sr-Cyrl-RS"/>
        </w:rPr>
        <w:t>Преглед архиве термина из прошлости – корисник може да види листу свих термина на којима је био.</w:t>
      </w:r>
    </w:p>
    <w:p w14:paraId="689A1C6F" w14:textId="77777777" w:rsidR="002F02BE" w:rsidRDefault="002F02BE" w:rsidP="002F02BE">
      <w:pPr>
        <w:pStyle w:val="Nabrajanje"/>
        <w:rPr>
          <w:lang w:val="sr-Cyrl-RS"/>
        </w:rPr>
      </w:pPr>
      <w:r>
        <w:rPr>
          <w:lang w:val="sr-Cyrl-RS"/>
        </w:rPr>
        <w:t>Остављање рецензија за салоне – могуће оценити салоне у којима је био на бар једном третману.</w:t>
      </w:r>
    </w:p>
    <w:p w14:paraId="2B6E469E" w14:textId="06089A69" w:rsidR="004F5751" w:rsidRPr="004F5751" w:rsidRDefault="004F5751" w:rsidP="004F5751">
      <w:pPr>
        <w:pStyle w:val="Nabrajanje"/>
      </w:pPr>
      <w:r>
        <w:rPr>
          <w:lang w:val="sr-Cyrl-RS"/>
        </w:rPr>
        <w:t>Оцењивање радника салона – клијент може да оцени и конкретног радника након пружене услуге.</w:t>
      </w:r>
    </w:p>
    <w:p w14:paraId="7B41CA7A" w14:textId="77777777" w:rsidR="002F02BE" w:rsidRPr="00821FF3" w:rsidRDefault="002F02BE" w:rsidP="002F02BE">
      <w:pPr>
        <w:pStyle w:val="Nabrajanje"/>
        <w:rPr>
          <w:lang w:val="sr-Cyrl-RS"/>
        </w:rPr>
      </w:pPr>
      <w:r w:rsidRPr="001332BA">
        <w:rPr>
          <w:lang w:val="sr-Cyrl-RS"/>
        </w:rPr>
        <w:t>Додавање салона у листу омиљених</w:t>
      </w:r>
      <w:r>
        <w:rPr>
          <w:lang w:val="sr-Cyrl-RS"/>
        </w:rPr>
        <w:t xml:space="preserve"> – корисник при прегледу профила салона има опцију да дода салон у своју листу салона који му се највише допадају.</w:t>
      </w:r>
    </w:p>
    <w:p w14:paraId="61B6E673" w14:textId="583288B5" w:rsidR="002F02BE" w:rsidRPr="000700C3" w:rsidRDefault="002F02BE" w:rsidP="002F02BE">
      <w:pPr>
        <w:pStyle w:val="Osnovnitekst"/>
        <w:rPr>
          <w:lang w:val="sr-Cyrl-RS"/>
        </w:rPr>
      </w:pPr>
      <w:r>
        <w:rPr>
          <w:lang w:val="sr-Cyrl-RS"/>
        </w:rPr>
        <w:t xml:space="preserve">Треба </w:t>
      </w:r>
      <w:r w:rsidR="00402097">
        <w:rPr>
          <w:lang w:val="sr-Cyrl-RS"/>
        </w:rPr>
        <w:t>нагласити</w:t>
      </w:r>
      <w:r>
        <w:rPr>
          <w:lang w:val="sr-Cyrl-RS"/>
        </w:rPr>
        <w:t xml:space="preserve"> да нерегистровани корисници </w:t>
      </w:r>
      <w:r w:rsidR="009A5D8B">
        <w:rPr>
          <w:lang w:val="sr-Cyrl-RS"/>
        </w:rPr>
        <w:t>немају</w:t>
      </w:r>
      <w:r>
        <w:rPr>
          <w:lang w:val="sr-Cyrl-RS"/>
        </w:rPr>
        <w:t xml:space="preserve"> могућност</w:t>
      </w:r>
      <w:r w:rsidR="00107CAA">
        <w:rPr>
          <w:lang w:val="sr-Cyrl-RS"/>
        </w:rPr>
        <w:t xml:space="preserve"> коришћења било које функционалности апликације.</w:t>
      </w:r>
      <w:r>
        <w:rPr>
          <w:lang w:val="sr-Cyrl-RS"/>
        </w:rPr>
        <w:t xml:space="preserve"> </w:t>
      </w:r>
      <w:r w:rsidR="000700C3">
        <w:rPr>
          <w:lang w:val="sr-Cyrl-RS"/>
        </w:rPr>
        <w:t xml:space="preserve">Обавезно је да се корисник или пријави користећи свој постојећи </w:t>
      </w:r>
      <w:r w:rsidR="000700C3" w:rsidRPr="001E6963">
        <w:rPr>
          <w:i/>
          <w:iCs/>
          <w:lang w:val="en-US"/>
        </w:rPr>
        <w:t>Google</w:t>
      </w:r>
      <w:r w:rsidR="000700C3">
        <w:rPr>
          <w:lang w:val="sr-Cyrl-RS"/>
        </w:rPr>
        <w:t xml:space="preserve"> или</w:t>
      </w:r>
      <w:r w:rsidR="000700C3">
        <w:rPr>
          <w:lang w:val="en-US"/>
        </w:rPr>
        <w:t xml:space="preserve"> </w:t>
      </w:r>
      <w:r w:rsidR="000700C3" w:rsidRPr="001E6963">
        <w:rPr>
          <w:i/>
          <w:iCs/>
          <w:lang w:val="en-US"/>
        </w:rPr>
        <w:t>Facebook</w:t>
      </w:r>
      <w:r w:rsidR="000700C3">
        <w:rPr>
          <w:lang w:val="sr-Cyrl-RS"/>
        </w:rPr>
        <w:t xml:space="preserve"> налог, или да се региструје ручним уносом одговарајућих података, а затим пријави уносом своје електронске поште и лозинке. </w:t>
      </w:r>
      <w:r w:rsidR="00750AFE">
        <w:rPr>
          <w:lang w:val="sr-Cyrl-RS"/>
        </w:rPr>
        <w:t>Тек н</w:t>
      </w:r>
      <w:r w:rsidR="000700C3">
        <w:rPr>
          <w:lang w:val="sr-Cyrl-RS"/>
        </w:rPr>
        <w:t>акон успешне пријаве клијент може користити све функционалности апликације.</w:t>
      </w:r>
    </w:p>
    <w:p w14:paraId="540AAE44" w14:textId="24FDD638" w:rsidR="0015056E" w:rsidRDefault="00923FA6" w:rsidP="00402168">
      <w:pPr>
        <w:pStyle w:val="IIInivonaslova-Odeljak"/>
        <w:rPr>
          <w:lang w:val="en-US"/>
        </w:rPr>
      </w:pPr>
      <w:bookmarkStart w:id="19" w:name="_Toc211726795"/>
      <w:r>
        <w:rPr>
          <w:lang w:val="sr-Cyrl-RS"/>
        </w:rPr>
        <w:t>Корисничко искуство и интерфејс</w:t>
      </w:r>
      <w:bookmarkEnd w:id="19"/>
    </w:p>
    <w:p w14:paraId="04548663" w14:textId="58D91F41" w:rsidR="00170708" w:rsidRPr="00170708" w:rsidRDefault="00170708" w:rsidP="00170708">
      <w:pPr>
        <w:pStyle w:val="Osnovnitekst"/>
        <w:rPr>
          <w:lang w:val="sr-Cyrl-RS"/>
        </w:rPr>
      </w:pPr>
      <w:r w:rsidRPr="00170708">
        <w:rPr>
          <w:lang w:val="en-US"/>
        </w:rPr>
        <w:t>Корисничко искуство (UX) апликације је</w:t>
      </w:r>
      <w:r>
        <w:rPr>
          <w:lang w:val="en-US"/>
        </w:rPr>
        <w:t xml:space="preserve"> </w:t>
      </w:r>
      <w:r>
        <w:rPr>
          <w:lang w:val="sr-Cyrl-RS"/>
        </w:rPr>
        <w:t>изузетно добро зато што је апликација врло једноставна и интуитивна за коришћење.</w:t>
      </w:r>
      <w:r w:rsidR="00491C04">
        <w:rPr>
          <w:lang w:val="sr-Cyrl-RS"/>
        </w:rPr>
        <w:t xml:space="preserve"> Постоји много функционалности које позитивно утичу на општи утисак о апликацији.</w:t>
      </w:r>
      <w:r w:rsidR="00B3365A">
        <w:rPr>
          <w:lang w:val="sr-Cyrl-RS"/>
        </w:rPr>
        <w:t xml:space="preserve"> Најважније од свега, корисници могу веома брзо да нађу адекватан салон у својој</w:t>
      </w:r>
      <w:r w:rsidR="00EC64AB">
        <w:rPr>
          <w:lang w:val="sr-Cyrl-RS"/>
        </w:rPr>
        <w:t xml:space="preserve"> тренутној</w:t>
      </w:r>
      <w:r w:rsidR="00B3365A">
        <w:rPr>
          <w:lang w:val="sr-Cyrl-RS"/>
        </w:rPr>
        <w:t xml:space="preserve"> близини и закажу термин.</w:t>
      </w:r>
    </w:p>
    <w:p w14:paraId="4888FE5D" w14:textId="36A5673F" w:rsidR="00BB2520" w:rsidRPr="00BB2520" w:rsidRDefault="00170708" w:rsidP="00170708">
      <w:pPr>
        <w:pStyle w:val="Osnovnitekst"/>
        <w:rPr>
          <w:lang w:val="en-US"/>
        </w:rPr>
      </w:pPr>
      <w:r w:rsidRPr="00170708">
        <w:rPr>
          <w:lang w:val="en-US"/>
        </w:rPr>
        <w:t>Кориснички интерфејс (UI) апликације</w:t>
      </w:r>
      <w:r w:rsidR="0002595E">
        <w:rPr>
          <w:lang w:val="sr-Cyrl-RS"/>
        </w:rPr>
        <w:t xml:space="preserve"> је на врхунском нивоу</w:t>
      </w:r>
      <w:r w:rsidRPr="00170708">
        <w:rPr>
          <w:lang w:val="en-US"/>
        </w:rPr>
        <w:t>.</w:t>
      </w:r>
      <w:r w:rsidR="00295355">
        <w:rPr>
          <w:lang w:val="sr-Cyrl-RS"/>
        </w:rPr>
        <w:t xml:space="preserve"> Постоји конзистентан стил који је примењен на свим страницама. Свака страница изгледа уредно. Искоришћена комбинација боја је врло пријатна за око.</w:t>
      </w:r>
      <w:r w:rsidRPr="00170708">
        <w:rPr>
          <w:lang w:val="en-US"/>
        </w:rPr>
        <w:t xml:space="preserve"> На слици испод се може видети изглед четири странице из апликације.</w:t>
      </w:r>
    </w:p>
    <w:p w14:paraId="2007B7EA" w14:textId="77777777" w:rsidR="0015056E" w:rsidRPr="006B315E" w:rsidRDefault="0015056E" w:rsidP="0015056E">
      <w:pPr>
        <w:pStyle w:val="SlikeTabele"/>
        <w:rPr>
          <w:lang w:val="sr-Cyrl-CS"/>
        </w:rPr>
      </w:pPr>
      <w:r>
        <w:rPr>
          <w:noProof/>
          <w:lang w:val="en-US"/>
        </w:rPr>
        <w:lastRenderedPageBreak/>
        <w:drawing>
          <wp:inline distT="0" distB="0" distL="0" distR="0" wp14:anchorId="75CC31EB" wp14:editId="4CE25E60">
            <wp:extent cx="5439509" cy="2719754"/>
            <wp:effectExtent l="0" t="0" r="0" b="0"/>
            <wp:docPr id="1570511389" name="Picture 1570511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11389" name="Picture 157051138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613" cy="2720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5D38D03F" w14:textId="57E7037E" w:rsidR="0015056E" w:rsidRPr="009046A8" w:rsidRDefault="0015056E" w:rsidP="009046A8">
      <w:pPr>
        <w:pStyle w:val="Oznakaslike"/>
        <w:rPr>
          <w:lang w:val="sr-Cyrl-RS"/>
        </w:rPr>
      </w:pPr>
      <w:bookmarkStart w:id="20" w:name="_Toc211720036"/>
      <w:r w:rsidRPr="006B315E">
        <w:rPr>
          <w:lang w:val="sr-Cyrl-CS"/>
        </w:rPr>
        <w:t xml:space="preserve">Слика </w:t>
      </w:r>
      <w:r>
        <w:rPr>
          <w:lang w:val="sr-Cyrl-CS"/>
        </w:rPr>
        <w:t>2.</w:t>
      </w:r>
      <w:r>
        <w:rPr>
          <w:lang w:val="en-US"/>
        </w:rPr>
        <w:t>2</w:t>
      </w:r>
      <w:r>
        <w:rPr>
          <w:lang w:val="sr-Cyrl-CS"/>
        </w:rPr>
        <w:t>.3.1.</w:t>
      </w:r>
      <w:r w:rsidRPr="006B315E">
        <w:rPr>
          <w:lang w:val="sr-Cyrl-CS"/>
        </w:rPr>
        <w:t xml:space="preserve"> </w:t>
      </w:r>
      <w:r>
        <w:rPr>
          <w:lang w:val="sr-Cyrl-CS"/>
        </w:rPr>
        <w:t xml:space="preserve">Део корисничког интерфејса мобилне апликације </w:t>
      </w:r>
      <w:r w:rsidR="007B20A4">
        <w:rPr>
          <w:i/>
          <w:iCs/>
          <w:lang w:val="en-US"/>
        </w:rPr>
        <w:t>Fresha</w:t>
      </w:r>
      <w:bookmarkEnd w:id="20"/>
    </w:p>
    <w:p w14:paraId="0075D430" w14:textId="20D29ABF" w:rsidR="00163A43" w:rsidRDefault="00163A43" w:rsidP="00163A43">
      <w:pPr>
        <w:pStyle w:val="IIInivonaslova-Odeljak"/>
        <w:rPr>
          <w:lang w:val="sr-Cyrl-RS"/>
        </w:rPr>
      </w:pPr>
      <w:bookmarkStart w:id="21" w:name="_Toc211726796"/>
      <w:r>
        <w:rPr>
          <w:lang w:val="sr-Cyrl-RS"/>
        </w:rPr>
        <w:t>Предности апликације</w:t>
      </w:r>
      <w:bookmarkEnd w:id="21"/>
    </w:p>
    <w:p w14:paraId="454D0A50" w14:textId="644B915B" w:rsidR="00900530" w:rsidRDefault="00900530" w:rsidP="00900530">
      <w:pPr>
        <w:pStyle w:val="Nabrajanje"/>
        <w:rPr>
          <w:lang w:val="sr-Cyrl-RS"/>
        </w:rPr>
      </w:pPr>
      <w:r>
        <w:rPr>
          <w:lang w:val="sr-Cyrl-RS"/>
        </w:rPr>
        <w:t xml:space="preserve">Апликација </w:t>
      </w:r>
      <w:r w:rsidRPr="002768C5">
        <w:rPr>
          <w:i/>
          <w:iCs/>
          <w:lang w:val="en-US"/>
        </w:rPr>
        <w:t>Fresha</w:t>
      </w:r>
      <w:r w:rsidR="002768C5">
        <w:rPr>
          <w:lang w:val="sr-Cyrl-RS"/>
        </w:rPr>
        <w:t xml:space="preserve"> </w:t>
      </w:r>
      <w:r>
        <w:rPr>
          <w:lang w:val="sr-Cyrl-RS"/>
        </w:rPr>
        <w:t xml:space="preserve">поседује </w:t>
      </w:r>
      <w:r w:rsidR="009A75BB">
        <w:rPr>
          <w:lang w:val="sr-Cyrl-RS"/>
        </w:rPr>
        <w:t>сличне</w:t>
      </w:r>
      <w:r>
        <w:rPr>
          <w:lang w:val="sr-Cyrl-RS"/>
        </w:rPr>
        <w:t xml:space="preserve"> предности, описане у поглављу 2.1.4</w:t>
      </w:r>
      <w:r w:rsidR="002768C5">
        <w:rPr>
          <w:lang w:val="sr-Cyrl-RS"/>
        </w:rPr>
        <w:t>,</w:t>
      </w:r>
      <w:r>
        <w:rPr>
          <w:lang w:val="sr-Cyrl-RS"/>
        </w:rPr>
        <w:t xml:space="preserve"> као и апликација </w:t>
      </w:r>
      <w:r w:rsidRPr="002768C5">
        <w:rPr>
          <w:i/>
          <w:iCs/>
          <w:lang w:val="en-US"/>
        </w:rPr>
        <w:t>SrediMe</w:t>
      </w:r>
      <w:r w:rsidR="00397A29">
        <w:rPr>
          <w:lang w:val="sr-Cyrl-RS"/>
        </w:rPr>
        <w:t xml:space="preserve">, при чему треба нагласити да </w:t>
      </w:r>
      <w:r w:rsidR="00397A29" w:rsidRPr="004924B9">
        <w:rPr>
          <w:i/>
          <w:iCs/>
          <w:lang w:val="en-US"/>
        </w:rPr>
        <w:t>Fresha</w:t>
      </w:r>
      <w:r w:rsidR="00397A29">
        <w:rPr>
          <w:lang w:val="en-US"/>
        </w:rPr>
        <w:t xml:space="preserve"> </w:t>
      </w:r>
      <w:r w:rsidR="00397A29">
        <w:rPr>
          <w:lang w:val="sr-Cyrl-RS"/>
        </w:rPr>
        <w:t>није ограничена на четири земље из региона.</w:t>
      </w:r>
    </w:p>
    <w:p w14:paraId="65076DF8" w14:textId="6D2357BF" w:rsidR="00083C2A" w:rsidRDefault="00083C2A" w:rsidP="00083C2A">
      <w:pPr>
        <w:pStyle w:val="Nabrajanje"/>
        <w:rPr>
          <w:lang w:val="sr-Cyrl-RS"/>
        </w:rPr>
      </w:pPr>
      <w:r>
        <w:rPr>
          <w:lang w:val="sr-Cyrl-RS"/>
        </w:rPr>
        <w:t xml:space="preserve">Врхунски кориснички интерфејс – </w:t>
      </w:r>
      <w:r w:rsidR="00AA1BB1">
        <w:rPr>
          <w:lang w:val="sr-Cyrl-RS"/>
        </w:rPr>
        <w:t>дизајн апликације је одлично одрађен, што доприноси пријатном осећају током коришћења.</w:t>
      </w:r>
    </w:p>
    <w:p w14:paraId="205D0249" w14:textId="46080495" w:rsidR="00957B06" w:rsidRDefault="00957B06" w:rsidP="00957B06">
      <w:pPr>
        <w:pStyle w:val="Nabrajanje"/>
        <w:rPr>
          <w:lang w:val="sr-Cyrl-RS"/>
        </w:rPr>
      </w:pPr>
      <w:r>
        <w:rPr>
          <w:lang w:val="sr-Cyrl-RS"/>
        </w:rPr>
        <w:t>Могућност онлајн плаћања – клијенти могу да плате салонима директно у апликацији, што значајно унапређује корисничко искуство.</w:t>
      </w:r>
    </w:p>
    <w:p w14:paraId="3492C40F" w14:textId="77777777" w:rsidR="00907296" w:rsidRPr="00907296" w:rsidRDefault="00957B06" w:rsidP="00957B06">
      <w:pPr>
        <w:pStyle w:val="Nabrajanje"/>
      </w:pPr>
      <w:r>
        <w:rPr>
          <w:lang w:val="sr-Cyrl-RS"/>
        </w:rPr>
        <w:t>Постојање заштите салона од отказивања резервациј</w:t>
      </w:r>
      <w:r w:rsidR="006F514D">
        <w:rPr>
          <w:lang w:val="sr-Cyrl-RS"/>
        </w:rPr>
        <w:t>а – у случају неадекватних отказивања резервација од стране клијената, одговарајућа количина новца ће бити скинута са његове картице и пребачена салону.</w:t>
      </w:r>
    </w:p>
    <w:p w14:paraId="3AF3EFEE" w14:textId="30698D99" w:rsidR="00957B06" w:rsidRDefault="00907296" w:rsidP="00957B06">
      <w:pPr>
        <w:pStyle w:val="Nabrajanje"/>
        <w:rPr>
          <w:lang w:val="sr-Cyrl-RS"/>
        </w:rPr>
      </w:pPr>
      <w:r>
        <w:rPr>
          <w:lang w:val="sr-Cyrl-RS"/>
        </w:rPr>
        <w:t xml:space="preserve">Глобална присутност – апликација се користи </w:t>
      </w:r>
      <w:r w:rsidR="009F6DA8">
        <w:rPr>
          <w:lang w:val="sr-Cyrl-RS"/>
        </w:rPr>
        <w:t>у преко 120 држава широм света.</w:t>
      </w:r>
      <w:r w:rsidR="00DA1706">
        <w:rPr>
          <w:lang w:val="en-US"/>
        </w:rPr>
        <w:t xml:space="preserve"> </w:t>
      </w:r>
      <w:r w:rsidR="00DA1706">
        <w:rPr>
          <w:lang w:val="en-US"/>
        </w:rPr>
        <w:t>[4]</w:t>
      </w:r>
    </w:p>
    <w:p w14:paraId="6EE6751B" w14:textId="1931623A" w:rsidR="0081295B" w:rsidRPr="0081295B" w:rsidRDefault="0081295B" w:rsidP="0081295B">
      <w:pPr>
        <w:pStyle w:val="Nabrajanje"/>
      </w:pPr>
      <w:r>
        <w:rPr>
          <w:lang w:val="sr-Cyrl-RS"/>
        </w:rPr>
        <w:t xml:space="preserve">Могућност пријаве помоћу </w:t>
      </w:r>
      <w:r w:rsidRPr="0081295B">
        <w:rPr>
          <w:i/>
          <w:iCs/>
          <w:lang w:val="en-US"/>
        </w:rPr>
        <w:t>Google</w:t>
      </w:r>
      <w:r w:rsidRPr="00DD7C79">
        <w:rPr>
          <w:i/>
          <w:iCs/>
          <w:lang w:val="en-US"/>
        </w:rPr>
        <w:t>/</w:t>
      </w:r>
      <w:r w:rsidRPr="0081295B">
        <w:rPr>
          <w:i/>
          <w:iCs/>
          <w:lang w:val="en-US"/>
        </w:rPr>
        <w:t>Faceboook</w:t>
      </w:r>
      <w:r>
        <w:rPr>
          <w:lang w:val="en-US"/>
        </w:rPr>
        <w:t xml:space="preserve"> </w:t>
      </w:r>
      <w:r w:rsidRPr="0081295B">
        <w:rPr>
          <w:i/>
          <w:iCs/>
          <w:lang w:val="en-US"/>
        </w:rPr>
        <w:t>Sign-In</w:t>
      </w:r>
      <w:r>
        <w:rPr>
          <w:lang w:val="en-US"/>
        </w:rPr>
        <w:t xml:space="preserve"> – </w:t>
      </w:r>
      <w:r>
        <w:rPr>
          <w:lang w:val="sr-Cyrl-RS"/>
        </w:rPr>
        <w:t xml:space="preserve">корисници могу да буду поштеђени ручног уноса података и регистрације тако што ће се пријавити на систем помоћу свог већ постојећег </w:t>
      </w:r>
      <w:r w:rsidRPr="00AB4444">
        <w:rPr>
          <w:i/>
          <w:iCs/>
          <w:lang w:val="en-US"/>
        </w:rPr>
        <w:t>Google</w:t>
      </w:r>
      <w:r>
        <w:rPr>
          <w:lang w:val="en-US"/>
        </w:rPr>
        <w:t xml:space="preserve"> </w:t>
      </w:r>
      <w:r w:rsidR="00306D8A">
        <w:rPr>
          <w:lang w:val="sr-Cyrl-RS"/>
        </w:rPr>
        <w:t xml:space="preserve">или </w:t>
      </w:r>
      <w:r w:rsidRPr="00AB4444">
        <w:rPr>
          <w:i/>
          <w:iCs/>
          <w:lang w:val="en-US"/>
        </w:rPr>
        <w:t>Facebook</w:t>
      </w:r>
      <w:r>
        <w:rPr>
          <w:lang w:val="sr-Cyrl-RS"/>
        </w:rPr>
        <w:t xml:space="preserve"> налога.</w:t>
      </w:r>
    </w:p>
    <w:p w14:paraId="0719CCB2" w14:textId="36821363" w:rsidR="00B82D26" w:rsidRDefault="00B82D26" w:rsidP="00B82D26">
      <w:pPr>
        <w:pStyle w:val="IIInivonaslova-Odeljak"/>
        <w:rPr>
          <w:lang w:val="sr-Cyrl-RS"/>
        </w:rPr>
      </w:pPr>
      <w:bookmarkStart w:id="22" w:name="_Toc211726797"/>
      <w:r>
        <w:rPr>
          <w:lang w:val="sr-Cyrl-RS"/>
        </w:rPr>
        <w:t>Недостаци апликације</w:t>
      </w:r>
      <w:bookmarkEnd w:id="22"/>
    </w:p>
    <w:p w14:paraId="2C4F83F5" w14:textId="3B2E98DB" w:rsidR="00983CE1" w:rsidRDefault="00983CE1" w:rsidP="00983CE1">
      <w:pPr>
        <w:pStyle w:val="Nabrajanje"/>
        <w:rPr>
          <w:lang w:val="sr-Cyrl-RS"/>
        </w:rPr>
      </w:pPr>
      <w:r>
        <w:rPr>
          <w:lang w:val="sr-Cyrl-RS"/>
        </w:rPr>
        <w:t xml:space="preserve">Присутност грешака у много кључних функционалности апликације – упркос већински позитивним искуствима људи, постоји известан број људи који је оставио веома негативне рецензије на </w:t>
      </w:r>
      <w:r w:rsidRPr="003C376D">
        <w:rPr>
          <w:i/>
          <w:iCs/>
          <w:lang w:val="en-US"/>
        </w:rPr>
        <w:t>Google Play</w:t>
      </w:r>
      <w:r w:rsidR="002F42DA">
        <w:rPr>
          <w:lang w:val="en-US"/>
        </w:rPr>
        <w:t>.</w:t>
      </w:r>
      <w:r w:rsidR="00B743BA">
        <w:rPr>
          <w:lang w:val="sr-Cyrl-RS"/>
        </w:rPr>
        <w:t xml:space="preserve"> Такви људи су</w:t>
      </w:r>
      <w:r w:rsidR="002F42DA">
        <w:rPr>
          <w:lang w:val="sr-Cyrl-RS"/>
        </w:rPr>
        <w:t xml:space="preserve"> писал</w:t>
      </w:r>
      <w:r w:rsidR="00B743BA">
        <w:rPr>
          <w:lang w:val="sr-Cyrl-RS"/>
        </w:rPr>
        <w:t>и</w:t>
      </w:r>
      <w:r w:rsidR="002F42DA">
        <w:rPr>
          <w:lang w:val="sr-Cyrl-RS"/>
        </w:rPr>
        <w:t xml:space="preserve"> да су имали проблема при коришћењу основних функционалности попут онлајн плаћања, промене лозинке, отказивања резервација и других. </w:t>
      </w:r>
      <w:r w:rsidR="002F42DA">
        <w:rPr>
          <w:lang w:val="en-US"/>
        </w:rPr>
        <w:t>[</w:t>
      </w:r>
      <w:r w:rsidR="00D161CA">
        <w:rPr>
          <w:lang w:val="en-US"/>
        </w:rPr>
        <w:t>5</w:t>
      </w:r>
      <w:r w:rsidR="002F42DA">
        <w:rPr>
          <w:lang w:val="en-US"/>
        </w:rPr>
        <w:t>]</w:t>
      </w:r>
    </w:p>
    <w:p w14:paraId="662826DE" w14:textId="0658C373" w:rsidR="003A2CED" w:rsidRPr="003A2CED" w:rsidRDefault="00A36DCB" w:rsidP="003A2CED">
      <w:pPr>
        <w:pStyle w:val="Nabrajanje"/>
      </w:pPr>
      <w:r>
        <w:rPr>
          <w:lang w:val="sr-Cyrl-RS"/>
        </w:rPr>
        <w:t xml:space="preserve">Вишеструке примедбе на брзину апликације – више људи је пријављивало у рецензијама на </w:t>
      </w:r>
      <w:r w:rsidRPr="00F811BD">
        <w:rPr>
          <w:i/>
          <w:iCs/>
          <w:lang w:val="en-US"/>
        </w:rPr>
        <w:t>Google Play</w:t>
      </w:r>
      <w:r w:rsidR="00F811BD">
        <w:rPr>
          <w:i/>
          <w:iCs/>
          <w:lang w:val="sr-Cyrl-RS"/>
        </w:rPr>
        <w:t xml:space="preserve"> </w:t>
      </w:r>
      <w:r w:rsidR="00F811BD">
        <w:rPr>
          <w:lang w:val="sr-Cyrl-RS"/>
        </w:rPr>
        <w:t>да је навигација кроз апликацију спора и да учитавање разних података често дуже траје од очекиваног.</w:t>
      </w:r>
      <w:r w:rsidR="00957AA0">
        <w:rPr>
          <w:lang w:val="sr-Cyrl-RS"/>
        </w:rPr>
        <w:t xml:space="preserve"> </w:t>
      </w:r>
      <w:r w:rsidR="00957AA0">
        <w:rPr>
          <w:lang w:val="en-US"/>
        </w:rPr>
        <w:t>[</w:t>
      </w:r>
      <w:r w:rsidR="00D161CA">
        <w:rPr>
          <w:lang w:val="en-US"/>
        </w:rPr>
        <w:t>5</w:t>
      </w:r>
      <w:r w:rsidR="00957AA0">
        <w:rPr>
          <w:lang w:val="en-US"/>
        </w:rPr>
        <w:t>]</w:t>
      </w:r>
    </w:p>
    <w:p w14:paraId="06BA88B0" w14:textId="5D1079E1" w:rsidR="00724EF7" w:rsidRDefault="00724EF7" w:rsidP="00724EF7">
      <w:pPr>
        <w:pStyle w:val="IIInivonaslova-Odeljak"/>
        <w:rPr>
          <w:lang w:val="en-US"/>
        </w:rPr>
      </w:pPr>
      <w:bookmarkStart w:id="23" w:name="_Toc211726798"/>
      <w:r>
        <w:rPr>
          <w:lang w:val="sr-Cyrl-RS"/>
        </w:rPr>
        <w:lastRenderedPageBreak/>
        <w:t>Место на тржишту</w:t>
      </w:r>
      <w:bookmarkEnd w:id="23"/>
    </w:p>
    <w:p w14:paraId="75587585" w14:textId="51BB58DA" w:rsidR="00BD7F12" w:rsidRPr="001022ED" w:rsidRDefault="00BD7F12" w:rsidP="001022ED">
      <w:pPr>
        <w:pStyle w:val="Osnovnitekst"/>
        <w:rPr>
          <w:lang w:val="sr-Cyrl-RS"/>
        </w:rPr>
      </w:pPr>
      <w:r w:rsidRPr="00BD7F12">
        <w:rPr>
          <w:lang w:val="en-US"/>
        </w:rPr>
        <w:t>Са преко</w:t>
      </w:r>
      <w:r w:rsidR="00B93A95">
        <w:rPr>
          <w:lang w:val="en-US"/>
        </w:rPr>
        <w:t xml:space="preserve"> 1 000 000</w:t>
      </w:r>
      <w:r w:rsidRPr="00BD7F12">
        <w:rPr>
          <w:lang w:val="en-US"/>
        </w:rPr>
        <w:t xml:space="preserve"> преузимања и просечном оценом </w:t>
      </w:r>
      <w:r w:rsidR="00B93A95">
        <w:rPr>
          <w:lang w:val="en-US"/>
        </w:rPr>
        <w:t>5.0</w:t>
      </w:r>
      <w:r w:rsidRPr="00BD7F12">
        <w:rPr>
          <w:lang w:val="en-US"/>
        </w:rPr>
        <w:t xml:space="preserve">/5.0 за </w:t>
      </w:r>
      <w:r w:rsidR="00B93A95">
        <w:rPr>
          <w:lang w:val="en-US"/>
        </w:rPr>
        <w:t>69 505</w:t>
      </w:r>
      <w:r w:rsidRPr="00BD7F12">
        <w:rPr>
          <w:lang w:val="en-US"/>
        </w:rPr>
        <w:t xml:space="preserve"> рецензија на </w:t>
      </w:r>
      <w:r w:rsidRPr="00B93A95">
        <w:rPr>
          <w:i/>
          <w:iCs/>
          <w:lang w:val="en-US"/>
        </w:rPr>
        <w:t>Google Play</w:t>
      </w:r>
      <w:r w:rsidRPr="00BD7F12">
        <w:rPr>
          <w:lang w:val="en-US"/>
        </w:rPr>
        <w:t xml:space="preserve">, aпликација </w:t>
      </w:r>
      <w:r w:rsidR="00B93A95" w:rsidRPr="00B93A95">
        <w:rPr>
          <w:i/>
          <w:iCs/>
          <w:lang w:val="en-US"/>
        </w:rPr>
        <w:t>Fresha</w:t>
      </w:r>
      <w:r w:rsidRPr="00BD7F12">
        <w:rPr>
          <w:lang w:val="en-US"/>
        </w:rPr>
        <w:t xml:space="preserve"> је међу најпопуларнијим апликацијама</w:t>
      </w:r>
      <w:r w:rsidR="00B93A95">
        <w:rPr>
          <w:lang w:val="sr-Cyrl-RS"/>
        </w:rPr>
        <w:t xml:space="preserve"> на свету</w:t>
      </w:r>
      <w:r w:rsidRPr="00BD7F12">
        <w:rPr>
          <w:lang w:val="en-US"/>
        </w:rPr>
        <w:t xml:space="preserve"> за проналажење и заказивање услуга које нуде салони лепоте.</w:t>
      </w:r>
      <w:r w:rsidR="006D4964">
        <w:rPr>
          <w:lang w:val="sr-Cyrl-RS"/>
        </w:rPr>
        <w:t xml:space="preserve"> Један од главних глобалних конкурената који се такође истиче по броју преузимања и рецензија на </w:t>
      </w:r>
      <w:r w:rsidR="006D4964" w:rsidRPr="006D4964">
        <w:rPr>
          <w:i/>
          <w:iCs/>
          <w:lang w:val="en-US"/>
        </w:rPr>
        <w:t>Google Play</w:t>
      </w:r>
      <w:r w:rsidR="006D4964">
        <w:rPr>
          <w:lang w:val="en-US"/>
        </w:rPr>
        <w:t xml:space="preserve"> </w:t>
      </w:r>
      <w:r w:rsidR="006D4964">
        <w:rPr>
          <w:lang w:val="sr-Cyrl-RS"/>
        </w:rPr>
        <w:t xml:space="preserve">јесте апликација </w:t>
      </w:r>
      <w:r w:rsidR="006D4964" w:rsidRPr="006D4964">
        <w:rPr>
          <w:i/>
          <w:iCs/>
          <w:lang w:val="en-US"/>
        </w:rPr>
        <w:t>Booksy</w:t>
      </w:r>
      <w:r w:rsidR="006D4964">
        <w:rPr>
          <w:lang w:val="sr-Cyrl-RS"/>
        </w:rPr>
        <w:t xml:space="preserve"> која има преко 10 000 000 преузимања</w:t>
      </w:r>
      <w:r w:rsidR="00BB2AE9">
        <w:rPr>
          <w:lang w:val="sr-Cyrl-RS"/>
        </w:rPr>
        <w:t xml:space="preserve"> и просечну оцену 4.3/5.0 за 836 557 рецензија.</w:t>
      </w:r>
      <w:r w:rsidR="00537C2F">
        <w:rPr>
          <w:lang w:val="en-US"/>
        </w:rPr>
        <w:t xml:space="preserve"> [</w:t>
      </w:r>
      <w:r w:rsidR="00D161CA">
        <w:rPr>
          <w:lang w:val="en-US"/>
        </w:rPr>
        <w:t>6</w:t>
      </w:r>
      <w:r w:rsidR="00537C2F">
        <w:rPr>
          <w:lang w:val="en-US"/>
        </w:rPr>
        <w:t>]</w:t>
      </w:r>
      <w:r w:rsidR="0041176F">
        <w:rPr>
          <w:lang w:val="sr-Cyrl-RS"/>
        </w:rPr>
        <w:t xml:space="preserve"> Што се тиче глобалне распрострањености, </w:t>
      </w:r>
      <w:r w:rsidR="0041176F" w:rsidRPr="0041176F">
        <w:rPr>
          <w:i/>
          <w:iCs/>
          <w:lang w:val="en-US"/>
        </w:rPr>
        <w:t>Fresha</w:t>
      </w:r>
      <w:r w:rsidR="0041176F">
        <w:rPr>
          <w:lang w:val="sr-Cyrl-RS"/>
        </w:rPr>
        <w:t xml:space="preserve"> је далеко испред </w:t>
      </w:r>
      <w:r w:rsidR="0041176F" w:rsidRPr="0041176F">
        <w:rPr>
          <w:i/>
          <w:iCs/>
          <w:lang w:val="en-US"/>
        </w:rPr>
        <w:t>SrediMe</w:t>
      </w:r>
      <w:r w:rsidR="0041176F">
        <w:rPr>
          <w:lang w:val="sr-Cyrl-RS"/>
        </w:rPr>
        <w:t xml:space="preserve"> апликације</w:t>
      </w:r>
      <w:r w:rsidR="0041176F">
        <w:rPr>
          <w:lang w:val="en-US"/>
        </w:rPr>
        <w:t xml:space="preserve">. </w:t>
      </w:r>
      <w:r w:rsidR="0041176F">
        <w:rPr>
          <w:lang w:val="sr-Cyrl-RS"/>
        </w:rPr>
        <w:t xml:space="preserve">Међутим, на домаћем тржишту </w:t>
      </w:r>
      <w:r w:rsidR="0041176F" w:rsidRPr="001022ED">
        <w:rPr>
          <w:i/>
          <w:iCs/>
          <w:lang w:val="en-US"/>
        </w:rPr>
        <w:t>SrediMe</w:t>
      </w:r>
      <w:r w:rsidR="0041176F">
        <w:rPr>
          <w:lang w:val="en-US"/>
        </w:rPr>
        <w:t xml:space="preserve"> </w:t>
      </w:r>
      <w:r w:rsidR="0041176F">
        <w:rPr>
          <w:lang w:val="sr-Cyrl-RS"/>
        </w:rPr>
        <w:t xml:space="preserve">се више користи. Много више локала у Србији се може пронаћи у апликацији </w:t>
      </w:r>
      <w:r w:rsidR="0041176F" w:rsidRPr="001022ED">
        <w:rPr>
          <w:i/>
          <w:iCs/>
          <w:lang w:val="en-US"/>
        </w:rPr>
        <w:t>SrediMe</w:t>
      </w:r>
      <w:r w:rsidR="0041176F">
        <w:rPr>
          <w:lang w:val="sr-Cyrl-RS"/>
        </w:rPr>
        <w:t xml:space="preserve"> него у </w:t>
      </w:r>
      <w:r w:rsidR="0041176F" w:rsidRPr="001022ED">
        <w:rPr>
          <w:i/>
          <w:iCs/>
          <w:lang w:val="en-US"/>
        </w:rPr>
        <w:t>Fresha</w:t>
      </w:r>
      <w:r w:rsidR="0041176F">
        <w:rPr>
          <w:lang w:val="en-US"/>
        </w:rPr>
        <w:t>.</w:t>
      </w:r>
    </w:p>
    <w:p w14:paraId="5B8AC446" w14:textId="77A03B29" w:rsidR="00E24624" w:rsidRDefault="00E24624" w:rsidP="00E24624">
      <w:pPr>
        <w:pStyle w:val="IIInivonaslova-Odeljak"/>
        <w:rPr>
          <w:lang w:val="sr-Cyrl-RS"/>
        </w:rPr>
      </w:pPr>
      <w:bookmarkStart w:id="24" w:name="_Toc211726799"/>
      <w:r>
        <w:rPr>
          <w:lang w:val="en-US"/>
        </w:rPr>
        <w:t>Fresha for business</w:t>
      </w:r>
      <w:bookmarkEnd w:id="24"/>
    </w:p>
    <w:p w14:paraId="241D913A" w14:textId="25DE5A2C" w:rsidR="00FE0547" w:rsidRPr="00FE0547" w:rsidRDefault="00721133" w:rsidP="00FE0547">
      <w:pPr>
        <w:pStyle w:val="Osnovnitekst"/>
        <w:rPr>
          <w:lang w:val="sr-Cyrl-RS"/>
        </w:rPr>
      </w:pPr>
      <w:r w:rsidRPr="00721133">
        <w:rPr>
          <w:i/>
          <w:iCs/>
          <w:lang w:val="en-US"/>
        </w:rPr>
        <w:t>Fresha for business</w:t>
      </w:r>
      <w:r>
        <w:rPr>
          <w:lang w:val="en-US"/>
        </w:rPr>
        <w:t xml:space="preserve"> </w:t>
      </w:r>
      <w:r w:rsidR="00FE0547" w:rsidRPr="00FE0547">
        <w:rPr>
          <w:lang w:val="sr-Cyrl-RS"/>
        </w:rPr>
        <w:t xml:space="preserve">је одвојена апликација од </w:t>
      </w:r>
      <w:r w:rsidR="00C52B0B" w:rsidRPr="00C52B0B">
        <w:rPr>
          <w:i/>
          <w:iCs/>
          <w:lang w:val="en-US"/>
        </w:rPr>
        <w:t>Fresha for customers</w:t>
      </w:r>
      <w:r w:rsidR="00FE0547" w:rsidRPr="00FE0547">
        <w:rPr>
          <w:lang w:val="sr-Cyrl-RS"/>
        </w:rPr>
        <w:t xml:space="preserve"> која је намењена власницима салона и њиховим запосленима. Кроз ову апликацију салони уносе све потребне информације о њиховим услугама и слободним терминима. Такође, радници из салона могу видети свој распоред заказаних термина, а постоје и додатне функционалности</w:t>
      </w:r>
      <w:r w:rsidR="00385380">
        <w:rPr>
          <w:lang w:val="en-US"/>
        </w:rPr>
        <w:t xml:space="preserve">, </w:t>
      </w:r>
      <w:r w:rsidR="00385380">
        <w:rPr>
          <w:lang w:val="sr-Cyrl-RS"/>
        </w:rPr>
        <w:t xml:space="preserve">као на пример аутоматско уметање заказаних термина у </w:t>
      </w:r>
      <w:r w:rsidR="00385380" w:rsidRPr="00385380">
        <w:rPr>
          <w:i/>
          <w:iCs/>
          <w:lang w:val="en-US"/>
        </w:rPr>
        <w:t>Google Calendar</w:t>
      </w:r>
      <w:r w:rsidR="00385380">
        <w:rPr>
          <w:lang w:val="en-US"/>
        </w:rPr>
        <w:t xml:space="preserve"> </w:t>
      </w:r>
      <w:r w:rsidR="0084000A">
        <w:rPr>
          <w:lang w:val="sr-Cyrl-RS"/>
        </w:rPr>
        <w:t>у</w:t>
      </w:r>
      <w:r w:rsidR="00385380">
        <w:rPr>
          <w:lang w:val="sr-Cyrl-RS"/>
        </w:rPr>
        <w:t xml:space="preserve"> виду догађаја. Детаљнија анализа ове апликације неће бити урађена.</w:t>
      </w:r>
      <w:r w:rsidR="00FE0547" w:rsidRPr="00FE0547">
        <w:rPr>
          <w:lang w:val="sr-Cyrl-RS"/>
        </w:rPr>
        <w:t xml:space="preserve"> [</w:t>
      </w:r>
      <w:r w:rsidR="0099133E">
        <w:rPr>
          <w:lang w:val="en-US"/>
        </w:rPr>
        <w:t>7</w:t>
      </w:r>
      <w:r w:rsidR="00FE0547" w:rsidRPr="00FE0547">
        <w:rPr>
          <w:lang w:val="sr-Cyrl-RS"/>
        </w:rPr>
        <w:t>]</w:t>
      </w:r>
    </w:p>
    <w:p w14:paraId="08A4488A" w14:textId="4E087F12" w:rsidR="00F759D8" w:rsidRDefault="00F759D8" w:rsidP="00F759D8">
      <w:pPr>
        <w:pStyle w:val="IInivonaslova-Potpoglavlje"/>
        <w:rPr>
          <w:lang w:val="sr-Cyrl-RS"/>
        </w:rPr>
      </w:pPr>
      <w:bookmarkStart w:id="25" w:name="_Toc211726800"/>
      <w:r>
        <w:rPr>
          <w:lang w:val="sr-Cyrl-RS"/>
        </w:rPr>
        <w:t xml:space="preserve">Табеларни преглед карактеристика апликација </w:t>
      </w:r>
      <w:r w:rsidRPr="00F759D8">
        <w:rPr>
          <w:i/>
          <w:iCs w:val="0"/>
          <w:lang w:val="en-US"/>
        </w:rPr>
        <w:t>SrediMe</w:t>
      </w:r>
      <w:r>
        <w:rPr>
          <w:lang w:val="en-US"/>
        </w:rPr>
        <w:t xml:space="preserve"> </w:t>
      </w:r>
      <w:r>
        <w:rPr>
          <w:lang w:val="sr-Cyrl-RS"/>
        </w:rPr>
        <w:t>и</w:t>
      </w:r>
      <w:r w:rsidR="00EE54D7">
        <w:rPr>
          <w:lang w:val="sr-Cyrl-RS"/>
        </w:rPr>
        <w:t xml:space="preserve"> </w:t>
      </w:r>
      <w:r w:rsidR="00EE54D7" w:rsidRPr="00EE54D7">
        <w:rPr>
          <w:i/>
          <w:iCs w:val="0"/>
          <w:lang w:val="en-US"/>
        </w:rPr>
        <w:t>Fresha</w:t>
      </w:r>
      <w:bookmarkEnd w:id="25"/>
    </w:p>
    <w:p w14:paraId="29F54194" w14:textId="3BE95FF6" w:rsidR="00386ED2" w:rsidRPr="00386ED2" w:rsidRDefault="00386ED2" w:rsidP="00386ED2">
      <w:pPr>
        <w:pStyle w:val="Osnovnitekst"/>
        <w:rPr>
          <w:lang w:val="sr-Cyrl-RS"/>
        </w:rPr>
      </w:pPr>
      <w:bookmarkStart w:id="26" w:name="_Toc445721866"/>
      <w:r>
        <w:rPr>
          <w:lang w:val="sr-Cyrl-RS"/>
        </w:rPr>
        <w:t xml:space="preserve">Испод се може видети табела у којој су за апликације </w:t>
      </w:r>
      <w:r w:rsidRPr="00D917E7">
        <w:rPr>
          <w:i/>
          <w:iCs/>
          <w:lang w:val="en-US"/>
        </w:rPr>
        <w:t>SrediMe</w:t>
      </w:r>
      <w:r>
        <w:rPr>
          <w:lang w:val="sr-Cyrl-RS"/>
        </w:rPr>
        <w:t xml:space="preserve"> и</w:t>
      </w:r>
      <w:r>
        <w:rPr>
          <w:lang w:val="en-US"/>
        </w:rPr>
        <w:t xml:space="preserve"> </w:t>
      </w:r>
      <w:r w:rsidRPr="00A96695">
        <w:rPr>
          <w:i/>
          <w:iCs/>
          <w:lang w:val="en-US"/>
        </w:rPr>
        <w:t>Fresha</w:t>
      </w:r>
      <w:r>
        <w:rPr>
          <w:lang w:val="sr-Cyrl-RS"/>
        </w:rPr>
        <w:t xml:space="preserve"> </w:t>
      </w:r>
      <w:r w:rsidR="00A85F21">
        <w:rPr>
          <w:lang w:val="sr-Cyrl-RS"/>
        </w:rPr>
        <w:t>резимиране</w:t>
      </w:r>
      <w:r>
        <w:rPr>
          <w:lang w:val="sr-Cyrl-RS"/>
        </w:rPr>
        <w:t xml:space="preserve"> неке од најважнијих карактеристика ради лакшег поређења.</w:t>
      </w:r>
    </w:p>
    <w:p w14:paraId="1250DE73" w14:textId="464A42E6" w:rsidR="00EE54D7" w:rsidRPr="00EE54D7" w:rsidRDefault="00EE54D7" w:rsidP="00EE54D7">
      <w:pPr>
        <w:pStyle w:val="Oznakatabele"/>
        <w:rPr>
          <w:lang w:val="en-US"/>
        </w:rPr>
      </w:pPr>
      <w:bookmarkStart w:id="27" w:name="_Toc211726521"/>
      <w:r w:rsidRPr="006B315E">
        <w:rPr>
          <w:lang w:val="sr-Cyrl-CS"/>
        </w:rPr>
        <w:t xml:space="preserve">Табела </w:t>
      </w:r>
      <w:r>
        <w:rPr>
          <w:lang w:val="en-US"/>
        </w:rPr>
        <w:t>2</w:t>
      </w:r>
      <w:r w:rsidRPr="006B315E">
        <w:rPr>
          <w:lang w:val="sr-Cyrl-CS"/>
        </w:rPr>
        <w:t xml:space="preserve">.3.1. </w:t>
      </w:r>
      <w:bookmarkEnd w:id="26"/>
      <w:r>
        <w:rPr>
          <w:lang w:val="sr-Cyrl-CS"/>
        </w:rPr>
        <w:t xml:space="preserve">Упоредни преглед главних особина апликација </w:t>
      </w:r>
      <w:r w:rsidRPr="00EE54D7">
        <w:rPr>
          <w:i/>
          <w:iCs/>
          <w:lang w:val="en-US"/>
        </w:rPr>
        <w:t>SrediMe</w:t>
      </w:r>
      <w:r>
        <w:rPr>
          <w:lang w:val="en-US"/>
        </w:rPr>
        <w:t xml:space="preserve"> </w:t>
      </w:r>
      <w:r>
        <w:rPr>
          <w:lang w:val="sr-Cyrl-RS"/>
        </w:rPr>
        <w:t>и</w:t>
      </w:r>
      <w:r>
        <w:rPr>
          <w:lang w:val="en-US"/>
        </w:rPr>
        <w:t xml:space="preserve"> </w:t>
      </w:r>
      <w:r w:rsidRPr="00EE54D7">
        <w:rPr>
          <w:i/>
          <w:iCs/>
          <w:lang w:val="en-US"/>
        </w:rPr>
        <w:t>Fresha</w:t>
      </w:r>
      <w:bookmarkEnd w:id="27"/>
    </w:p>
    <w:tbl>
      <w:tblPr>
        <w:tblW w:w="4539" w:type="pct"/>
        <w:jc w:val="center"/>
        <w:tblBorders>
          <w:top w:val="single" w:sz="12" w:space="0" w:color="000000"/>
          <w:bottom w:val="single" w:sz="12" w:space="0" w:color="000000"/>
        </w:tblBorders>
        <w:tblLook w:val="01E0" w:firstRow="1" w:lastRow="1" w:firstColumn="1" w:lastColumn="1" w:noHBand="0" w:noVBand="0"/>
      </w:tblPr>
      <w:tblGrid>
        <w:gridCol w:w="2950"/>
        <w:gridCol w:w="3642"/>
        <w:gridCol w:w="2353"/>
      </w:tblGrid>
      <w:tr w:rsidR="00DF231D" w:rsidRPr="006B315E" w14:paraId="1ED9EA4C" w14:textId="77777777" w:rsidTr="00B141C0">
        <w:trPr>
          <w:trHeight w:val="1143"/>
          <w:jc w:val="center"/>
        </w:trPr>
        <w:tc>
          <w:tcPr>
            <w:tcW w:w="1649" w:type="pct"/>
            <w:tcBorders>
              <w:top w:val="thinThickSmallGap" w:sz="18" w:space="0" w:color="auto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 w:themeFill="background1"/>
            <w:vAlign w:val="center"/>
          </w:tcPr>
          <w:p w14:paraId="4372AF1A" w14:textId="4F415BA0" w:rsidR="00DF231D" w:rsidRPr="00EE54D7" w:rsidRDefault="00DF231D" w:rsidP="00835ED7">
            <w:pPr>
              <w:pStyle w:val="Text"/>
              <w:ind w:firstLine="0"/>
              <w:jc w:val="center"/>
              <w:rPr>
                <w:rFonts w:eastAsia="MS Mincho"/>
                <w:b/>
                <w:smallCaps/>
                <w:lang w:eastAsia="ja-JP"/>
              </w:rPr>
            </w:pPr>
          </w:p>
        </w:tc>
        <w:tc>
          <w:tcPr>
            <w:tcW w:w="2036" w:type="pct"/>
            <w:tcBorders>
              <w:top w:val="thinThickSmallGap" w:sz="18" w:space="0" w:color="auto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E6E6E6"/>
            <w:vAlign w:val="center"/>
          </w:tcPr>
          <w:p w14:paraId="21B463AB" w14:textId="0CD2E1E3" w:rsidR="00DF231D" w:rsidRPr="00DF231D" w:rsidRDefault="00DF231D" w:rsidP="00835ED7">
            <w:pPr>
              <w:pStyle w:val="Text"/>
              <w:ind w:firstLine="0"/>
              <w:jc w:val="center"/>
              <w:rPr>
                <w:rFonts w:eastAsia="MS Mincho"/>
                <w:b/>
                <w:i/>
                <w:iCs/>
                <w:smallCaps/>
                <w:lang w:eastAsia="ja-JP"/>
              </w:rPr>
            </w:pPr>
            <w:r w:rsidRPr="00DF231D">
              <w:rPr>
                <w:rFonts w:eastAsia="MS Mincho"/>
                <w:b/>
                <w:i/>
                <w:iCs/>
                <w:smallCaps/>
                <w:lang w:eastAsia="ja-JP"/>
              </w:rPr>
              <w:t>SrediMe</w:t>
            </w:r>
          </w:p>
        </w:tc>
        <w:tc>
          <w:tcPr>
            <w:tcW w:w="1315" w:type="pct"/>
            <w:tcBorders>
              <w:top w:val="thinThickSmallGap" w:sz="18" w:space="0" w:color="auto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E6E6E6"/>
            <w:vAlign w:val="center"/>
          </w:tcPr>
          <w:p w14:paraId="20606E31" w14:textId="060D842F" w:rsidR="00DF231D" w:rsidRPr="00DF231D" w:rsidRDefault="00DF231D" w:rsidP="00835ED7">
            <w:pPr>
              <w:pStyle w:val="Text"/>
              <w:ind w:firstLine="0"/>
              <w:jc w:val="center"/>
              <w:rPr>
                <w:rFonts w:eastAsia="MS Mincho"/>
                <w:b/>
                <w:i/>
                <w:iCs/>
                <w:smallCaps/>
                <w:lang w:eastAsia="ja-JP"/>
              </w:rPr>
            </w:pPr>
            <w:r w:rsidRPr="00DF231D">
              <w:rPr>
                <w:rFonts w:eastAsia="MS Mincho"/>
                <w:b/>
                <w:i/>
                <w:iCs/>
                <w:smallCaps/>
                <w:lang w:eastAsia="ja-JP"/>
              </w:rPr>
              <w:t>Fresha</w:t>
            </w:r>
          </w:p>
        </w:tc>
      </w:tr>
      <w:tr w:rsidR="00DF231D" w:rsidRPr="006B315E" w14:paraId="2FC8C5B0" w14:textId="77777777" w:rsidTr="00741AE2">
        <w:trPr>
          <w:trHeight w:val="230"/>
          <w:jc w:val="center"/>
        </w:trPr>
        <w:tc>
          <w:tcPr>
            <w:tcW w:w="1649" w:type="pc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28FE315D" w14:textId="490AF851" w:rsidR="00DF231D" w:rsidRPr="009C7B8A" w:rsidRDefault="00DF231D" w:rsidP="00835ED7">
            <w:pPr>
              <w:pStyle w:val="Text"/>
              <w:ind w:firstLine="0"/>
              <w:jc w:val="center"/>
              <w:rPr>
                <w:rFonts w:eastAsia="MS Mincho"/>
                <w:lang w:val="sr-Cyrl-RS" w:eastAsia="ja-JP"/>
              </w:rPr>
            </w:pPr>
            <w:r>
              <w:rPr>
                <w:rFonts w:eastAsia="MS Mincho"/>
                <w:lang w:val="sr-Cyrl-RS" w:eastAsia="ja-JP"/>
              </w:rPr>
              <w:t>тржиште</w:t>
            </w:r>
          </w:p>
        </w:tc>
        <w:tc>
          <w:tcPr>
            <w:tcW w:w="2036" w:type="pc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B888C3" w14:textId="7A99B254" w:rsidR="00DF231D" w:rsidRPr="006B315E" w:rsidRDefault="00DF231D" w:rsidP="00835ED7">
            <w:pPr>
              <w:pStyle w:val="Text"/>
              <w:ind w:firstLine="0"/>
              <w:jc w:val="center"/>
              <w:rPr>
                <w:rFonts w:eastAsia="MS Mincho"/>
                <w:lang w:val="sr-Cyrl-CS" w:eastAsia="ja-JP"/>
              </w:rPr>
            </w:pPr>
            <w:r>
              <w:rPr>
                <w:rFonts w:eastAsia="MS Mincho"/>
                <w:lang w:val="sr-Cyrl-CS" w:eastAsia="ja-JP"/>
              </w:rPr>
              <w:t>домаће</w:t>
            </w:r>
          </w:p>
        </w:tc>
        <w:tc>
          <w:tcPr>
            <w:tcW w:w="1315" w:type="pc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6381B9" w14:textId="011ECDFC" w:rsidR="00DF231D" w:rsidRPr="00DF231D" w:rsidRDefault="00DF231D" w:rsidP="00835ED7">
            <w:pPr>
              <w:pStyle w:val="Text"/>
              <w:ind w:firstLine="0"/>
              <w:jc w:val="center"/>
              <w:rPr>
                <w:rFonts w:eastAsia="MS Mincho"/>
                <w:lang w:val="sr-Cyrl-RS" w:eastAsia="ja-JP"/>
              </w:rPr>
            </w:pPr>
            <w:r>
              <w:rPr>
                <w:rFonts w:eastAsia="MS Mincho"/>
                <w:lang w:val="sr-Cyrl-RS" w:eastAsia="ja-JP"/>
              </w:rPr>
              <w:t>глобално</w:t>
            </w:r>
          </w:p>
        </w:tc>
      </w:tr>
      <w:tr w:rsidR="00DF231D" w:rsidRPr="006B315E" w14:paraId="6526FB44" w14:textId="77777777" w:rsidTr="00B61993">
        <w:trPr>
          <w:trHeight w:val="230"/>
          <w:jc w:val="center"/>
        </w:trPr>
        <w:tc>
          <w:tcPr>
            <w:tcW w:w="16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4454CE99" w14:textId="2CA7CEED" w:rsidR="00DF231D" w:rsidRPr="009C7B8A" w:rsidRDefault="00DF231D" w:rsidP="00835ED7">
            <w:pPr>
              <w:pStyle w:val="Text"/>
              <w:ind w:firstLine="0"/>
              <w:jc w:val="center"/>
              <w:rPr>
                <w:rFonts w:eastAsia="MS Mincho"/>
                <w:lang w:val="sr-Cyrl-RS" w:eastAsia="ja-JP"/>
              </w:rPr>
            </w:pPr>
            <w:r>
              <w:rPr>
                <w:rFonts w:eastAsia="MS Mincho"/>
                <w:lang w:val="sr-Cyrl-RS" w:eastAsia="ja-JP"/>
              </w:rPr>
              <w:t>број држава</w:t>
            </w:r>
          </w:p>
        </w:tc>
        <w:tc>
          <w:tcPr>
            <w:tcW w:w="20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869F60" w14:textId="74CA7AF2" w:rsidR="00DF231D" w:rsidRPr="00DF231D" w:rsidRDefault="00DF231D" w:rsidP="00835ED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="00233139">
              <w:rPr>
                <w:sz w:val="20"/>
                <w:szCs w:val="20"/>
                <w:lang w:val="en-US"/>
              </w:rPr>
              <w:t xml:space="preserve"> [1]</w:t>
            </w:r>
          </w:p>
        </w:tc>
        <w:tc>
          <w:tcPr>
            <w:tcW w:w="13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9CC68B" w14:textId="42C5F77C" w:rsidR="00DF231D" w:rsidRPr="00746129" w:rsidRDefault="00DF231D" w:rsidP="00835ED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sr-Cyrl-CS"/>
              </w:rPr>
              <w:t>преко 120</w:t>
            </w:r>
            <w:r w:rsidR="00746129">
              <w:rPr>
                <w:sz w:val="20"/>
                <w:szCs w:val="20"/>
                <w:lang w:val="sr-Cyrl-CS"/>
              </w:rPr>
              <w:t xml:space="preserve"> </w:t>
            </w:r>
            <w:r w:rsidR="00746129">
              <w:rPr>
                <w:sz w:val="20"/>
                <w:szCs w:val="20"/>
                <w:lang w:val="en-US"/>
              </w:rPr>
              <w:t>[4]</w:t>
            </w:r>
          </w:p>
        </w:tc>
      </w:tr>
      <w:tr w:rsidR="00DF231D" w:rsidRPr="006B315E" w14:paraId="33E26AE0" w14:textId="77777777" w:rsidTr="00B61993">
        <w:trPr>
          <w:trHeight w:val="230"/>
          <w:jc w:val="center"/>
        </w:trPr>
        <w:tc>
          <w:tcPr>
            <w:tcW w:w="16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112DC991" w14:textId="73862A95" w:rsidR="00DF231D" w:rsidRDefault="00DF231D" w:rsidP="00835ED7">
            <w:pPr>
              <w:pStyle w:val="Text"/>
              <w:ind w:firstLine="0"/>
              <w:jc w:val="center"/>
              <w:rPr>
                <w:rFonts w:eastAsia="MS Mincho"/>
                <w:lang w:val="sr-Cyrl-RS" w:eastAsia="ja-JP"/>
              </w:rPr>
            </w:pPr>
            <w:r>
              <w:rPr>
                <w:rFonts w:eastAsia="MS Mincho"/>
                <w:lang w:val="sr-Cyrl-RS" w:eastAsia="ja-JP"/>
              </w:rPr>
              <w:t>број преузимања</w:t>
            </w:r>
          </w:p>
        </w:tc>
        <w:tc>
          <w:tcPr>
            <w:tcW w:w="20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9A8C41" w14:textId="0D55831E" w:rsidR="00DF231D" w:rsidRPr="00746129" w:rsidRDefault="00DF231D" w:rsidP="00835ED7">
            <w:pPr>
              <w:jc w:val="center"/>
              <w:rPr>
                <w:sz w:val="20"/>
                <w:szCs w:val="20"/>
                <w:lang w:val="en-US"/>
              </w:rPr>
            </w:pPr>
            <w:r w:rsidRPr="00DF231D">
              <w:rPr>
                <w:sz w:val="20"/>
                <w:szCs w:val="20"/>
                <w:lang w:val="sr-Cyrl-CS"/>
              </w:rPr>
              <w:t>преко 50 000</w:t>
            </w:r>
            <w:r w:rsidR="00746129">
              <w:rPr>
                <w:sz w:val="20"/>
                <w:szCs w:val="20"/>
                <w:lang w:val="en-US"/>
              </w:rPr>
              <w:t xml:space="preserve"> [1]</w:t>
            </w:r>
          </w:p>
        </w:tc>
        <w:tc>
          <w:tcPr>
            <w:tcW w:w="13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036584" w14:textId="12AE0E58" w:rsidR="00DF231D" w:rsidRPr="00746129" w:rsidRDefault="00DF231D" w:rsidP="00835ED7">
            <w:pPr>
              <w:jc w:val="center"/>
              <w:rPr>
                <w:sz w:val="20"/>
                <w:szCs w:val="20"/>
                <w:lang w:val="en-US"/>
              </w:rPr>
            </w:pPr>
            <w:r w:rsidRPr="00DF231D">
              <w:rPr>
                <w:sz w:val="20"/>
                <w:szCs w:val="20"/>
                <w:lang w:val="sr-Cyrl-CS"/>
              </w:rPr>
              <w:t>преко 1 000 000</w:t>
            </w:r>
            <w:r w:rsidR="00746129">
              <w:rPr>
                <w:sz w:val="20"/>
                <w:szCs w:val="20"/>
                <w:lang w:val="en-US"/>
              </w:rPr>
              <w:t xml:space="preserve"> [5]</w:t>
            </w:r>
          </w:p>
        </w:tc>
      </w:tr>
      <w:tr w:rsidR="00DF231D" w:rsidRPr="006B315E" w14:paraId="3E244A24" w14:textId="77777777" w:rsidTr="00B61993">
        <w:trPr>
          <w:trHeight w:val="230"/>
          <w:jc w:val="center"/>
        </w:trPr>
        <w:tc>
          <w:tcPr>
            <w:tcW w:w="16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7310F7D6" w14:textId="2CF92390" w:rsidR="00DF231D" w:rsidRDefault="00DF231D" w:rsidP="00835ED7">
            <w:pPr>
              <w:pStyle w:val="Text"/>
              <w:ind w:firstLine="0"/>
              <w:jc w:val="center"/>
              <w:rPr>
                <w:rFonts w:eastAsia="MS Mincho"/>
                <w:lang w:val="sr-Cyrl-RS" w:eastAsia="ja-JP"/>
              </w:rPr>
            </w:pPr>
            <w:r>
              <w:rPr>
                <w:rFonts w:eastAsia="MS Mincho"/>
                <w:lang w:val="sr-Cyrl-RS" w:eastAsia="ja-JP"/>
              </w:rPr>
              <w:t>просечна оцена</w:t>
            </w:r>
          </w:p>
        </w:tc>
        <w:tc>
          <w:tcPr>
            <w:tcW w:w="20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00CD77" w14:textId="2AD4BFDC" w:rsidR="00DF231D" w:rsidRPr="00746129" w:rsidRDefault="00DF231D" w:rsidP="00835ED7">
            <w:pPr>
              <w:jc w:val="center"/>
              <w:rPr>
                <w:sz w:val="20"/>
                <w:szCs w:val="20"/>
                <w:lang w:val="en-US"/>
              </w:rPr>
            </w:pPr>
            <w:r w:rsidRPr="00DF231D">
              <w:rPr>
                <w:sz w:val="20"/>
                <w:szCs w:val="20"/>
                <w:lang w:val="sr-Cyrl-CS"/>
              </w:rPr>
              <w:t>4.4/5.0</w:t>
            </w:r>
            <w:r w:rsidR="00746129">
              <w:rPr>
                <w:sz w:val="20"/>
                <w:szCs w:val="20"/>
                <w:lang w:val="en-US"/>
              </w:rPr>
              <w:t xml:space="preserve"> [1]</w:t>
            </w:r>
          </w:p>
        </w:tc>
        <w:tc>
          <w:tcPr>
            <w:tcW w:w="13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D750D4" w14:textId="6A48CEB0" w:rsidR="00DF231D" w:rsidRPr="00746129" w:rsidRDefault="00DF231D" w:rsidP="00835ED7">
            <w:pPr>
              <w:jc w:val="center"/>
              <w:rPr>
                <w:sz w:val="20"/>
                <w:szCs w:val="20"/>
                <w:lang w:val="en-US"/>
              </w:rPr>
            </w:pPr>
            <w:r w:rsidRPr="00DF231D">
              <w:rPr>
                <w:sz w:val="20"/>
                <w:szCs w:val="20"/>
                <w:lang w:val="sr-Cyrl-CS"/>
              </w:rPr>
              <w:t>5.0/5.0</w:t>
            </w:r>
            <w:r w:rsidR="00746129">
              <w:rPr>
                <w:sz w:val="20"/>
                <w:szCs w:val="20"/>
                <w:lang w:val="en-US"/>
              </w:rPr>
              <w:t xml:space="preserve"> [5]</w:t>
            </w:r>
          </w:p>
        </w:tc>
      </w:tr>
      <w:tr w:rsidR="00DF231D" w:rsidRPr="006B315E" w14:paraId="3232B1B3" w14:textId="77777777" w:rsidTr="00B61993">
        <w:trPr>
          <w:trHeight w:val="230"/>
          <w:jc w:val="center"/>
        </w:trPr>
        <w:tc>
          <w:tcPr>
            <w:tcW w:w="16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633396DF" w14:textId="5C87F543" w:rsidR="00DF231D" w:rsidRDefault="00DF231D" w:rsidP="00835ED7">
            <w:pPr>
              <w:pStyle w:val="Text"/>
              <w:ind w:firstLine="0"/>
              <w:jc w:val="center"/>
              <w:rPr>
                <w:rFonts w:eastAsia="MS Mincho"/>
                <w:lang w:val="sr-Cyrl-RS" w:eastAsia="ja-JP"/>
              </w:rPr>
            </w:pPr>
            <w:r>
              <w:rPr>
                <w:rFonts w:eastAsia="MS Mincho"/>
                <w:lang w:val="sr-Cyrl-RS" w:eastAsia="ja-JP"/>
              </w:rPr>
              <w:t>број рецензија</w:t>
            </w:r>
          </w:p>
        </w:tc>
        <w:tc>
          <w:tcPr>
            <w:tcW w:w="20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2FC3E6" w14:textId="743335ED" w:rsidR="00DF231D" w:rsidRPr="00746129" w:rsidRDefault="00DF231D" w:rsidP="00835ED7">
            <w:pPr>
              <w:jc w:val="center"/>
              <w:rPr>
                <w:sz w:val="20"/>
                <w:szCs w:val="20"/>
                <w:lang w:val="en-US"/>
              </w:rPr>
            </w:pPr>
            <w:r w:rsidRPr="00DF231D">
              <w:rPr>
                <w:sz w:val="20"/>
                <w:szCs w:val="20"/>
                <w:lang w:val="sr-Cyrl-CS"/>
              </w:rPr>
              <w:t>388</w:t>
            </w:r>
            <w:r w:rsidR="00746129">
              <w:rPr>
                <w:sz w:val="20"/>
                <w:szCs w:val="20"/>
                <w:lang w:val="en-US"/>
              </w:rPr>
              <w:t xml:space="preserve"> [1]</w:t>
            </w:r>
          </w:p>
        </w:tc>
        <w:tc>
          <w:tcPr>
            <w:tcW w:w="13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7B350F" w14:textId="023EA563" w:rsidR="00DF231D" w:rsidRPr="00746129" w:rsidRDefault="00DF231D" w:rsidP="00835ED7">
            <w:pPr>
              <w:jc w:val="center"/>
              <w:rPr>
                <w:sz w:val="20"/>
                <w:szCs w:val="20"/>
                <w:lang w:val="en-US"/>
              </w:rPr>
            </w:pPr>
            <w:r w:rsidRPr="00DF231D">
              <w:rPr>
                <w:sz w:val="20"/>
                <w:szCs w:val="20"/>
                <w:lang w:val="sr-Cyrl-CS"/>
              </w:rPr>
              <w:t>69 505</w:t>
            </w:r>
            <w:r w:rsidR="00746129">
              <w:rPr>
                <w:sz w:val="20"/>
                <w:szCs w:val="20"/>
                <w:lang w:val="en-US"/>
              </w:rPr>
              <w:t xml:space="preserve"> [5]</w:t>
            </w:r>
          </w:p>
        </w:tc>
      </w:tr>
      <w:tr w:rsidR="00546BD3" w:rsidRPr="006B315E" w14:paraId="4F53992B" w14:textId="77777777" w:rsidTr="00B61993">
        <w:trPr>
          <w:trHeight w:val="230"/>
          <w:jc w:val="center"/>
        </w:trPr>
        <w:tc>
          <w:tcPr>
            <w:tcW w:w="16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1D550DD0" w14:textId="46BB6CF3" w:rsidR="00546BD3" w:rsidRDefault="00546BD3" w:rsidP="00835ED7">
            <w:pPr>
              <w:pStyle w:val="Text"/>
              <w:ind w:firstLine="0"/>
              <w:jc w:val="center"/>
              <w:rPr>
                <w:rFonts w:eastAsia="MS Mincho"/>
                <w:lang w:val="sr-Cyrl-RS" w:eastAsia="ja-JP"/>
              </w:rPr>
            </w:pPr>
            <w:r>
              <w:rPr>
                <w:rFonts w:eastAsia="MS Mincho"/>
                <w:lang w:val="sr-Cyrl-RS" w:eastAsia="ja-JP"/>
              </w:rPr>
              <w:t>број салона у Србији</w:t>
            </w:r>
          </w:p>
        </w:tc>
        <w:tc>
          <w:tcPr>
            <w:tcW w:w="20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FFA154" w14:textId="07E31446" w:rsidR="00546BD3" w:rsidRPr="00DF231D" w:rsidRDefault="00B470A0" w:rsidP="00835ED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велики</w:t>
            </w:r>
          </w:p>
        </w:tc>
        <w:tc>
          <w:tcPr>
            <w:tcW w:w="13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DCF946" w14:textId="49F61EBB" w:rsidR="00546BD3" w:rsidRPr="00A33F50" w:rsidRDefault="00D320F5" w:rsidP="00835ED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sr-Cyrl-CS"/>
              </w:rPr>
              <w:t>средњи</w:t>
            </w:r>
          </w:p>
        </w:tc>
      </w:tr>
      <w:tr w:rsidR="00DF231D" w:rsidRPr="006B315E" w14:paraId="48DF802A" w14:textId="77777777" w:rsidTr="00B61993">
        <w:trPr>
          <w:trHeight w:val="230"/>
          <w:jc w:val="center"/>
        </w:trPr>
        <w:tc>
          <w:tcPr>
            <w:tcW w:w="16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41802452" w14:textId="67852DB5" w:rsidR="00DF231D" w:rsidRPr="009C7B8A" w:rsidRDefault="00DF231D" w:rsidP="00835ED7">
            <w:pPr>
              <w:pStyle w:val="Text"/>
              <w:ind w:firstLine="0"/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U</w:t>
            </w:r>
            <w:r w:rsidR="008A26A2">
              <w:rPr>
                <w:rFonts w:eastAsia="MS Mincho"/>
                <w:lang w:eastAsia="ja-JP"/>
              </w:rPr>
              <w:t>X</w:t>
            </w:r>
            <w:r>
              <w:rPr>
                <w:rFonts w:eastAsia="MS Mincho"/>
                <w:lang w:eastAsia="ja-JP"/>
              </w:rPr>
              <w:t>/U</w:t>
            </w:r>
            <w:r w:rsidR="008A26A2">
              <w:rPr>
                <w:rFonts w:eastAsia="MS Mincho"/>
                <w:lang w:eastAsia="ja-JP"/>
              </w:rPr>
              <w:t>I</w:t>
            </w:r>
          </w:p>
        </w:tc>
        <w:tc>
          <w:tcPr>
            <w:tcW w:w="20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FE4809" w14:textId="06662C07" w:rsidR="00DF231D" w:rsidRDefault="00DF231D" w:rsidP="00835ED7">
            <w:pPr>
              <w:jc w:val="center"/>
              <w:rPr>
                <w:sz w:val="20"/>
                <w:szCs w:val="20"/>
                <w:lang w:val="sr-Cyrl-CS"/>
              </w:rPr>
            </w:pPr>
            <w:r w:rsidRPr="00DF231D">
              <w:rPr>
                <w:sz w:val="20"/>
                <w:szCs w:val="20"/>
                <w:lang w:val="sr-Cyrl-CS"/>
              </w:rPr>
              <w:t>задовољавајуће</w:t>
            </w:r>
          </w:p>
        </w:tc>
        <w:tc>
          <w:tcPr>
            <w:tcW w:w="13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1E70D7" w14:textId="32146270" w:rsidR="00DF231D" w:rsidRDefault="00DF231D" w:rsidP="00835ED7">
            <w:pPr>
              <w:jc w:val="center"/>
              <w:rPr>
                <w:sz w:val="20"/>
                <w:szCs w:val="20"/>
                <w:lang w:val="sr-Cyrl-CS"/>
              </w:rPr>
            </w:pPr>
            <w:r w:rsidRPr="00DF231D">
              <w:rPr>
                <w:sz w:val="20"/>
                <w:szCs w:val="20"/>
                <w:lang w:val="sr-Cyrl-CS"/>
              </w:rPr>
              <w:t>изузетно</w:t>
            </w:r>
          </w:p>
        </w:tc>
      </w:tr>
      <w:tr w:rsidR="00782F42" w:rsidRPr="006B315E" w14:paraId="05A731C4" w14:textId="77777777" w:rsidTr="00B61993">
        <w:trPr>
          <w:trHeight w:val="230"/>
          <w:jc w:val="center"/>
        </w:trPr>
        <w:tc>
          <w:tcPr>
            <w:tcW w:w="16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014BB34F" w14:textId="2F41B11E" w:rsidR="00782F42" w:rsidRPr="00501B01" w:rsidRDefault="00501B01" w:rsidP="00835ED7">
            <w:pPr>
              <w:pStyle w:val="Text"/>
              <w:ind w:firstLine="0"/>
              <w:jc w:val="center"/>
              <w:rPr>
                <w:rFonts w:eastAsia="MS Mincho"/>
                <w:lang w:val="sr-Cyrl-RS" w:eastAsia="ja-JP"/>
              </w:rPr>
            </w:pPr>
            <w:r>
              <w:rPr>
                <w:rFonts w:eastAsia="MS Mincho"/>
                <w:lang w:val="sr-Cyrl-RS" w:eastAsia="ja-JP"/>
              </w:rPr>
              <w:t>регистрација/пријава</w:t>
            </w:r>
          </w:p>
        </w:tc>
        <w:tc>
          <w:tcPr>
            <w:tcW w:w="20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2A8BA1" w14:textId="7540F635" w:rsidR="00782F42" w:rsidRPr="00DF231D" w:rsidRDefault="00501B01" w:rsidP="00835ED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ручно</w:t>
            </w:r>
          </w:p>
        </w:tc>
        <w:tc>
          <w:tcPr>
            <w:tcW w:w="13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3B8698" w14:textId="6F704D15" w:rsidR="00782F42" w:rsidRPr="00DF231D" w:rsidRDefault="00501B01" w:rsidP="00835ED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 xml:space="preserve">ручно и </w:t>
            </w:r>
            <w:r w:rsidRPr="00501B01">
              <w:rPr>
                <w:i/>
                <w:iCs/>
                <w:sz w:val="20"/>
                <w:szCs w:val="20"/>
                <w:lang w:val="en-US"/>
              </w:rPr>
              <w:t>Google/Facebook Sign-In</w:t>
            </w:r>
            <w:r>
              <w:rPr>
                <w:sz w:val="20"/>
                <w:szCs w:val="20"/>
                <w:lang w:val="sr-Cyrl-CS"/>
              </w:rPr>
              <w:t xml:space="preserve"> </w:t>
            </w:r>
          </w:p>
        </w:tc>
      </w:tr>
      <w:tr w:rsidR="00782F42" w:rsidRPr="006B315E" w14:paraId="2570A18B" w14:textId="77777777" w:rsidTr="00B61993">
        <w:trPr>
          <w:trHeight w:val="230"/>
          <w:jc w:val="center"/>
        </w:trPr>
        <w:tc>
          <w:tcPr>
            <w:tcW w:w="16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7187E0F2" w14:textId="519510B6" w:rsidR="00782F42" w:rsidRPr="00501B01" w:rsidRDefault="00492D91" w:rsidP="00835ED7">
            <w:pPr>
              <w:pStyle w:val="Text"/>
              <w:ind w:firstLine="0"/>
              <w:jc w:val="center"/>
              <w:rPr>
                <w:rFonts w:eastAsia="MS Mincho"/>
                <w:lang w:val="sr-Cyrl-RS" w:eastAsia="ja-JP"/>
              </w:rPr>
            </w:pPr>
            <w:r>
              <w:rPr>
                <w:rFonts w:eastAsia="MS Mincho"/>
                <w:lang w:val="sr-Cyrl-RS" w:eastAsia="ja-JP"/>
              </w:rPr>
              <w:t>функционалности нерегистрованог корисника</w:t>
            </w:r>
          </w:p>
        </w:tc>
        <w:tc>
          <w:tcPr>
            <w:tcW w:w="20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CD96EF" w14:textId="16FCDC23" w:rsidR="00782F42" w:rsidRPr="00DF231D" w:rsidRDefault="00492D91" w:rsidP="00835ED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претрага салона</w:t>
            </w:r>
          </w:p>
        </w:tc>
        <w:tc>
          <w:tcPr>
            <w:tcW w:w="13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23FB68" w14:textId="527841DB" w:rsidR="00782F42" w:rsidRPr="00DF231D" w:rsidRDefault="00492D91" w:rsidP="00835ED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нема</w:t>
            </w:r>
          </w:p>
        </w:tc>
      </w:tr>
      <w:tr w:rsidR="00B67825" w:rsidRPr="006B315E" w14:paraId="36E94B85" w14:textId="77777777" w:rsidTr="0015504B">
        <w:trPr>
          <w:trHeight w:val="230"/>
          <w:jc w:val="center"/>
        </w:trPr>
        <w:tc>
          <w:tcPr>
            <w:tcW w:w="16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465066EC" w14:textId="103D6612" w:rsidR="00B67825" w:rsidRPr="00A702E7" w:rsidRDefault="00B67825" w:rsidP="00B67825">
            <w:pPr>
              <w:pStyle w:val="Text"/>
              <w:ind w:firstLine="0"/>
              <w:jc w:val="center"/>
              <w:rPr>
                <w:rFonts w:eastAsia="MS Mincho"/>
                <w:lang w:val="sr-Cyrl-RS" w:eastAsia="ja-JP"/>
              </w:rPr>
            </w:pPr>
            <w:r>
              <w:rPr>
                <w:rFonts w:eastAsia="MS Mincho"/>
                <w:lang w:val="sr-Cyrl-RS" w:eastAsia="ja-JP"/>
              </w:rPr>
              <w:t>претрага салон</w:t>
            </w:r>
            <w:r w:rsidR="003F6963">
              <w:rPr>
                <w:rFonts w:eastAsia="MS Mincho"/>
                <w:lang w:val="sr-Cyrl-RS" w:eastAsia="ja-JP"/>
              </w:rPr>
              <w:t>а</w:t>
            </w:r>
          </w:p>
        </w:tc>
        <w:tc>
          <w:tcPr>
            <w:tcW w:w="20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8953D0" w14:textId="7072C840" w:rsidR="00B67825" w:rsidRPr="00DF231D" w:rsidRDefault="00D66135" w:rsidP="00B67825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по називу, услугама и на мапи</w:t>
            </w:r>
          </w:p>
        </w:tc>
        <w:tc>
          <w:tcPr>
            <w:tcW w:w="13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11180" w14:textId="4CB3F66E" w:rsidR="00B67825" w:rsidRPr="00DF231D" w:rsidRDefault="00D66135" w:rsidP="00B67825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по називу, услугама и на мапи</w:t>
            </w:r>
          </w:p>
        </w:tc>
      </w:tr>
      <w:tr w:rsidR="00B67825" w:rsidRPr="006B315E" w14:paraId="2C102AB2" w14:textId="77777777" w:rsidTr="0015504B">
        <w:trPr>
          <w:trHeight w:val="230"/>
          <w:jc w:val="center"/>
        </w:trPr>
        <w:tc>
          <w:tcPr>
            <w:tcW w:w="16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097EC660" w14:textId="2D2B4506" w:rsidR="00B67825" w:rsidRPr="003055D4" w:rsidRDefault="00BE15D4" w:rsidP="00B67825">
            <w:pPr>
              <w:pStyle w:val="Text"/>
              <w:ind w:firstLine="0"/>
              <w:jc w:val="center"/>
              <w:rPr>
                <w:rFonts w:eastAsia="MS Mincho"/>
                <w:lang w:val="sr-Cyrl-RS" w:eastAsia="ja-JP"/>
              </w:rPr>
            </w:pPr>
            <w:r>
              <w:rPr>
                <w:rFonts w:eastAsia="MS Mincho"/>
                <w:lang w:val="sr-Cyrl-RS" w:eastAsia="ja-JP"/>
              </w:rPr>
              <w:t>операције над резултатима претраге</w:t>
            </w:r>
          </w:p>
        </w:tc>
        <w:tc>
          <w:tcPr>
            <w:tcW w:w="20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8D064C" w14:textId="4AF6CF96" w:rsidR="00B67825" w:rsidRPr="00DF231D" w:rsidRDefault="00D013E6" w:rsidP="00B67825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филтрирање и сортирање</w:t>
            </w:r>
          </w:p>
        </w:tc>
        <w:tc>
          <w:tcPr>
            <w:tcW w:w="13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377F01" w14:textId="15BA5809" w:rsidR="00B67825" w:rsidRPr="00DF231D" w:rsidRDefault="00CF52D3" w:rsidP="00B67825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филтрирање и сортирање</w:t>
            </w:r>
          </w:p>
        </w:tc>
      </w:tr>
      <w:tr w:rsidR="00B67825" w:rsidRPr="006B315E" w14:paraId="12EE969A" w14:textId="77777777" w:rsidTr="0015504B">
        <w:trPr>
          <w:trHeight w:val="230"/>
          <w:jc w:val="center"/>
        </w:trPr>
        <w:tc>
          <w:tcPr>
            <w:tcW w:w="16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577F686B" w14:textId="0816FC5B" w:rsidR="00B67825" w:rsidRDefault="00B67825" w:rsidP="00B67825">
            <w:pPr>
              <w:pStyle w:val="Text"/>
              <w:ind w:firstLine="0"/>
              <w:jc w:val="center"/>
              <w:rPr>
                <w:rFonts w:eastAsia="MS Mincho"/>
                <w:lang w:val="sr-Cyrl-RS" w:eastAsia="ja-JP"/>
              </w:rPr>
            </w:pPr>
            <w:r>
              <w:rPr>
                <w:rFonts w:eastAsia="MS Mincho"/>
                <w:lang w:val="sr-Cyrl-RS" w:eastAsia="ja-JP"/>
              </w:rPr>
              <w:t>заказивање термина</w:t>
            </w:r>
          </w:p>
        </w:tc>
        <w:tc>
          <w:tcPr>
            <w:tcW w:w="20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D5C42F" w14:textId="442D2571" w:rsidR="00B67825" w:rsidRDefault="001C4F22" w:rsidP="00B67825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регуларно и инстант</w:t>
            </w:r>
          </w:p>
        </w:tc>
        <w:tc>
          <w:tcPr>
            <w:tcW w:w="13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D42DD2" w14:textId="2D8F9687" w:rsidR="00B67825" w:rsidRDefault="00633BE2" w:rsidP="00B67825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регуларно и инстант</w:t>
            </w:r>
          </w:p>
        </w:tc>
      </w:tr>
      <w:tr w:rsidR="00B67825" w:rsidRPr="006B315E" w14:paraId="1F9CDD0E" w14:textId="77777777" w:rsidTr="00A95835">
        <w:trPr>
          <w:trHeight w:val="230"/>
          <w:jc w:val="center"/>
        </w:trPr>
        <w:tc>
          <w:tcPr>
            <w:tcW w:w="16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0151C5A3" w14:textId="59A7F950" w:rsidR="00B67825" w:rsidRDefault="00273081" w:rsidP="00B67825">
            <w:pPr>
              <w:pStyle w:val="Text"/>
              <w:ind w:firstLine="0"/>
              <w:jc w:val="center"/>
              <w:rPr>
                <w:rFonts w:eastAsia="MS Mincho"/>
                <w:lang w:val="sr-Cyrl-RS" w:eastAsia="ja-JP"/>
              </w:rPr>
            </w:pPr>
            <w:r>
              <w:rPr>
                <w:rFonts w:eastAsia="MS Mincho"/>
                <w:lang w:val="sr-Cyrl-RS" w:eastAsia="ja-JP"/>
              </w:rPr>
              <w:t xml:space="preserve">типови </w:t>
            </w:r>
            <w:r w:rsidR="00B67825">
              <w:rPr>
                <w:rFonts w:eastAsia="MS Mincho"/>
                <w:lang w:val="sr-Cyrl-RS" w:eastAsia="ja-JP"/>
              </w:rPr>
              <w:t>резервациј</w:t>
            </w:r>
            <w:r>
              <w:rPr>
                <w:rFonts w:eastAsia="MS Mincho"/>
                <w:lang w:val="sr-Cyrl-RS" w:eastAsia="ja-JP"/>
              </w:rPr>
              <w:t>а</w:t>
            </w:r>
          </w:p>
        </w:tc>
        <w:tc>
          <w:tcPr>
            <w:tcW w:w="20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17BE34" w14:textId="44EE8C39" w:rsidR="00B67825" w:rsidRDefault="006F06B9" w:rsidP="00B67825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за једног клијента</w:t>
            </w:r>
          </w:p>
        </w:tc>
        <w:tc>
          <w:tcPr>
            <w:tcW w:w="13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E8AF60" w14:textId="658E1485" w:rsidR="00B67825" w:rsidRDefault="00DB7767" w:rsidP="00B67825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за једног или више клијената, као и понављајуће резервације</w:t>
            </w:r>
          </w:p>
        </w:tc>
      </w:tr>
      <w:tr w:rsidR="00590560" w:rsidRPr="006B315E" w14:paraId="4DADD8A2" w14:textId="77777777" w:rsidTr="00B61993">
        <w:trPr>
          <w:trHeight w:val="230"/>
          <w:jc w:val="center"/>
        </w:trPr>
        <w:tc>
          <w:tcPr>
            <w:tcW w:w="16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6EEC492B" w14:textId="5DB20CB2" w:rsidR="00590560" w:rsidRDefault="00CD441D" w:rsidP="00835ED7">
            <w:pPr>
              <w:pStyle w:val="Text"/>
              <w:ind w:firstLine="0"/>
              <w:jc w:val="center"/>
              <w:rPr>
                <w:rFonts w:eastAsia="MS Mincho"/>
                <w:lang w:val="sr-Cyrl-RS" w:eastAsia="ja-JP"/>
              </w:rPr>
            </w:pPr>
            <w:r>
              <w:rPr>
                <w:rFonts w:eastAsia="MS Mincho"/>
                <w:lang w:val="sr-Cyrl-RS" w:eastAsia="ja-JP"/>
              </w:rPr>
              <w:t>и</w:t>
            </w:r>
            <w:r w:rsidR="00590560">
              <w:rPr>
                <w:rFonts w:eastAsia="MS Mincho"/>
                <w:lang w:val="sr-Cyrl-RS" w:eastAsia="ja-JP"/>
              </w:rPr>
              <w:t>збор специфичног радника</w:t>
            </w:r>
          </w:p>
        </w:tc>
        <w:tc>
          <w:tcPr>
            <w:tcW w:w="20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BFF77F" w14:textId="1C826FE3" w:rsidR="00590560" w:rsidRDefault="00B67825" w:rsidP="00835ED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да</w:t>
            </w:r>
          </w:p>
        </w:tc>
        <w:tc>
          <w:tcPr>
            <w:tcW w:w="13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86AD29" w14:textId="33C5E2BE" w:rsidR="00590560" w:rsidRDefault="00B67825" w:rsidP="00835ED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да</w:t>
            </w:r>
          </w:p>
        </w:tc>
      </w:tr>
      <w:tr w:rsidR="00590560" w:rsidRPr="006B315E" w14:paraId="7CD09A0E" w14:textId="77777777" w:rsidTr="00B61993">
        <w:trPr>
          <w:trHeight w:val="230"/>
          <w:jc w:val="center"/>
        </w:trPr>
        <w:tc>
          <w:tcPr>
            <w:tcW w:w="16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074BACAF" w14:textId="6D3CC7C9" w:rsidR="00590560" w:rsidRDefault="00E411B1" w:rsidP="00835ED7">
            <w:pPr>
              <w:pStyle w:val="Text"/>
              <w:ind w:firstLine="0"/>
              <w:jc w:val="center"/>
              <w:rPr>
                <w:rFonts w:eastAsia="MS Mincho"/>
                <w:lang w:val="sr-Cyrl-RS" w:eastAsia="ja-JP"/>
              </w:rPr>
            </w:pPr>
            <w:r>
              <w:rPr>
                <w:rFonts w:eastAsia="MS Mincho"/>
                <w:lang w:val="sr-Cyrl-RS" w:eastAsia="ja-JP"/>
              </w:rPr>
              <w:t>отказивање</w:t>
            </w:r>
            <w:r w:rsidR="000A610C">
              <w:rPr>
                <w:rFonts w:eastAsia="MS Mincho"/>
                <w:lang w:val="sr-Cyrl-RS" w:eastAsia="ja-JP"/>
              </w:rPr>
              <w:t xml:space="preserve"> резервације</w:t>
            </w:r>
          </w:p>
        </w:tc>
        <w:tc>
          <w:tcPr>
            <w:tcW w:w="20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2C7616" w14:textId="25D893DF" w:rsidR="00590560" w:rsidRDefault="00E411B1" w:rsidP="00835ED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да</w:t>
            </w:r>
          </w:p>
        </w:tc>
        <w:tc>
          <w:tcPr>
            <w:tcW w:w="13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BB12E5" w14:textId="4E192DD0" w:rsidR="00590560" w:rsidRDefault="00731EC9" w:rsidP="00835ED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д</w:t>
            </w:r>
            <w:r w:rsidR="00E411B1">
              <w:rPr>
                <w:sz w:val="20"/>
                <w:szCs w:val="20"/>
                <w:lang w:val="sr-Cyrl-CS"/>
              </w:rPr>
              <w:t>а</w:t>
            </w:r>
          </w:p>
        </w:tc>
      </w:tr>
      <w:tr w:rsidR="00590560" w:rsidRPr="006B315E" w14:paraId="373C3B79" w14:textId="77777777" w:rsidTr="00B61993">
        <w:trPr>
          <w:trHeight w:val="230"/>
          <w:jc w:val="center"/>
        </w:trPr>
        <w:tc>
          <w:tcPr>
            <w:tcW w:w="16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7DC98502" w14:textId="0C261DD3" w:rsidR="00590560" w:rsidRPr="00A33F50" w:rsidRDefault="00767281" w:rsidP="00835ED7">
            <w:pPr>
              <w:pStyle w:val="Text"/>
              <w:ind w:firstLine="0"/>
              <w:jc w:val="center"/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val="sr-Cyrl-RS" w:eastAsia="ja-JP"/>
              </w:rPr>
              <w:t>заштита салона</w:t>
            </w:r>
          </w:p>
        </w:tc>
        <w:tc>
          <w:tcPr>
            <w:tcW w:w="20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00A6D9" w14:textId="26D81120" w:rsidR="00590560" w:rsidRDefault="00766070" w:rsidP="00835ED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није адекватна</w:t>
            </w:r>
          </w:p>
        </w:tc>
        <w:tc>
          <w:tcPr>
            <w:tcW w:w="13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0D95E5" w14:textId="5FF49A6F" w:rsidR="00590560" w:rsidRDefault="00FE74B2" w:rsidP="00835ED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добра заштита</w:t>
            </w:r>
          </w:p>
        </w:tc>
      </w:tr>
      <w:tr w:rsidR="00C11F60" w:rsidRPr="006B315E" w14:paraId="6B059C6A" w14:textId="77777777" w:rsidTr="00B61993">
        <w:trPr>
          <w:trHeight w:val="230"/>
          <w:jc w:val="center"/>
        </w:trPr>
        <w:tc>
          <w:tcPr>
            <w:tcW w:w="16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760BDE4A" w14:textId="2537AE5C" w:rsidR="00C11F60" w:rsidRDefault="00C11F60" w:rsidP="00835ED7">
            <w:pPr>
              <w:pStyle w:val="Text"/>
              <w:ind w:firstLine="0"/>
              <w:jc w:val="center"/>
              <w:rPr>
                <w:rFonts w:eastAsia="MS Mincho"/>
                <w:lang w:val="sr-Cyrl-RS" w:eastAsia="ja-JP"/>
              </w:rPr>
            </w:pPr>
            <w:r>
              <w:rPr>
                <w:rFonts w:eastAsia="MS Mincho"/>
                <w:lang w:val="sr-Cyrl-RS" w:eastAsia="ja-JP"/>
              </w:rPr>
              <w:lastRenderedPageBreak/>
              <w:t>ажурирање резервације</w:t>
            </w:r>
          </w:p>
        </w:tc>
        <w:tc>
          <w:tcPr>
            <w:tcW w:w="20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5BAD0D" w14:textId="2B17D85B" w:rsidR="00C11F60" w:rsidRDefault="00C11F60" w:rsidP="00835ED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да</w:t>
            </w:r>
          </w:p>
        </w:tc>
        <w:tc>
          <w:tcPr>
            <w:tcW w:w="13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0AA26B" w14:textId="776D2F7F" w:rsidR="00C11F60" w:rsidRDefault="00C11F60" w:rsidP="00835ED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да</w:t>
            </w:r>
          </w:p>
        </w:tc>
      </w:tr>
      <w:tr w:rsidR="00524812" w:rsidRPr="006B315E" w14:paraId="3737CFA1" w14:textId="77777777" w:rsidTr="00B61993">
        <w:trPr>
          <w:trHeight w:val="230"/>
          <w:jc w:val="center"/>
        </w:trPr>
        <w:tc>
          <w:tcPr>
            <w:tcW w:w="16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6840DC6F" w14:textId="336F0D92" w:rsidR="00524812" w:rsidRDefault="00774C22" w:rsidP="00835ED7">
            <w:pPr>
              <w:pStyle w:val="Text"/>
              <w:ind w:firstLine="0"/>
              <w:jc w:val="center"/>
              <w:rPr>
                <w:rFonts w:eastAsia="MS Mincho"/>
                <w:lang w:val="sr-Cyrl-RS" w:eastAsia="ja-JP"/>
              </w:rPr>
            </w:pPr>
            <w:r>
              <w:rPr>
                <w:rFonts w:eastAsia="MS Mincho"/>
                <w:lang w:val="sr-Cyrl-RS" w:eastAsia="ja-JP"/>
              </w:rPr>
              <w:t>преглед будућих и прошлих термина</w:t>
            </w:r>
          </w:p>
        </w:tc>
        <w:tc>
          <w:tcPr>
            <w:tcW w:w="20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557F9E" w14:textId="41B6D8DF" w:rsidR="00524812" w:rsidRDefault="00774C22" w:rsidP="00835ED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да</w:t>
            </w:r>
          </w:p>
        </w:tc>
        <w:tc>
          <w:tcPr>
            <w:tcW w:w="13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0D9C74" w14:textId="18385C11" w:rsidR="00524812" w:rsidRDefault="00774C22" w:rsidP="00835ED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да</w:t>
            </w:r>
          </w:p>
        </w:tc>
      </w:tr>
      <w:tr w:rsidR="00774C22" w:rsidRPr="006B315E" w14:paraId="4712F7EB" w14:textId="77777777" w:rsidTr="00B61993">
        <w:trPr>
          <w:trHeight w:val="230"/>
          <w:jc w:val="center"/>
        </w:trPr>
        <w:tc>
          <w:tcPr>
            <w:tcW w:w="16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59D4C2B6" w14:textId="4814B66F" w:rsidR="00774C22" w:rsidRDefault="002B389C" w:rsidP="00835ED7">
            <w:pPr>
              <w:pStyle w:val="Text"/>
              <w:ind w:firstLine="0"/>
              <w:jc w:val="center"/>
              <w:rPr>
                <w:rFonts w:eastAsia="MS Mincho"/>
                <w:lang w:val="sr-Cyrl-RS" w:eastAsia="ja-JP"/>
              </w:rPr>
            </w:pPr>
            <w:r>
              <w:rPr>
                <w:rFonts w:eastAsia="MS Mincho"/>
                <w:lang w:val="sr-Cyrl-RS" w:eastAsia="ja-JP"/>
              </w:rPr>
              <w:t>преглед профила клијента и салона</w:t>
            </w:r>
          </w:p>
        </w:tc>
        <w:tc>
          <w:tcPr>
            <w:tcW w:w="20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3EA891" w14:textId="7F9328CB" w:rsidR="00774C22" w:rsidRDefault="002B389C" w:rsidP="00835ED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да</w:t>
            </w:r>
          </w:p>
        </w:tc>
        <w:tc>
          <w:tcPr>
            <w:tcW w:w="13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D5A475" w14:textId="0FE365F2" w:rsidR="00774C22" w:rsidRDefault="002B389C" w:rsidP="00835ED7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да</w:t>
            </w:r>
          </w:p>
        </w:tc>
      </w:tr>
      <w:tr w:rsidR="005D503C" w:rsidRPr="006B315E" w14:paraId="54A39030" w14:textId="77777777" w:rsidTr="00B61993">
        <w:trPr>
          <w:trHeight w:val="230"/>
          <w:jc w:val="center"/>
        </w:trPr>
        <w:tc>
          <w:tcPr>
            <w:tcW w:w="16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23621AF1" w14:textId="77B95B0E" w:rsidR="005D503C" w:rsidRDefault="005D503C" w:rsidP="005D503C">
            <w:pPr>
              <w:pStyle w:val="Text"/>
              <w:ind w:firstLine="0"/>
              <w:jc w:val="center"/>
              <w:rPr>
                <w:rFonts w:eastAsia="MS Mincho"/>
                <w:lang w:val="sr-Cyrl-RS" w:eastAsia="ja-JP"/>
              </w:rPr>
            </w:pPr>
            <w:r>
              <w:rPr>
                <w:rFonts w:eastAsia="MS Mincho"/>
                <w:lang w:val="sr-Cyrl-RS" w:eastAsia="ja-JP"/>
              </w:rPr>
              <w:t>оцењивање салона</w:t>
            </w:r>
          </w:p>
        </w:tc>
        <w:tc>
          <w:tcPr>
            <w:tcW w:w="20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B04E1F" w14:textId="1CE730FB" w:rsidR="005D503C" w:rsidRDefault="005D503C" w:rsidP="005D503C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да</w:t>
            </w:r>
          </w:p>
        </w:tc>
        <w:tc>
          <w:tcPr>
            <w:tcW w:w="13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B1A213" w14:textId="6C4EE1A0" w:rsidR="005D503C" w:rsidRDefault="005D503C" w:rsidP="005D503C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да</w:t>
            </w:r>
          </w:p>
        </w:tc>
      </w:tr>
      <w:tr w:rsidR="00CF74CE" w:rsidRPr="006B315E" w14:paraId="6EDAD760" w14:textId="77777777" w:rsidTr="00B61993">
        <w:trPr>
          <w:trHeight w:val="230"/>
          <w:jc w:val="center"/>
        </w:trPr>
        <w:tc>
          <w:tcPr>
            <w:tcW w:w="16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389F6181" w14:textId="61014846" w:rsidR="00CF74CE" w:rsidRDefault="00CF74CE" w:rsidP="005D503C">
            <w:pPr>
              <w:pStyle w:val="Text"/>
              <w:ind w:firstLine="0"/>
              <w:jc w:val="center"/>
              <w:rPr>
                <w:rFonts w:eastAsia="MS Mincho"/>
                <w:lang w:val="sr-Cyrl-RS" w:eastAsia="ja-JP"/>
              </w:rPr>
            </w:pPr>
            <w:r>
              <w:rPr>
                <w:rFonts w:eastAsia="MS Mincho"/>
                <w:lang w:val="sr-Cyrl-RS" w:eastAsia="ja-JP"/>
              </w:rPr>
              <w:t>чување листе омиљених салона</w:t>
            </w:r>
          </w:p>
        </w:tc>
        <w:tc>
          <w:tcPr>
            <w:tcW w:w="20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6C5705" w14:textId="0F16893A" w:rsidR="00CF74CE" w:rsidRDefault="00CF74CE" w:rsidP="005D503C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да</w:t>
            </w:r>
          </w:p>
        </w:tc>
        <w:tc>
          <w:tcPr>
            <w:tcW w:w="13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534DC2" w14:textId="53339EE8" w:rsidR="00CF74CE" w:rsidRDefault="00CF74CE" w:rsidP="005D503C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да</w:t>
            </w:r>
          </w:p>
        </w:tc>
      </w:tr>
      <w:tr w:rsidR="005D503C" w:rsidRPr="006B315E" w14:paraId="63B70398" w14:textId="77777777" w:rsidTr="00B61993">
        <w:trPr>
          <w:trHeight w:val="230"/>
          <w:jc w:val="center"/>
        </w:trPr>
        <w:tc>
          <w:tcPr>
            <w:tcW w:w="16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41F13925" w14:textId="13FC857A" w:rsidR="005D503C" w:rsidRDefault="005D503C" w:rsidP="005D503C">
            <w:pPr>
              <w:pStyle w:val="Text"/>
              <w:ind w:firstLine="0"/>
              <w:jc w:val="center"/>
              <w:rPr>
                <w:rFonts w:eastAsia="MS Mincho"/>
                <w:lang w:val="sr-Cyrl-RS" w:eastAsia="ja-JP"/>
              </w:rPr>
            </w:pPr>
            <w:r>
              <w:rPr>
                <w:rFonts w:eastAsia="MS Mincho"/>
                <w:lang w:val="sr-Cyrl-RS" w:eastAsia="ja-JP"/>
              </w:rPr>
              <w:t>онлајн плаћање</w:t>
            </w:r>
          </w:p>
        </w:tc>
        <w:tc>
          <w:tcPr>
            <w:tcW w:w="20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2A225F" w14:textId="5999544A" w:rsidR="005D503C" w:rsidRDefault="005D503C" w:rsidP="005D503C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не</w:t>
            </w:r>
          </w:p>
        </w:tc>
        <w:tc>
          <w:tcPr>
            <w:tcW w:w="13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757FDD" w14:textId="6A4372D9" w:rsidR="005D503C" w:rsidRDefault="005D503C" w:rsidP="005D503C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да</w:t>
            </w:r>
          </w:p>
        </w:tc>
      </w:tr>
      <w:tr w:rsidR="00C776DA" w:rsidRPr="006B315E" w14:paraId="45ECCF6A" w14:textId="77777777" w:rsidTr="00B61993">
        <w:trPr>
          <w:trHeight w:val="230"/>
          <w:jc w:val="center"/>
        </w:trPr>
        <w:tc>
          <w:tcPr>
            <w:tcW w:w="16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0405759B" w14:textId="4D28376B" w:rsidR="00C776DA" w:rsidRDefault="00C776DA" w:rsidP="005D503C">
            <w:pPr>
              <w:pStyle w:val="Text"/>
              <w:ind w:firstLine="0"/>
              <w:jc w:val="center"/>
              <w:rPr>
                <w:rFonts w:eastAsia="MS Mincho"/>
                <w:lang w:val="sr-Cyrl-RS" w:eastAsia="ja-JP"/>
              </w:rPr>
            </w:pPr>
            <w:r>
              <w:rPr>
                <w:rFonts w:eastAsia="MS Mincho"/>
                <w:lang w:val="sr-Cyrl-RS" w:eastAsia="ja-JP"/>
              </w:rPr>
              <w:t>попусти/промотивне понуде</w:t>
            </w:r>
          </w:p>
        </w:tc>
        <w:tc>
          <w:tcPr>
            <w:tcW w:w="20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7D75D3" w14:textId="6AF92816" w:rsidR="00C776DA" w:rsidRDefault="004D21AA" w:rsidP="005D503C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да</w:t>
            </w:r>
          </w:p>
        </w:tc>
        <w:tc>
          <w:tcPr>
            <w:tcW w:w="13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1E1A89" w14:textId="20A773FC" w:rsidR="00C776DA" w:rsidRDefault="004D21AA" w:rsidP="005D503C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да</w:t>
            </w:r>
          </w:p>
        </w:tc>
      </w:tr>
      <w:tr w:rsidR="005D503C" w:rsidRPr="006B315E" w14:paraId="283D282C" w14:textId="77777777" w:rsidTr="00B61993">
        <w:trPr>
          <w:trHeight w:val="230"/>
          <w:jc w:val="center"/>
        </w:trPr>
        <w:tc>
          <w:tcPr>
            <w:tcW w:w="16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7309F80F" w14:textId="0F85FFC6" w:rsidR="005D503C" w:rsidRDefault="005D503C" w:rsidP="005D503C">
            <w:pPr>
              <w:pStyle w:val="Text"/>
              <w:ind w:firstLine="0"/>
              <w:jc w:val="center"/>
              <w:rPr>
                <w:rFonts w:eastAsia="MS Mincho"/>
                <w:lang w:val="sr-Cyrl-RS" w:eastAsia="ja-JP"/>
              </w:rPr>
            </w:pPr>
            <w:r>
              <w:rPr>
                <w:rFonts w:eastAsia="MS Mincho"/>
                <w:lang w:val="sr-Cyrl-RS" w:eastAsia="ja-JP"/>
              </w:rPr>
              <w:t>бесплатно коришћење</w:t>
            </w:r>
          </w:p>
        </w:tc>
        <w:tc>
          <w:tcPr>
            <w:tcW w:w="20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7E485D" w14:textId="22B20EC5" w:rsidR="005D503C" w:rsidRDefault="005D503C" w:rsidP="005D503C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да</w:t>
            </w:r>
          </w:p>
        </w:tc>
        <w:tc>
          <w:tcPr>
            <w:tcW w:w="13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AB0DCC" w14:textId="23ED6C1E" w:rsidR="005D503C" w:rsidRDefault="005D503C" w:rsidP="005D503C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да</w:t>
            </w:r>
          </w:p>
        </w:tc>
      </w:tr>
      <w:tr w:rsidR="00693A95" w:rsidRPr="006B315E" w14:paraId="5472AA5A" w14:textId="77777777" w:rsidTr="00B61993">
        <w:trPr>
          <w:trHeight w:val="230"/>
          <w:jc w:val="center"/>
        </w:trPr>
        <w:tc>
          <w:tcPr>
            <w:tcW w:w="16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34E191C1" w14:textId="2D461B29" w:rsidR="00693A95" w:rsidRDefault="00693A95" w:rsidP="005D503C">
            <w:pPr>
              <w:pStyle w:val="Text"/>
              <w:ind w:firstLine="0"/>
              <w:jc w:val="center"/>
              <w:rPr>
                <w:rFonts w:eastAsia="MS Mincho"/>
                <w:lang w:val="sr-Cyrl-RS" w:eastAsia="ja-JP"/>
              </w:rPr>
            </w:pPr>
            <w:r>
              <w:rPr>
                <w:rFonts w:eastAsia="MS Mincho"/>
                <w:lang w:val="sr-Cyrl-RS" w:eastAsia="ja-JP"/>
              </w:rPr>
              <w:t>језик апликације</w:t>
            </w:r>
          </w:p>
        </w:tc>
        <w:tc>
          <w:tcPr>
            <w:tcW w:w="20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A16551" w14:textId="706B9043" w:rsidR="00693A95" w:rsidRDefault="00931A9C" w:rsidP="005D503C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 xml:space="preserve">подржан само </w:t>
            </w:r>
            <w:r w:rsidR="00693A95">
              <w:rPr>
                <w:sz w:val="20"/>
                <w:szCs w:val="20"/>
                <w:lang w:val="sr-Cyrl-CS"/>
              </w:rPr>
              <w:t>српски</w:t>
            </w:r>
          </w:p>
        </w:tc>
        <w:tc>
          <w:tcPr>
            <w:tcW w:w="13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B8A3D9" w14:textId="229D316A" w:rsidR="00693A95" w:rsidRDefault="00931A9C" w:rsidP="005D503C">
            <w:pPr>
              <w:jc w:val="center"/>
              <w:rPr>
                <w:sz w:val="20"/>
                <w:szCs w:val="20"/>
                <w:lang w:val="sr-Cyrl-CS"/>
              </w:rPr>
            </w:pPr>
            <w:r>
              <w:rPr>
                <w:sz w:val="20"/>
                <w:szCs w:val="20"/>
                <w:lang w:val="sr-Cyrl-CS"/>
              </w:rPr>
              <w:t>подржано преко 20 језика</w:t>
            </w:r>
          </w:p>
        </w:tc>
      </w:tr>
      <w:tr w:rsidR="005D503C" w:rsidRPr="006B315E" w14:paraId="1E93AD2B" w14:textId="77777777" w:rsidTr="00B61993">
        <w:trPr>
          <w:trHeight w:val="230"/>
          <w:jc w:val="center"/>
        </w:trPr>
        <w:tc>
          <w:tcPr>
            <w:tcW w:w="164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5A24E2C6" w14:textId="7778CF92" w:rsidR="005D503C" w:rsidRDefault="005D503C" w:rsidP="005D503C">
            <w:pPr>
              <w:pStyle w:val="Text"/>
              <w:ind w:firstLine="0"/>
              <w:jc w:val="center"/>
              <w:rPr>
                <w:rFonts w:eastAsia="MS Mincho"/>
                <w:lang w:val="sr-Cyrl-RS" w:eastAsia="ja-JP"/>
              </w:rPr>
            </w:pPr>
            <w:r>
              <w:rPr>
                <w:rFonts w:eastAsia="MS Mincho"/>
                <w:lang w:val="sr-Cyrl-RS" w:eastAsia="ja-JP"/>
              </w:rPr>
              <w:t>одвојена апликација за салоне</w:t>
            </w:r>
          </w:p>
        </w:tc>
        <w:tc>
          <w:tcPr>
            <w:tcW w:w="20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1CB07A" w14:textId="1D01113C" w:rsidR="005D503C" w:rsidRPr="00B53526" w:rsidRDefault="005D503C" w:rsidP="005D50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sr-Cyrl-CS"/>
              </w:rPr>
              <w:t xml:space="preserve">да,  </w:t>
            </w:r>
            <w:r w:rsidRPr="00BA1BE9">
              <w:rPr>
                <w:i/>
                <w:iCs/>
                <w:sz w:val="20"/>
                <w:szCs w:val="20"/>
                <w:lang w:val="sr-Cyrl-CS"/>
              </w:rPr>
              <w:t>SrediMe PRO</w:t>
            </w:r>
            <w:r w:rsidR="00B53526">
              <w:rPr>
                <w:sz w:val="20"/>
                <w:szCs w:val="20"/>
                <w:lang w:val="en-US"/>
              </w:rPr>
              <w:t xml:space="preserve"> [2]</w:t>
            </w:r>
          </w:p>
        </w:tc>
        <w:tc>
          <w:tcPr>
            <w:tcW w:w="131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AB1D65" w14:textId="5D3347F3" w:rsidR="005D503C" w:rsidRPr="00B53526" w:rsidRDefault="005D503C" w:rsidP="005D503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sr-Cyrl-RS"/>
              </w:rPr>
              <w:t xml:space="preserve">да, </w:t>
            </w:r>
            <w:r w:rsidRPr="00045D7F">
              <w:rPr>
                <w:i/>
                <w:iCs/>
                <w:sz w:val="20"/>
                <w:szCs w:val="20"/>
                <w:lang w:val="en-US"/>
              </w:rPr>
              <w:t>Fresha for business</w:t>
            </w:r>
            <w:r>
              <w:rPr>
                <w:sz w:val="20"/>
                <w:szCs w:val="20"/>
                <w:lang w:val="sr-Cyrl-RS"/>
              </w:rPr>
              <w:t xml:space="preserve"> </w:t>
            </w:r>
            <w:r w:rsidR="00B53526">
              <w:rPr>
                <w:sz w:val="20"/>
                <w:szCs w:val="20"/>
                <w:lang w:val="en-US"/>
              </w:rPr>
              <w:t>[7]</w:t>
            </w:r>
          </w:p>
        </w:tc>
      </w:tr>
    </w:tbl>
    <w:p w14:paraId="5646E08A" w14:textId="130BC9D2" w:rsidR="00EE54D7" w:rsidRPr="00386ED2" w:rsidRDefault="00EE54D7" w:rsidP="00386ED2">
      <w:pPr>
        <w:pStyle w:val="Osnovnitekst"/>
        <w:ind w:firstLine="0"/>
        <w:rPr>
          <w:lang w:val="sr-Cyrl-RS"/>
        </w:rPr>
      </w:pPr>
    </w:p>
    <w:p w14:paraId="23B923AE" w14:textId="7977D1BE" w:rsidR="00F06BB2" w:rsidRPr="006B315E" w:rsidRDefault="0055739E" w:rsidP="00F06BB2">
      <w:pPr>
        <w:pStyle w:val="Inivonaslova-Poglavlje"/>
        <w:rPr>
          <w:lang w:val="sr-Cyrl-CS"/>
        </w:rPr>
      </w:pPr>
      <w:bookmarkStart w:id="28" w:name="_Toc211726801"/>
      <w:bookmarkEnd w:id="1"/>
      <w:r>
        <w:rPr>
          <w:lang w:val="sr-Cyrl-CS"/>
        </w:rPr>
        <w:lastRenderedPageBreak/>
        <w:t>Преглед коришћених технологија</w:t>
      </w:r>
      <w:bookmarkEnd w:id="28"/>
    </w:p>
    <w:p w14:paraId="3784269D" w14:textId="7D43AF9B" w:rsidR="00754446" w:rsidRPr="006B315E" w:rsidRDefault="00754446" w:rsidP="00754446">
      <w:pPr>
        <w:pStyle w:val="Osnovnitekst"/>
        <w:rPr>
          <w:lang w:val="sr-Cyrl-CS"/>
        </w:rPr>
      </w:pPr>
    </w:p>
    <w:p w14:paraId="63CA32B2" w14:textId="57916375" w:rsidR="00F06BB2" w:rsidRPr="006B315E" w:rsidRDefault="004846F8" w:rsidP="00F06BB2">
      <w:pPr>
        <w:pStyle w:val="Inivonaslova-Poglavlje"/>
        <w:rPr>
          <w:lang w:val="sr-Cyrl-CS"/>
        </w:rPr>
      </w:pPr>
      <w:bookmarkStart w:id="29" w:name="_Toc211726802"/>
      <w:r>
        <w:rPr>
          <w:lang w:val="sr-Cyrl-CS"/>
        </w:rPr>
        <w:lastRenderedPageBreak/>
        <w:t>Имплементација</w:t>
      </w:r>
      <w:bookmarkEnd w:id="29"/>
    </w:p>
    <w:p w14:paraId="384BF8A9" w14:textId="7CB6B45A" w:rsidR="00A14EB5" w:rsidRPr="006B315E" w:rsidRDefault="00A14EB5" w:rsidP="001432BE">
      <w:pPr>
        <w:pStyle w:val="Osnovnitekst"/>
        <w:rPr>
          <w:lang w:val="sr-Cyrl-CS"/>
        </w:rPr>
      </w:pPr>
    </w:p>
    <w:p w14:paraId="558F4921" w14:textId="63C8D453" w:rsidR="002B4996" w:rsidRDefault="002B4996" w:rsidP="00E94C13">
      <w:pPr>
        <w:pStyle w:val="Osnovnitekst"/>
        <w:rPr>
          <w:lang w:val="sr-Cyrl-CS"/>
        </w:rPr>
      </w:pPr>
    </w:p>
    <w:p w14:paraId="2A866F90" w14:textId="77777777" w:rsidR="002B4996" w:rsidRDefault="002B4996">
      <w:pPr>
        <w:rPr>
          <w:lang w:val="sr-Cyrl-CS"/>
        </w:rPr>
      </w:pPr>
      <w:r>
        <w:rPr>
          <w:lang w:val="sr-Cyrl-CS"/>
        </w:rPr>
        <w:br w:type="page"/>
      </w:r>
    </w:p>
    <w:p w14:paraId="5530A5DA" w14:textId="068F31A6" w:rsidR="00D83711" w:rsidRDefault="00D83711" w:rsidP="001D1B59">
      <w:pPr>
        <w:pStyle w:val="Inivonaslova-Poglavlje"/>
        <w:rPr>
          <w:lang w:val="sr-Cyrl-RS"/>
        </w:rPr>
      </w:pPr>
      <w:bookmarkStart w:id="30" w:name="_Toc211726803"/>
      <w:r>
        <w:rPr>
          <w:lang w:val="sr-Cyrl-RS"/>
        </w:rPr>
        <w:lastRenderedPageBreak/>
        <w:t>Функционалности</w:t>
      </w:r>
      <w:bookmarkEnd w:id="30"/>
    </w:p>
    <w:p w14:paraId="245AE8D0" w14:textId="77777777" w:rsidR="00D83711" w:rsidRDefault="00D83711">
      <w:pPr>
        <w:rPr>
          <w:rFonts w:cs="Arial"/>
          <w:b/>
          <w:bCs/>
          <w:smallCaps/>
          <w:shadow/>
          <w:kern w:val="32"/>
          <w:sz w:val="40"/>
          <w:szCs w:val="40"/>
          <w:lang w:val="sr-Cyrl-RS"/>
        </w:rPr>
      </w:pPr>
      <w:r>
        <w:rPr>
          <w:lang w:val="sr-Cyrl-RS"/>
        </w:rPr>
        <w:br w:type="page"/>
      </w:r>
    </w:p>
    <w:p w14:paraId="79AE14FB" w14:textId="2C296CE3" w:rsidR="001D1B59" w:rsidRPr="006B315E" w:rsidRDefault="008D551A" w:rsidP="001D1B59">
      <w:pPr>
        <w:pStyle w:val="Inivonaslova-Poglavlje"/>
        <w:rPr>
          <w:lang w:val="sr-Cyrl-CS"/>
        </w:rPr>
      </w:pPr>
      <w:bookmarkStart w:id="31" w:name="_Toc211726804"/>
      <w:r>
        <w:rPr>
          <w:lang w:val="sr-Cyrl-CS"/>
        </w:rPr>
        <w:lastRenderedPageBreak/>
        <w:t>Закључак</w:t>
      </w:r>
      <w:bookmarkEnd w:id="31"/>
    </w:p>
    <w:p w14:paraId="4060FCA3" w14:textId="77777777" w:rsidR="00E94C13" w:rsidRPr="006B315E" w:rsidRDefault="00E94C13" w:rsidP="00E94C13">
      <w:pPr>
        <w:pStyle w:val="Osnovnitekst"/>
        <w:rPr>
          <w:lang w:val="sr-Cyrl-CS"/>
        </w:rPr>
      </w:pPr>
    </w:p>
    <w:p w14:paraId="74F559BE" w14:textId="77777777" w:rsidR="008A6972" w:rsidRPr="006B315E" w:rsidRDefault="006412E1" w:rsidP="0051626B">
      <w:pPr>
        <w:pStyle w:val="SadrajLiteratura"/>
        <w:rPr>
          <w:lang w:val="sr-Cyrl-CS"/>
        </w:rPr>
      </w:pPr>
      <w:bookmarkStart w:id="32" w:name="_Toc254342946"/>
      <w:bookmarkStart w:id="33" w:name="_Toc254342925"/>
      <w:bookmarkStart w:id="34" w:name="_Toc211726805"/>
      <w:r w:rsidRPr="006B315E">
        <w:rPr>
          <w:lang w:val="sr-Cyrl-CS"/>
        </w:rPr>
        <w:lastRenderedPageBreak/>
        <w:t>Литература</w:t>
      </w:r>
      <w:bookmarkEnd w:id="32"/>
      <w:bookmarkEnd w:id="34"/>
    </w:p>
    <w:p w14:paraId="353B0314" w14:textId="643B77DD" w:rsidR="00714ABA" w:rsidRPr="006A7464" w:rsidRDefault="00C73583" w:rsidP="008B3277">
      <w:pPr>
        <w:pStyle w:val="Referenca"/>
        <w:jc w:val="left"/>
        <w:rPr>
          <w:lang w:val="sr-Cyrl-CS"/>
        </w:rPr>
      </w:pPr>
      <w:r>
        <w:rPr>
          <w:lang w:val="en-US"/>
        </w:rPr>
        <w:t xml:space="preserve">Google Play, </w:t>
      </w:r>
      <w:r w:rsidRPr="001C4BCD">
        <w:rPr>
          <w:i/>
          <w:iCs/>
          <w:lang w:val="sr-Cyrl-RS"/>
        </w:rPr>
        <w:t>СредиМе – Заказивање салона</w:t>
      </w:r>
      <w:r w:rsidR="001C4BCD">
        <w:rPr>
          <w:lang w:val="sr-Cyrl-RS"/>
        </w:rPr>
        <w:t>,</w:t>
      </w:r>
      <w:r w:rsidR="00CB5E9C">
        <w:rPr>
          <w:lang w:val="sr-Cyrl-RS"/>
        </w:rPr>
        <w:t xml:space="preserve"> </w:t>
      </w:r>
      <w:hyperlink r:id="rId17" w:history="1">
        <w:r w:rsidR="00786D87" w:rsidRPr="00E00754">
          <w:rPr>
            <w:rStyle w:val="Hyperlink"/>
            <w:lang w:val="sr-Cyrl-RS"/>
          </w:rPr>
          <w:t>https://play.google.com/store/search?q=sredime&amp;c=apps</w:t>
        </w:r>
      </w:hyperlink>
      <w:r w:rsidR="001C4BCD">
        <w:rPr>
          <w:lang w:val="sr-Cyrl-RS"/>
        </w:rPr>
        <w:t>, 17.10.2025.</w:t>
      </w:r>
    </w:p>
    <w:p w14:paraId="0FE0B673" w14:textId="640BCFA7" w:rsidR="006A7464" w:rsidRPr="009E5040" w:rsidRDefault="006A7464" w:rsidP="006A7464">
      <w:pPr>
        <w:pStyle w:val="Referenca"/>
        <w:jc w:val="left"/>
        <w:rPr>
          <w:lang w:val="sr-Cyrl-CS"/>
        </w:rPr>
      </w:pPr>
      <w:r>
        <w:rPr>
          <w:lang w:val="en-US"/>
        </w:rPr>
        <w:t xml:space="preserve">Google Play, </w:t>
      </w:r>
      <w:r w:rsidRPr="001C4BCD">
        <w:rPr>
          <w:i/>
          <w:iCs/>
          <w:lang w:val="sr-Cyrl-RS"/>
        </w:rPr>
        <w:t xml:space="preserve">СредиМе </w:t>
      </w:r>
      <w:r w:rsidR="00665CFB">
        <w:rPr>
          <w:i/>
          <w:iCs/>
          <w:lang w:val="sr-Cyrl-RS"/>
        </w:rPr>
        <w:t>ПРО за власнике салона</w:t>
      </w:r>
      <w:r>
        <w:rPr>
          <w:lang w:val="sr-Cyrl-RS"/>
        </w:rPr>
        <w:t xml:space="preserve">, </w:t>
      </w:r>
      <w:hyperlink r:id="rId18" w:history="1">
        <w:r w:rsidR="00540802">
          <w:rPr>
            <w:rStyle w:val="Hyperlink"/>
            <w:lang w:val="sr-Cyrl-RS"/>
          </w:rPr>
          <w:t>https://play.google.com/store/search?q=sredime%20pro&amp;c=apps</w:t>
        </w:r>
      </w:hyperlink>
      <w:r>
        <w:rPr>
          <w:lang w:val="sr-Cyrl-RS"/>
        </w:rPr>
        <w:t>, 1</w:t>
      </w:r>
      <w:r>
        <w:rPr>
          <w:lang w:val="en-US"/>
        </w:rPr>
        <w:t>8</w:t>
      </w:r>
      <w:r>
        <w:rPr>
          <w:lang w:val="sr-Cyrl-RS"/>
        </w:rPr>
        <w:t>.10.2025.</w:t>
      </w:r>
    </w:p>
    <w:p w14:paraId="27C38D64" w14:textId="03F8BA09" w:rsidR="009E5040" w:rsidRPr="009E5040" w:rsidRDefault="009E5040" w:rsidP="009E5040">
      <w:pPr>
        <w:pStyle w:val="Referenca"/>
        <w:rPr>
          <w:lang w:val="sr-Cyrl-CS"/>
        </w:rPr>
      </w:pPr>
      <w:r>
        <w:rPr>
          <w:lang w:val="en-US"/>
        </w:rPr>
        <w:t>E. Ries</w:t>
      </w:r>
      <w:r w:rsidRPr="006B315E">
        <w:rPr>
          <w:lang w:val="sr-Cyrl-CS"/>
        </w:rPr>
        <w:t xml:space="preserve">, </w:t>
      </w:r>
      <w:r>
        <w:rPr>
          <w:i/>
          <w:lang w:val="en-US"/>
        </w:rPr>
        <w:t>The Lean Startup</w:t>
      </w:r>
      <w:r w:rsidRPr="006B315E">
        <w:rPr>
          <w:lang w:val="sr-Cyrl-CS"/>
        </w:rPr>
        <w:t xml:space="preserve">, </w:t>
      </w:r>
      <w:r>
        <w:rPr>
          <w:lang w:val="en-US"/>
        </w:rPr>
        <w:t>Crown Business</w:t>
      </w:r>
      <w:r w:rsidRPr="006B315E">
        <w:rPr>
          <w:lang w:val="sr-Cyrl-CS"/>
        </w:rPr>
        <w:t>, 20</w:t>
      </w:r>
      <w:r>
        <w:rPr>
          <w:lang w:val="en-US"/>
        </w:rPr>
        <w:t>11</w:t>
      </w:r>
      <w:r w:rsidRPr="006B315E">
        <w:rPr>
          <w:lang w:val="sr-Cyrl-CS"/>
        </w:rPr>
        <w:t>.</w:t>
      </w:r>
    </w:p>
    <w:p w14:paraId="2413EA12" w14:textId="201BBFF1" w:rsidR="00EA007F" w:rsidRPr="00EA007F" w:rsidRDefault="00EA007F" w:rsidP="00EA007F">
      <w:pPr>
        <w:pStyle w:val="Referenca"/>
        <w:jc w:val="left"/>
        <w:rPr>
          <w:lang w:val="sr-Cyrl-CS"/>
        </w:rPr>
      </w:pPr>
      <w:r w:rsidRPr="00170B74">
        <w:rPr>
          <w:i/>
          <w:iCs/>
          <w:lang w:val="en-US"/>
        </w:rPr>
        <w:t>Fresha</w:t>
      </w:r>
      <w:r>
        <w:rPr>
          <w:lang w:val="sr-Cyrl-RS"/>
        </w:rPr>
        <w:t>,</w:t>
      </w:r>
      <w:r>
        <w:rPr>
          <w:lang w:val="en-US"/>
        </w:rPr>
        <w:t xml:space="preserve"> </w:t>
      </w:r>
      <w:hyperlink r:id="rId19" w:history="1">
        <w:r w:rsidR="00AA6E64">
          <w:rPr>
            <w:rStyle w:val="Hyperlink"/>
            <w:lang w:val="sr-Cyrl-RS"/>
          </w:rPr>
          <w:t>https://www.fresha.com/</w:t>
        </w:r>
      </w:hyperlink>
      <w:r>
        <w:rPr>
          <w:lang w:val="sr-Cyrl-RS"/>
        </w:rPr>
        <w:t>, 1</w:t>
      </w:r>
      <w:r>
        <w:rPr>
          <w:lang w:val="sr-Cyrl-RS"/>
        </w:rPr>
        <w:t>8</w:t>
      </w:r>
      <w:r>
        <w:rPr>
          <w:lang w:val="sr-Cyrl-RS"/>
        </w:rPr>
        <w:t>.10.2025.</w:t>
      </w:r>
    </w:p>
    <w:p w14:paraId="0B20DD32" w14:textId="3DA20688" w:rsidR="00C73583" w:rsidRPr="002D227C" w:rsidRDefault="00C73583" w:rsidP="00065B39">
      <w:pPr>
        <w:pStyle w:val="Referenca"/>
        <w:jc w:val="left"/>
        <w:rPr>
          <w:lang w:val="sr-Cyrl-CS"/>
        </w:rPr>
      </w:pPr>
      <w:r>
        <w:rPr>
          <w:lang w:val="en-US"/>
        </w:rPr>
        <w:t xml:space="preserve">Google Play, </w:t>
      </w:r>
      <w:r w:rsidRPr="00170B74">
        <w:rPr>
          <w:i/>
          <w:iCs/>
          <w:lang w:val="en-US"/>
        </w:rPr>
        <w:t>Fresha for customers</w:t>
      </w:r>
      <w:r>
        <w:rPr>
          <w:lang w:val="sr-Cyrl-RS"/>
        </w:rPr>
        <w:t>,</w:t>
      </w:r>
      <w:r>
        <w:rPr>
          <w:lang w:val="en-US"/>
        </w:rPr>
        <w:t xml:space="preserve"> </w:t>
      </w:r>
      <w:hyperlink r:id="rId20" w:history="1">
        <w:r w:rsidRPr="00E00754">
          <w:rPr>
            <w:rStyle w:val="Hyperlink"/>
            <w:lang w:val="sr-Cyrl-RS"/>
          </w:rPr>
          <w:t>https://play.google.com/store/search?q=fresha&amp;c=apps</w:t>
        </w:r>
      </w:hyperlink>
      <w:r>
        <w:rPr>
          <w:lang w:val="sr-Cyrl-RS"/>
        </w:rPr>
        <w:t>, 17.10.2025.</w:t>
      </w:r>
    </w:p>
    <w:p w14:paraId="728EBAC5" w14:textId="6D0C0D62" w:rsidR="002D227C" w:rsidRPr="002D227C" w:rsidRDefault="002D227C" w:rsidP="002D227C">
      <w:pPr>
        <w:pStyle w:val="Referenca"/>
        <w:jc w:val="left"/>
        <w:rPr>
          <w:lang w:val="sr-Cyrl-CS"/>
        </w:rPr>
      </w:pPr>
      <w:r>
        <w:rPr>
          <w:lang w:val="en-US"/>
        </w:rPr>
        <w:t>Google Play,</w:t>
      </w:r>
      <w:r>
        <w:rPr>
          <w:lang w:val="en-US"/>
        </w:rPr>
        <w:t xml:space="preserve"> </w:t>
      </w:r>
      <w:r w:rsidRPr="00975E17">
        <w:rPr>
          <w:i/>
          <w:iCs/>
          <w:lang w:val="en-US"/>
        </w:rPr>
        <w:t xml:space="preserve">Booksy </w:t>
      </w:r>
      <w:r w:rsidRPr="00170B74">
        <w:rPr>
          <w:i/>
          <w:iCs/>
          <w:lang w:val="en-US"/>
        </w:rPr>
        <w:t xml:space="preserve">for </w:t>
      </w:r>
      <w:r>
        <w:rPr>
          <w:i/>
          <w:iCs/>
          <w:lang w:val="en-US"/>
        </w:rPr>
        <w:t>C</w:t>
      </w:r>
      <w:r w:rsidRPr="00170B74">
        <w:rPr>
          <w:i/>
          <w:iCs/>
          <w:lang w:val="en-US"/>
        </w:rPr>
        <w:t>ustomers</w:t>
      </w:r>
      <w:r>
        <w:rPr>
          <w:lang w:val="sr-Cyrl-RS"/>
        </w:rPr>
        <w:t>,</w:t>
      </w:r>
      <w:r>
        <w:rPr>
          <w:lang w:val="en-US"/>
        </w:rPr>
        <w:t xml:space="preserve"> </w:t>
      </w:r>
      <w:hyperlink r:id="rId21" w:history="1">
        <w:r w:rsidR="00975E17">
          <w:rPr>
            <w:rStyle w:val="Hyperlink"/>
            <w:lang w:val="sr-Cyrl-RS"/>
          </w:rPr>
          <w:t>https://play.google.com/store/search?q=booksy&amp;c=apps</w:t>
        </w:r>
      </w:hyperlink>
      <w:r>
        <w:rPr>
          <w:lang w:val="sr-Cyrl-RS"/>
        </w:rPr>
        <w:t>, 1</w:t>
      </w:r>
      <w:r>
        <w:rPr>
          <w:lang w:val="en-US"/>
        </w:rPr>
        <w:t>8</w:t>
      </w:r>
      <w:r>
        <w:rPr>
          <w:lang w:val="sr-Cyrl-RS"/>
        </w:rPr>
        <w:t>.10.2025.</w:t>
      </w:r>
    </w:p>
    <w:p w14:paraId="659240F2" w14:textId="546A55DB" w:rsidR="00DD7F72" w:rsidRPr="00644398" w:rsidRDefault="00644398" w:rsidP="00644398">
      <w:pPr>
        <w:pStyle w:val="Referenca"/>
        <w:jc w:val="left"/>
        <w:rPr>
          <w:lang w:val="sr-Cyrl-CS"/>
        </w:rPr>
      </w:pPr>
      <w:r>
        <w:rPr>
          <w:lang w:val="en-US"/>
        </w:rPr>
        <w:t xml:space="preserve">Google Play, </w:t>
      </w:r>
      <w:r w:rsidRPr="00170B74">
        <w:rPr>
          <w:i/>
          <w:iCs/>
          <w:lang w:val="en-US"/>
        </w:rPr>
        <w:t xml:space="preserve">Fresha for </w:t>
      </w:r>
      <w:r>
        <w:rPr>
          <w:i/>
          <w:iCs/>
          <w:lang w:val="en-US"/>
        </w:rPr>
        <w:t>business</w:t>
      </w:r>
      <w:r>
        <w:rPr>
          <w:lang w:val="sr-Cyrl-RS"/>
        </w:rPr>
        <w:t>,</w:t>
      </w:r>
      <w:r>
        <w:rPr>
          <w:lang w:val="en-US"/>
        </w:rPr>
        <w:t xml:space="preserve"> </w:t>
      </w:r>
      <w:hyperlink r:id="rId22" w:history="1">
        <w:r w:rsidR="00703A88">
          <w:rPr>
            <w:rStyle w:val="Hyperlink"/>
            <w:lang w:val="sr-Cyrl-RS"/>
          </w:rPr>
          <w:t>https://play.google.com/store/search?q=fresha%20for%20business&amp;c=apps</w:t>
        </w:r>
      </w:hyperlink>
      <w:r>
        <w:rPr>
          <w:lang w:val="sr-Cyrl-RS"/>
        </w:rPr>
        <w:t>, 1</w:t>
      </w:r>
      <w:r w:rsidR="00626ED1">
        <w:rPr>
          <w:lang w:val="en-US"/>
        </w:rPr>
        <w:t>8</w:t>
      </w:r>
      <w:r>
        <w:rPr>
          <w:lang w:val="sr-Cyrl-RS"/>
        </w:rPr>
        <w:t>.10.2025.</w:t>
      </w:r>
    </w:p>
    <w:p w14:paraId="14DE56B3" w14:textId="77777777" w:rsidR="00A65719" w:rsidRPr="006B315E" w:rsidRDefault="00A65719" w:rsidP="00A65719">
      <w:pPr>
        <w:pStyle w:val="SadrajLiteratura"/>
        <w:rPr>
          <w:lang w:val="sr-Cyrl-CS"/>
        </w:rPr>
      </w:pPr>
      <w:bookmarkStart w:id="35" w:name="_Toc211726806"/>
      <w:r w:rsidRPr="006B315E">
        <w:rPr>
          <w:lang w:val="sr-Cyrl-CS"/>
        </w:rPr>
        <w:lastRenderedPageBreak/>
        <w:t>Списак скраћеница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470"/>
      </w:tblGrid>
      <w:tr w:rsidR="00244875" w:rsidRPr="0054505E" w14:paraId="343C65B0" w14:textId="77777777" w:rsidTr="0054505E">
        <w:tc>
          <w:tcPr>
            <w:tcW w:w="1384" w:type="dxa"/>
            <w:vAlign w:val="center"/>
          </w:tcPr>
          <w:p w14:paraId="30B0DF8E" w14:textId="3A5F051B" w:rsidR="00244875" w:rsidRPr="005D7A88" w:rsidRDefault="005D7A88" w:rsidP="0054505E">
            <w:pPr>
              <w:pStyle w:val="Osnovnitekst"/>
              <w:spacing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MVP</w:t>
            </w:r>
          </w:p>
        </w:tc>
        <w:tc>
          <w:tcPr>
            <w:tcW w:w="8470" w:type="dxa"/>
            <w:vAlign w:val="center"/>
          </w:tcPr>
          <w:p w14:paraId="0C7D0BDA" w14:textId="18A95DB7" w:rsidR="00244875" w:rsidRPr="005D7A88" w:rsidRDefault="005D7A88" w:rsidP="0054505E">
            <w:pPr>
              <w:pStyle w:val="Osnovnitekst"/>
              <w:spacing w:after="0"/>
              <w:ind w:firstLine="0"/>
              <w:jc w:val="left"/>
              <w:rPr>
                <w:i/>
                <w:iCs/>
                <w:lang w:val="en-US"/>
              </w:rPr>
            </w:pPr>
            <w:r w:rsidRPr="005D7A88">
              <w:rPr>
                <w:i/>
                <w:iCs/>
                <w:lang w:val="en-US"/>
              </w:rPr>
              <w:t>Minimum Viable Product</w:t>
            </w:r>
          </w:p>
        </w:tc>
      </w:tr>
      <w:tr w:rsidR="005F301C" w:rsidRPr="0054505E" w14:paraId="0EBC9B9A" w14:textId="77777777" w:rsidTr="0054505E">
        <w:tc>
          <w:tcPr>
            <w:tcW w:w="1384" w:type="dxa"/>
            <w:vAlign w:val="center"/>
          </w:tcPr>
          <w:p w14:paraId="03C3F22F" w14:textId="3C1F7F6D" w:rsidR="005F301C" w:rsidRDefault="005F301C" w:rsidP="0054505E">
            <w:pPr>
              <w:pStyle w:val="Osnovnitekst"/>
              <w:spacing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3G</w:t>
            </w:r>
          </w:p>
        </w:tc>
        <w:tc>
          <w:tcPr>
            <w:tcW w:w="8470" w:type="dxa"/>
            <w:vAlign w:val="center"/>
          </w:tcPr>
          <w:p w14:paraId="0F2EBAB0" w14:textId="5907558C" w:rsidR="005F301C" w:rsidRPr="005D7A88" w:rsidRDefault="005F301C" w:rsidP="0054505E">
            <w:pPr>
              <w:pStyle w:val="Osnovnitekst"/>
              <w:spacing w:after="0"/>
              <w:ind w:firstLine="0"/>
              <w:jc w:val="left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Third Generation</w:t>
            </w:r>
          </w:p>
        </w:tc>
      </w:tr>
      <w:tr w:rsidR="008912E4" w:rsidRPr="0054505E" w14:paraId="7765E9C7" w14:textId="77777777" w:rsidTr="0054505E">
        <w:tc>
          <w:tcPr>
            <w:tcW w:w="1384" w:type="dxa"/>
            <w:vAlign w:val="center"/>
          </w:tcPr>
          <w:p w14:paraId="01C05805" w14:textId="28C06ADA" w:rsidR="008912E4" w:rsidRDefault="008912E4" w:rsidP="0054505E">
            <w:pPr>
              <w:pStyle w:val="Osnovnitekst"/>
              <w:spacing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UX</w:t>
            </w:r>
          </w:p>
        </w:tc>
        <w:tc>
          <w:tcPr>
            <w:tcW w:w="8470" w:type="dxa"/>
            <w:vAlign w:val="center"/>
          </w:tcPr>
          <w:p w14:paraId="4AFD6DB1" w14:textId="65A7A79C" w:rsidR="008912E4" w:rsidRDefault="008912E4" w:rsidP="0054505E">
            <w:pPr>
              <w:pStyle w:val="Osnovnitekst"/>
              <w:spacing w:after="0"/>
              <w:ind w:firstLine="0"/>
              <w:jc w:val="left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User Experience</w:t>
            </w:r>
          </w:p>
        </w:tc>
      </w:tr>
      <w:tr w:rsidR="008912E4" w:rsidRPr="0054505E" w14:paraId="71354BAA" w14:textId="77777777" w:rsidTr="0054505E">
        <w:tc>
          <w:tcPr>
            <w:tcW w:w="1384" w:type="dxa"/>
            <w:vAlign w:val="center"/>
          </w:tcPr>
          <w:p w14:paraId="603B6D52" w14:textId="5C337FBD" w:rsidR="008912E4" w:rsidRDefault="008912E4" w:rsidP="0054505E">
            <w:pPr>
              <w:pStyle w:val="Osnovnitekst"/>
              <w:spacing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UI</w:t>
            </w:r>
          </w:p>
        </w:tc>
        <w:tc>
          <w:tcPr>
            <w:tcW w:w="8470" w:type="dxa"/>
            <w:vAlign w:val="center"/>
          </w:tcPr>
          <w:p w14:paraId="62DDC757" w14:textId="5E397BE8" w:rsidR="008912E4" w:rsidRDefault="008912E4" w:rsidP="0054505E">
            <w:pPr>
              <w:pStyle w:val="Osnovnitekst"/>
              <w:spacing w:after="0"/>
              <w:ind w:firstLine="0"/>
              <w:jc w:val="left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User Interface</w:t>
            </w:r>
          </w:p>
        </w:tc>
      </w:tr>
    </w:tbl>
    <w:p w14:paraId="0007009B" w14:textId="77777777" w:rsidR="00244875" w:rsidRPr="006B315E" w:rsidRDefault="00244875" w:rsidP="00A65719">
      <w:pPr>
        <w:pStyle w:val="Osnovnitekst"/>
        <w:rPr>
          <w:lang w:val="sr-Cyrl-CS"/>
        </w:rPr>
      </w:pPr>
    </w:p>
    <w:p w14:paraId="27AEF43B" w14:textId="77777777" w:rsidR="00A65719" w:rsidRPr="006B315E" w:rsidRDefault="00A65719" w:rsidP="00A65719">
      <w:pPr>
        <w:pStyle w:val="SadrajLiteratura"/>
        <w:rPr>
          <w:lang w:val="sr-Cyrl-CS"/>
        </w:rPr>
      </w:pPr>
      <w:bookmarkStart w:id="36" w:name="_Toc211726807"/>
      <w:r w:rsidRPr="006B315E">
        <w:rPr>
          <w:lang w:val="sr-Cyrl-CS"/>
        </w:rPr>
        <w:lastRenderedPageBreak/>
        <w:t>Списак слика</w:t>
      </w:r>
      <w:bookmarkEnd w:id="36"/>
    </w:p>
    <w:p w14:paraId="0415F568" w14:textId="2AA7EAD9" w:rsidR="00D67A75" w:rsidRDefault="00373101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r w:rsidRPr="006B315E">
        <w:rPr>
          <w:lang w:val="sr-Cyrl-CS"/>
        </w:rPr>
        <w:fldChar w:fldCharType="begin"/>
      </w:r>
      <w:r w:rsidR="000B1246" w:rsidRPr="006B315E">
        <w:rPr>
          <w:lang w:val="sr-Cyrl-CS"/>
        </w:rPr>
        <w:instrText xml:space="preserve"> TOC \f F \h \z \t "Oznaka slike" \c </w:instrText>
      </w:r>
      <w:r w:rsidRPr="006B315E">
        <w:rPr>
          <w:lang w:val="sr-Cyrl-CS"/>
        </w:rPr>
        <w:fldChar w:fldCharType="separate"/>
      </w:r>
      <w:hyperlink w:anchor="_Toc211720035" w:history="1">
        <w:r w:rsidR="00D67A75" w:rsidRPr="005F2AE9">
          <w:rPr>
            <w:rStyle w:val="Hyperlink"/>
            <w:noProof/>
            <w:lang w:val="sr-Cyrl-CS"/>
          </w:rPr>
          <w:t xml:space="preserve">Слика 2.1.3.1. Део корисничког интерфејса мобилне апликације </w:t>
        </w:r>
        <w:r w:rsidR="00D67A75" w:rsidRPr="005F2AE9">
          <w:rPr>
            <w:rStyle w:val="Hyperlink"/>
            <w:i/>
            <w:iCs/>
            <w:noProof/>
            <w:lang w:val="en-US"/>
          </w:rPr>
          <w:t>SrediMe</w:t>
        </w:r>
        <w:r w:rsidR="00D67A75">
          <w:rPr>
            <w:noProof/>
            <w:webHidden/>
          </w:rPr>
          <w:tab/>
        </w:r>
        <w:r w:rsidR="00D67A75">
          <w:rPr>
            <w:noProof/>
            <w:webHidden/>
          </w:rPr>
          <w:fldChar w:fldCharType="begin"/>
        </w:r>
        <w:r w:rsidR="00D67A75">
          <w:rPr>
            <w:noProof/>
            <w:webHidden/>
          </w:rPr>
          <w:instrText xml:space="preserve"> PAGEREF _Toc211720035 \h </w:instrText>
        </w:r>
        <w:r w:rsidR="00D67A75">
          <w:rPr>
            <w:noProof/>
            <w:webHidden/>
          </w:rPr>
        </w:r>
        <w:r w:rsidR="00D67A75">
          <w:rPr>
            <w:noProof/>
            <w:webHidden/>
          </w:rPr>
          <w:fldChar w:fldCharType="separate"/>
        </w:r>
        <w:r w:rsidR="00A85F21">
          <w:rPr>
            <w:noProof/>
            <w:webHidden/>
          </w:rPr>
          <w:t>5</w:t>
        </w:r>
        <w:r w:rsidR="00D67A75">
          <w:rPr>
            <w:noProof/>
            <w:webHidden/>
          </w:rPr>
          <w:fldChar w:fldCharType="end"/>
        </w:r>
      </w:hyperlink>
    </w:p>
    <w:p w14:paraId="5974477C" w14:textId="40206FD3" w:rsidR="00D67A75" w:rsidRDefault="00D67A75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hyperlink w:anchor="_Toc211720036" w:history="1">
        <w:r w:rsidRPr="005F2AE9">
          <w:rPr>
            <w:rStyle w:val="Hyperlink"/>
            <w:noProof/>
            <w:lang w:val="sr-Cyrl-CS"/>
          </w:rPr>
          <w:t>Слика 2.</w:t>
        </w:r>
        <w:r w:rsidRPr="005F2AE9">
          <w:rPr>
            <w:rStyle w:val="Hyperlink"/>
            <w:noProof/>
            <w:lang w:val="en-US"/>
          </w:rPr>
          <w:t>2</w:t>
        </w:r>
        <w:r w:rsidRPr="005F2AE9">
          <w:rPr>
            <w:rStyle w:val="Hyperlink"/>
            <w:noProof/>
            <w:lang w:val="sr-Cyrl-CS"/>
          </w:rPr>
          <w:t xml:space="preserve">.3.1. Део корисничког интерфејса мобилне апликације </w:t>
        </w:r>
        <w:r w:rsidRPr="005F2AE9">
          <w:rPr>
            <w:rStyle w:val="Hyperlink"/>
            <w:i/>
            <w:iCs/>
            <w:noProof/>
            <w:lang w:val="en-US"/>
          </w:rPr>
          <w:t>Fresha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_Toc211720036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5F2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C928D1" w14:textId="5CE73C6F" w:rsidR="002F29E2" w:rsidRPr="006B315E" w:rsidRDefault="00373101" w:rsidP="002F29E2">
      <w:pPr>
        <w:pStyle w:val="Osnovnitekst"/>
        <w:rPr>
          <w:lang w:val="sr-Cyrl-CS"/>
        </w:rPr>
      </w:pPr>
      <w:r w:rsidRPr="006B315E">
        <w:rPr>
          <w:lang w:val="sr-Cyrl-CS"/>
        </w:rPr>
        <w:fldChar w:fldCharType="end"/>
      </w:r>
    </w:p>
    <w:p w14:paraId="3B2F9E90" w14:textId="77777777" w:rsidR="00A65719" w:rsidRPr="006B315E" w:rsidRDefault="00A65719" w:rsidP="00A65719">
      <w:pPr>
        <w:pStyle w:val="SadrajLiteratura"/>
        <w:rPr>
          <w:lang w:val="sr-Cyrl-CS"/>
        </w:rPr>
      </w:pPr>
      <w:bookmarkStart w:id="37" w:name="_Toc211726808"/>
      <w:r w:rsidRPr="006B315E">
        <w:rPr>
          <w:lang w:val="sr-Cyrl-CS"/>
        </w:rPr>
        <w:lastRenderedPageBreak/>
        <w:t>Списак табела</w:t>
      </w:r>
      <w:bookmarkEnd w:id="37"/>
    </w:p>
    <w:p w14:paraId="3110F7C5" w14:textId="2E7929DB" w:rsidR="00A7127D" w:rsidRDefault="00373101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lang w:val="en-US"/>
          <w14:ligatures w14:val="standardContextual"/>
        </w:rPr>
      </w:pPr>
      <w:r w:rsidRPr="006B315E">
        <w:rPr>
          <w:lang w:val="sr-Cyrl-CS"/>
        </w:rPr>
        <w:fldChar w:fldCharType="begin"/>
      </w:r>
      <w:r w:rsidR="000B1246" w:rsidRPr="006B315E">
        <w:rPr>
          <w:lang w:val="sr-Cyrl-CS"/>
        </w:rPr>
        <w:instrText xml:space="preserve"> TOC \h \z \t "Oznaka tabele" \c </w:instrText>
      </w:r>
      <w:r w:rsidRPr="006B315E">
        <w:rPr>
          <w:lang w:val="sr-Cyrl-CS"/>
        </w:rPr>
        <w:fldChar w:fldCharType="separate"/>
      </w:r>
      <w:hyperlink w:anchor="_Toc211726521" w:history="1">
        <w:r w:rsidR="00A7127D" w:rsidRPr="008F1526">
          <w:rPr>
            <w:rStyle w:val="Hyperlink"/>
            <w:noProof/>
            <w:lang w:val="sr-Cyrl-CS"/>
          </w:rPr>
          <w:t xml:space="preserve">Табела </w:t>
        </w:r>
        <w:r w:rsidR="00A7127D" w:rsidRPr="008F1526">
          <w:rPr>
            <w:rStyle w:val="Hyperlink"/>
            <w:noProof/>
            <w:lang w:val="en-US"/>
          </w:rPr>
          <w:t>2</w:t>
        </w:r>
        <w:r w:rsidR="00A7127D" w:rsidRPr="008F1526">
          <w:rPr>
            <w:rStyle w:val="Hyperlink"/>
            <w:noProof/>
            <w:lang w:val="sr-Cyrl-CS"/>
          </w:rPr>
          <w:t xml:space="preserve">.3.1. Упоредни преглед главних особина апликација </w:t>
        </w:r>
        <w:r w:rsidR="00A7127D" w:rsidRPr="008F1526">
          <w:rPr>
            <w:rStyle w:val="Hyperlink"/>
            <w:i/>
            <w:iCs/>
            <w:noProof/>
            <w:lang w:val="en-US"/>
          </w:rPr>
          <w:t>SrediMe</w:t>
        </w:r>
        <w:r w:rsidR="00A7127D" w:rsidRPr="008F1526">
          <w:rPr>
            <w:rStyle w:val="Hyperlink"/>
            <w:noProof/>
            <w:lang w:val="en-US"/>
          </w:rPr>
          <w:t xml:space="preserve"> </w:t>
        </w:r>
        <w:r w:rsidR="00A7127D" w:rsidRPr="008F1526">
          <w:rPr>
            <w:rStyle w:val="Hyperlink"/>
            <w:noProof/>
            <w:lang w:val="sr-Cyrl-RS"/>
          </w:rPr>
          <w:t>и</w:t>
        </w:r>
        <w:r w:rsidR="00A7127D" w:rsidRPr="008F1526">
          <w:rPr>
            <w:rStyle w:val="Hyperlink"/>
            <w:noProof/>
            <w:lang w:val="en-US"/>
          </w:rPr>
          <w:t xml:space="preserve"> </w:t>
        </w:r>
        <w:r w:rsidR="00A7127D" w:rsidRPr="008F1526">
          <w:rPr>
            <w:rStyle w:val="Hyperlink"/>
            <w:i/>
            <w:iCs/>
            <w:noProof/>
            <w:lang w:val="en-US"/>
          </w:rPr>
          <w:t>Fresha</w:t>
        </w:r>
        <w:r w:rsidR="00A7127D">
          <w:rPr>
            <w:noProof/>
            <w:webHidden/>
          </w:rPr>
          <w:tab/>
        </w:r>
        <w:r w:rsidR="00A7127D">
          <w:rPr>
            <w:noProof/>
            <w:webHidden/>
          </w:rPr>
          <w:fldChar w:fldCharType="begin"/>
        </w:r>
        <w:r w:rsidR="00A7127D">
          <w:rPr>
            <w:noProof/>
            <w:webHidden/>
          </w:rPr>
          <w:instrText xml:space="preserve"> PAGEREF _Toc211726521 \h </w:instrText>
        </w:r>
        <w:r w:rsidR="00A7127D">
          <w:rPr>
            <w:noProof/>
            <w:webHidden/>
          </w:rPr>
        </w:r>
        <w:r w:rsidR="00A7127D">
          <w:rPr>
            <w:noProof/>
            <w:webHidden/>
          </w:rPr>
          <w:fldChar w:fldCharType="separate"/>
        </w:r>
        <w:r w:rsidR="00A85F21">
          <w:rPr>
            <w:noProof/>
            <w:webHidden/>
          </w:rPr>
          <w:t>10</w:t>
        </w:r>
        <w:r w:rsidR="00A7127D">
          <w:rPr>
            <w:noProof/>
            <w:webHidden/>
          </w:rPr>
          <w:fldChar w:fldCharType="end"/>
        </w:r>
      </w:hyperlink>
    </w:p>
    <w:p w14:paraId="116556B6" w14:textId="72FE02A6" w:rsidR="00A65719" w:rsidRPr="006B315E" w:rsidRDefault="00373101" w:rsidP="00A65719">
      <w:pPr>
        <w:pStyle w:val="Osnovnitekst"/>
        <w:rPr>
          <w:lang w:val="sr-Cyrl-CS"/>
        </w:rPr>
      </w:pPr>
      <w:r w:rsidRPr="006B315E">
        <w:rPr>
          <w:lang w:val="sr-Cyrl-CS"/>
        </w:rPr>
        <w:fldChar w:fldCharType="end"/>
      </w:r>
    </w:p>
    <w:bookmarkEnd w:id="33"/>
    <w:p w14:paraId="6D9C395C" w14:textId="21FFF96D" w:rsidR="006F5267" w:rsidRPr="006B315E" w:rsidRDefault="006F5267" w:rsidP="00D67A75">
      <w:pPr>
        <w:pStyle w:val="Oznakaslike"/>
        <w:jc w:val="left"/>
        <w:rPr>
          <w:lang w:val="sr-Cyrl-CS"/>
        </w:rPr>
      </w:pPr>
    </w:p>
    <w:sectPr w:rsidR="006F5267" w:rsidRPr="006B315E" w:rsidSect="001551E5">
      <w:headerReference w:type="default" r:id="rId23"/>
      <w:footerReference w:type="default" r:id="rId24"/>
      <w:headerReference w:type="first" r:id="rId25"/>
      <w:footerReference w:type="first" r:id="rId26"/>
      <w:type w:val="continuous"/>
      <w:pgSz w:w="11906" w:h="16838" w:code="9"/>
      <w:pgMar w:top="1701" w:right="1134" w:bottom="170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9AD29" w14:textId="77777777" w:rsidR="007A2533" w:rsidRDefault="007A2533">
      <w:r>
        <w:separator/>
      </w:r>
    </w:p>
  </w:endnote>
  <w:endnote w:type="continuationSeparator" w:id="0">
    <w:p w14:paraId="63E4561F" w14:textId="77777777" w:rsidR="007A2533" w:rsidRDefault="007A2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F6620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0D9A24" w14:textId="77777777" w:rsidR="00C73E4D" w:rsidRDefault="00C73E4D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68144" w14:textId="77777777" w:rsidR="00C73E4D" w:rsidRDefault="00373101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73E4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51E5">
      <w:rPr>
        <w:rStyle w:val="PageNumber"/>
        <w:noProof/>
      </w:rPr>
      <w:t>3</w:t>
    </w:r>
    <w:r>
      <w:rPr>
        <w:rStyle w:val="PageNumber"/>
      </w:rPr>
      <w:fldChar w:fldCharType="end"/>
    </w:r>
  </w:p>
  <w:p w14:paraId="21F9D077" w14:textId="77777777" w:rsidR="00C73E4D" w:rsidRDefault="00C73E4D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02687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14:paraId="6832E581" w14:textId="77777777" w:rsidR="001551E5" w:rsidRDefault="001551E5" w:rsidP="00847C33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5E933" w14:textId="77777777" w:rsidR="001551E5" w:rsidRDefault="001551E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066D9" w14:textId="77777777" w:rsidR="001551E5" w:rsidRDefault="001551E5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0568493" w14:textId="77777777" w:rsidR="001551E5" w:rsidRDefault="001551E5" w:rsidP="00847C33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1513D" w14:textId="77777777" w:rsidR="001551E5" w:rsidRDefault="00155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1B473" w14:textId="77777777" w:rsidR="007A2533" w:rsidRDefault="007A2533">
      <w:r>
        <w:separator/>
      </w:r>
    </w:p>
  </w:footnote>
  <w:footnote w:type="continuationSeparator" w:id="0">
    <w:p w14:paraId="0CAE5D42" w14:textId="77777777" w:rsidR="007A2533" w:rsidRDefault="007A2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A91B0" w14:textId="77777777" w:rsidR="001551E5" w:rsidRDefault="00155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8047D" w14:textId="77777777" w:rsidR="001551E5" w:rsidRDefault="001551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97F9C" w14:textId="77777777" w:rsidR="001551E5" w:rsidRDefault="00155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28EC8" w14:textId="77777777" w:rsidR="001551E5" w:rsidRDefault="0015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hadow/>
        <w:emboss w:val="0"/>
        <w:imprint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pPr>
        <w:tabs>
          <w:tab w:val="num" w:pos="912"/>
        </w:tabs>
        <w:ind w:left="912" w:hanging="432"/>
      </w:pPr>
      <w:rPr>
        <w:rFonts w:ascii="Times New Roman" w:hAnsi="Times New Roman" w:hint="default"/>
        <w:shadow/>
        <w:emboss w:val="0"/>
        <w:imprint w:val="0"/>
        <w:sz w:val="56"/>
        <w:szCs w:val="56"/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1047"/>
        </w:tabs>
        <w:ind w:left="104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1160"/>
        </w:tabs>
        <w:ind w:left="116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88"/>
        </w:tabs>
        <w:ind w:left="14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632"/>
        </w:tabs>
        <w:ind w:left="16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776"/>
        </w:tabs>
        <w:ind w:left="17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920"/>
        </w:tabs>
        <w:ind w:left="19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064"/>
        </w:tabs>
        <w:ind w:left="2064" w:hanging="1584"/>
      </w:pPr>
      <w:rPr>
        <w:rFonts w:hint="default"/>
      </w:rPr>
    </w:lvl>
  </w:abstractNum>
  <w:abstractNum w:abstractNumId="5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hadow/>
        <w:emboss w:val="0"/>
        <w:imprint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7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hadow/>
        <w:emboss w:val="0"/>
        <w:imprint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hadow/>
        <w:emboss w:val="0"/>
        <w:imprint w:val="0"/>
        <w:sz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0" w15:restartNumberingAfterBreak="0">
    <w:nsid w:val="44552203"/>
    <w:multiLevelType w:val="hybridMultilevel"/>
    <w:tmpl w:val="F2D45ACE"/>
    <w:lvl w:ilvl="0" w:tplc="241A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11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hadow/>
        <w:emboss w:val="0"/>
        <w:imprint w:val="0"/>
        <w:sz w:val="56"/>
        <w:szCs w:val="56"/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hadow/>
        <w:emboss w:val="0"/>
        <w:imprint w:val="0"/>
        <w:sz w:val="72"/>
        <w:szCs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hadow/>
        <w:emboss w:val="0"/>
        <w:imprint w:val="0"/>
        <w:sz w:val="7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0E24203"/>
    <w:multiLevelType w:val="hybridMultilevel"/>
    <w:tmpl w:val="5FE8C8DA"/>
    <w:lvl w:ilvl="0" w:tplc="241A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7" w:hanging="360"/>
      </w:pPr>
      <w:rPr>
        <w:rFonts w:ascii="Wingdings" w:hAnsi="Wingdings" w:hint="default"/>
      </w:rPr>
    </w:lvl>
  </w:abstractNum>
  <w:abstractNum w:abstractNumId="15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19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20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2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23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4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num w:numId="1" w16cid:durableId="770586942">
    <w:abstractNumId w:val="4"/>
  </w:num>
  <w:num w:numId="2" w16cid:durableId="1782334047">
    <w:abstractNumId w:val="11"/>
  </w:num>
  <w:num w:numId="3" w16cid:durableId="1366173328">
    <w:abstractNumId w:val="7"/>
  </w:num>
  <w:num w:numId="4" w16cid:durableId="813566911">
    <w:abstractNumId w:val="8"/>
  </w:num>
  <w:num w:numId="5" w16cid:durableId="764572813">
    <w:abstractNumId w:val="12"/>
  </w:num>
  <w:num w:numId="6" w16cid:durableId="1832602175">
    <w:abstractNumId w:val="1"/>
  </w:num>
  <w:num w:numId="7" w16cid:durableId="1379665070">
    <w:abstractNumId w:val="17"/>
  </w:num>
  <w:num w:numId="8" w16cid:durableId="1191846032">
    <w:abstractNumId w:val="21"/>
  </w:num>
  <w:num w:numId="9" w16cid:durableId="2011985292">
    <w:abstractNumId w:val="16"/>
  </w:num>
  <w:num w:numId="10" w16cid:durableId="440537026">
    <w:abstractNumId w:val="3"/>
  </w:num>
  <w:num w:numId="11" w16cid:durableId="1973634806">
    <w:abstractNumId w:val="2"/>
  </w:num>
  <w:num w:numId="12" w16cid:durableId="991174700">
    <w:abstractNumId w:val="0"/>
  </w:num>
  <w:num w:numId="13" w16cid:durableId="922647856">
    <w:abstractNumId w:val="5"/>
  </w:num>
  <w:num w:numId="14" w16cid:durableId="62216612">
    <w:abstractNumId w:val="6"/>
  </w:num>
  <w:num w:numId="15" w16cid:durableId="1300914352">
    <w:abstractNumId w:val="24"/>
  </w:num>
  <w:num w:numId="16" w16cid:durableId="126974000">
    <w:abstractNumId w:val="18"/>
  </w:num>
  <w:num w:numId="17" w16cid:durableId="1682731356">
    <w:abstractNumId w:val="23"/>
  </w:num>
  <w:num w:numId="18" w16cid:durableId="2058121759">
    <w:abstractNumId w:val="19"/>
  </w:num>
  <w:num w:numId="19" w16cid:durableId="1144615497">
    <w:abstractNumId w:val="9"/>
  </w:num>
  <w:num w:numId="20" w16cid:durableId="1156340927">
    <w:abstractNumId w:val="22"/>
  </w:num>
  <w:num w:numId="21" w16cid:durableId="204436069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2552207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69877370">
    <w:abstractNumId w:val="13"/>
  </w:num>
  <w:num w:numId="24" w16cid:durableId="1672369638">
    <w:abstractNumId w:val="20"/>
  </w:num>
  <w:num w:numId="25" w16cid:durableId="1547570867">
    <w:abstractNumId w:val="15"/>
  </w:num>
  <w:num w:numId="26" w16cid:durableId="146672625">
    <w:abstractNumId w:val="14"/>
  </w:num>
  <w:num w:numId="27" w16cid:durableId="2522491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gutterAtTop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C35E4"/>
    <w:rsid w:val="000002CD"/>
    <w:rsid w:val="00001DEB"/>
    <w:rsid w:val="00004A1B"/>
    <w:rsid w:val="00004ACF"/>
    <w:rsid w:val="0000552C"/>
    <w:rsid w:val="00007CB8"/>
    <w:rsid w:val="00010588"/>
    <w:rsid w:val="00010D63"/>
    <w:rsid w:val="00010DE5"/>
    <w:rsid w:val="00011198"/>
    <w:rsid w:val="00011DFA"/>
    <w:rsid w:val="00016B7F"/>
    <w:rsid w:val="00021094"/>
    <w:rsid w:val="00022379"/>
    <w:rsid w:val="000232E2"/>
    <w:rsid w:val="0002595E"/>
    <w:rsid w:val="000268F9"/>
    <w:rsid w:val="00026D29"/>
    <w:rsid w:val="000271C5"/>
    <w:rsid w:val="00027367"/>
    <w:rsid w:val="00027916"/>
    <w:rsid w:val="000313A1"/>
    <w:rsid w:val="0003240F"/>
    <w:rsid w:val="00042875"/>
    <w:rsid w:val="00045D7F"/>
    <w:rsid w:val="00051037"/>
    <w:rsid w:val="00053A41"/>
    <w:rsid w:val="00053EC9"/>
    <w:rsid w:val="0006106B"/>
    <w:rsid w:val="00063807"/>
    <w:rsid w:val="00064FFB"/>
    <w:rsid w:val="00065B39"/>
    <w:rsid w:val="00065F6F"/>
    <w:rsid w:val="00066AB0"/>
    <w:rsid w:val="00066C16"/>
    <w:rsid w:val="000700C3"/>
    <w:rsid w:val="000739DF"/>
    <w:rsid w:val="00080C50"/>
    <w:rsid w:val="00080F87"/>
    <w:rsid w:val="00080FB7"/>
    <w:rsid w:val="000811E0"/>
    <w:rsid w:val="00081D0B"/>
    <w:rsid w:val="00083C2A"/>
    <w:rsid w:val="00084D00"/>
    <w:rsid w:val="00084D3C"/>
    <w:rsid w:val="0009082F"/>
    <w:rsid w:val="00090867"/>
    <w:rsid w:val="000923E6"/>
    <w:rsid w:val="00097D6D"/>
    <w:rsid w:val="000A46C2"/>
    <w:rsid w:val="000A610C"/>
    <w:rsid w:val="000A62E8"/>
    <w:rsid w:val="000B0E6E"/>
    <w:rsid w:val="000B1246"/>
    <w:rsid w:val="000B1B4F"/>
    <w:rsid w:val="000B4FE6"/>
    <w:rsid w:val="000C155A"/>
    <w:rsid w:val="000C3042"/>
    <w:rsid w:val="000C3FD6"/>
    <w:rsid w:val="000C4EDD"/>
    <w:rsid w:val="000C6118"/>
    <w:rsid w:val="000D0164"/>
    <w:rsid w:val="000D21B3"/>
    <w:rsid w:val="000D2280"/>
    <w:rsid w:val="000D4315"/>
    <w:rsid w:val="000D51FA"/>
    <w:rsid w:val="000D67EC"/>
    <w:rsid w:val="000D73C7"/>
    <w:rsid w:val="000E0D21"/>
    <w:rsid w:val="000E235D"/>
    <w:rsid w:val="000E3AB1"/>
    <w:rsid w:val="000E5A9B"/>
    <w:rsid w:val="000F0F13"/>
    <w:rsid w:val="000F2F39"/>
    <w:rsid w:val="000F6495"/>
    <w:rsid w:val="000F7508"/>
    <w:rsid w:val="001003F3"/>
    <w:rsid w:val="0010166A"/>
    <w:rsid w:val="001022ED"/>
    <w:rsid w:val="00102689"/>
    <w:rsid w:val="00103A94"/>
    <w:rsid w:val="00107CAA"/>
    <w:rsid w:val="001104C5"/>
    <w:rsid w:val="0011465E"/>
    <w:rsid w:val="00125C81"/>
    <w:rsid w:val="001269FE"/>
    <w:rsid w:val="001277CE"/>
    <w:rsid w:val="00130D28"/>
    <w:rsid w:val="00132C6A"/>
    <w:rsid w:val="00133034"/>
    <w:rsid w:val="001332BA"/>
    <w:rsid w:val="00134D5D"/>
    <w:rsid w:val="00135926"/>
    <w:rsid w:val="00137A48"/>
    <w:rsid w:val="001400DE"/>
    <w:rsid w:val="001407C0"/>
    <w:rsid w:val="001417D2"/>
    <w:rsid w:val="001432BE"/>
    <w:rsid w:val="001447AE"/>
    <w:rsid w:val="00144FD9"/>
    <w:rsid w:val="00146D27"/>
    <w:rsid w:val="0015056E"/>
    <w:rsid w:val="0015057E"/>
    <w:rsid w:val="00153D50"/>
    <w:rsid w:val="001551E5"/>
    <w:rsid w:val="00156485"/>
    <w:rsid w:val="00157A6C"/>
    <w:rsid w:val="00163A43"/>
    <w:rsid w:val="00170708"/>
    <w:rsid w:val="00170B74"/>
    <w:rsid w:val="00173088"/>
    <w:rsid w:val="0017696B"/>
    <w:rsid w:val="00176B5B"/>
    <w:rsid w:val="00181104"/>
    <w:rsid w:val="0018285A"/>
    <w:rsid w:val="00182901"/>
    <w:rsid w:val="00190281"/>
    <w:rsid w:val="0019403C"/>
    <w:rsid w:val="001952DD"/>
    <w:rsid w:val="00195A4D"/>
    <w:rsid w:val="00196C7A"/>
    <w:rsid w:val="001A257B"/>
    <w:rsid w:val="001A4781"/>
    <w:rsid w:val="001A5771"/>
    <w:rsid w:val="001A5810"/>
    <w:rsid w:val="001A7A76"/>
    <w:rsid w:val="001B0DFD"/>
    <w:rsid w:val="001B2070"/>
    <w:rsid w:val="001B7537"/>
    <w:rsid w:val="001B7677"/>
    <w:rsid w:val="001B7963"/>
    <w:rsid w:val="001C4BCD"/>
    <w:rsid w:val="001C4F22"/>
    <w:rsid w:val="001C6A5D"/>
    <w:rsid w:val="001D060D"/>
    <w:rsid w:val="001D0F46"/>
    <w:rsid w:val="001D1B59"/>
    <w:rsid w:val="001D1F4F"/>
    <w:rsid w:val="001E19B1"/>
    <w:rsid w:val="001E4C32"/>
    <w:rsid w:val="001E5975"/>
    <w:rsid w:val="001E5B65"/>
    <w:rsid w:val="001E66A3"/>
    <w:rsid w:val="001E6963"/>
    <w:rsid w:val="001F2B19"/>
    <w:rsid w:val="001F70F3"/>
    <w:rsid w:val="001F7D63"/>
    <w:rsid w:val="0020000E"/>
    <w:rsid w:val="00200E9A"/>
    <w:rsid w:val="00203A16"/>
    <w:rsid w:val="002079CF"/>
    <w:rsid w:val="00207AA4"/>
    <w:rsid w:val="00207E96"/>
    <w:rsid w:val="0021095F"/>
    <w:rsid w:val="00211586"/>
    <w:rsid w:val="00216B37"/>
    <w:rsid w:val="002241F5"/>
    <w:rsid w:val="00225CE1"/>
    <w:rsid w:val="00233139"/>
    <w:rsid w:val="00234F39"/>
    <w:rsid w:val="0024148D"/>
    <w:rsid w:val="00242C69"/>
    <w:rsid w:val="00244875"/>
    <w:rsid w:val="002457A2"/>
    <w:rsid w:val="00250829"/>
    <w:rsid w:val="00250BF4"/>
    <w:rsid w:val="00261525"/>
    <w:rsid w:val="002615B8"/>
    <w:rsid w:val="002628A2"/>
    <w:rsid w:val="00263400"/>
    <w:rsid w:val="00267306"/>
    <w:rsid w:val="00273081"/>
    <w:rsid w:val="002755E2"/>
    <w:rsid w:val="002768C5"/>
    <w:rsid w:val="00283ADA"/>
    <w:rsid w:val="0028548E"/>
    <w:rsid w:val="0028643F"/>
    <w:rsid w:val="00295355"/>
    <w:rsid w:val="0029578F"/>
    <w:rsid w:val="00297325"/>
    <w:rsid w:val="002A0293"/>
    <w:rsid w:val="002A0FDC"/>
    <w:rsid w:val="002A28ED"/>
    <w:rsid w:val="002A5F84"/>
    <w:rsid w:val="002A7665"/>
    <w:rsid w:val="002B2743"/>
    <w:rsid w:val="002B29B7"/>
    <w:rsid w:val="002B2F14"/>
    <w:rsid w:val="002B389C"/>
    <w:rsid w:val="002B4996"/>
    <w:rsid w:val="002B4DCB"/>
    <w:rsid w:val="002C08DF"/>
    <w:rsid w:val="002C189B"/>
    <w:rsid w:val="002C1F1F"/>
    <w:rsid w:val="002C3B0E"/>
    <w:rsid w:val="002C4573"/>
    <w:rsid w:val="002D227C"/>
    <w:rsid w:val="002D25F2"/>
    <w:rsid w:val="002D33CA"/>
    <w:rsid w:val="002D3AA4"/>
    <w:rsid w:val="002D4E51"/>
    <w:rsid w:val="002D50E3"/>
    <w:rsid w:val="002D5E20"/>
    <w:rsid w:val="002D7455"/>
    <w:rsid w:val="002E15AB"/>
    <w:rsid w:val="002E1EAE"/>
    <w:rsid w:val="002E288B"/>
    <w:rsid w:val="002F02BE"/>
    <w:rsid w:val="002F18D8"/>
    <w:rsid w:val="002F29E2"/>
    <w:rsid w:val="002F30E9"/>
    <w:rsid w:val="002F42DA"/>
    <w:rsid w:val="002F5FFB"/>
    <w:rsid w:val="002F704B"/>
    <w:rsid w:val="002F7C33"/>
    <w:rsid w:val="002F7E11"/>
    <w:rsid w:val="0030023A"/>
    <w:rsid w:val="00302C58"/>
    <w:rsid w:val="0030495D"/>
    <w:rsid w:val="003055D4"/>
    <w:rsid w:val="00305C06"/>
    <w:rsid w:val="0030627B"/>
    <w:rsid w:val="00306D8A"/>
    <w:rsid w:val="00310481"/>
    <w:rsid w:val="003109D1"/>
    <w:rsid w:val="00313DAC"/>
    <w:rsid w:val="00314086"/>
    <w:rsid w:val="0031484C"/>
    <w:rsid w:val="00321848"/>
    <w:rsid w:val="00322799"/>
    <w:rsid w:val="003248BC"/>
    <w:rsid w:val="00330E89"/>
    <w:rsid w:val="0033586E"/>
    <w:rsid w:val="00341AE2"/>
    <w:rsid w:val="00344B23"/>
    <w:rsid w:val="00350092"/>
    <w:rsid w:val="003503D6"/>
    <w:rsid w:val="00351335"/>
    <w:rsid w:val="00352379"/>
    <w:rsid w:val="003536C3"/>
    <w:rsid w:val="00360E58"/>
    <w:rsid w:val="0036300C"/>
    <w:rsid w:val="003657F4"/>
    <w:rsid w:val="0037293D"/>
    <w:rsid w:val="003729A4"/>
    <w:rsid w:val="00373101"/>
    <w:rsid w:val="00374335"/>
    <w:rsid w:val="003805BC"/>
    <w:rsid w:val="00380728"/>
    <w:rsid w:val="0038164A"/>
    <w:rsid w:val="0038314C"/>
    <w:rsid w:val="00384BF4"/>
    <w:rsid w:val="00385380"/>
    <w:rsid w:val="003854F8"/>
    <w:rsid w:val="00386ED2"/>
    <w:rsid w:val="0039080C"/>
    <w:rsid w:val="003934BB"/>
    <w:rsid w:val="003935A6"/>
    <w:rsid w:val="00393CC1"/>
    <w:rsid w:val="00394773"/>
    <w:rsid w:val="0039564B"/>
    <w:rsid w:val="00397A29"/>
    <w:rsid w:val="00397C91"/>
    <w:rsid w:val="00397EA4"/>
    <w:rsid w:val="003A2CED"/>
    <w:rsid w:val="003A43B6"/>
    <w:rsid w:val="003A63B0"/>
    <w:rsid w:val="003A6B11"/>
    <w:rsid w:val="003A71AA"/>
    <w:rsid w:val="003B07A2"/>
    <w:rsid w:val="003B4959"/>
    <w:rsid w:val="003B54C9"/>
    <w:rsid w:val="003B7983"/>
    <w:rsid w:val="003C2A13"/>
    <w:rsid w:val="003C2E03"/>
    <w:rsid w:val="003C2FE2"/>
    <w:rsid w:val="003C376D"/>
    <w:rsid w:val="003C3EF5"/>
    <w:rsid w:val="003C44B6"/>
    <w:rsid w:val="003C46D2"/>
    <w:rsid w:val="003C4A26"/>
    <w:rsid w:val="003C7322"/>
    <w:rsid w:val="003C7EE6"/>
    <w:rsid w:val="003D24B7"/>
    <w:rsid w:val="003E07BC"/>
    <w:rsid w:val="003E0D1F"/>
    <w:rsid w:val="003E377A"/>
    <w:rsid w:val="003E4ADB"/>
    <w:rsid w:val="003E575D"/>
    <w:rsid w:val="003E5D20"/>
    <w:rsid w:val="003F060F"/>
    <w:rsid w:val="003F6963"/>
    <w:rsid w:val="00400EDC"/>
    <w:rsid w:val="00402097"/>
    <w:rsid w:val="00402168"/>
    <w:rsid w:val="0040704B"/>
    <w:rsid w:val="004073FF"/>
    <w:rsid w:val="0041176F"/>
    <w:rsid w:val="004152E6"/>
    <w:rsid w:val="00415E55"/>
    <w:rsid w:val="004167DE"/>
    <w:rsid w:val="00421CDC"/>
    <w:rsid w:val="0042272A"/>
    <w:rsid w:val="00422AFE"/>
    <w:rsid w:val="004238E6"/>
    <w:rsid w:val="00424908"/>
    <w:rsid w:val="00426C9C"/>
    <w:rsid w:val="00426E8D"/>
    <w:rsid w:val="00436FE1"/>
    <w:rsid w:val="00440381"/>
    <w:rsid w:val="00440C63"/>
    <w:rsid w:val="004428DC"/>
    <w:rsid w:val="00442F05"/>
    <w:rsid w:val="004432A7"/>
    <w:rsid w:val="00446EC2"/>
    <w:rsid w:val="00452868"/>
    <w:rsid w:val="00452F0C"/>
    <w:rsid w:val="0045325D"/>
    <w:rsid w:val="00463BA2"/>
    <w:rsid w:val="00466380"/>
    <w:rsid w:val="00467D12"/>
    <w:rsid w:val="00467EA8"/>
    <w:rsid w:val="00471921"/>
    <w:rsid w:val="00475051"/>
    <w:rsid w:val="00480CF9"/>
    <w:rsid w:val="004846F8"/>
    <w:rsid w:val="004852DB"/>
    <w:rsid w:val="00491C04"/>
    <w:rsid w:val="004924B9"/>
    <w:rsid w:val="00492D91"/>
    <w:rsid w:val="00493B9E"/>
    <w:rsid w:val="00493E20"/>
    <w:rsid w:val="004A51CE"/>
    <w:rsid w:val="004B6C67"/>
    <w:rsid w:val="004C190A"/>
    <w:rsid w:val="004D21AA"/>
    <w:rsid w:val="004D467F"/>
    <w:rsid w:val="004E3958"/>
    <w:rsid w:val="004E42EB"/>
    <w:rsid w:val="004E4819"/>
    <w:rsid w:val="004E61CD"/>
    <w:rsid w:val="004E71C6"/>
    <w:rsid w:val="004F3EF3"/>
    <w:rsid w:val="004F5751"/>
    <w:rsid w:val="004F604B"/>
    <w:rsid w:val="004F6291"/>
    <w:rsid w:val="00501946"/>
    <w:rsid w:val="00501B01"/>
    <w:rsid w:val="00505586"/>
    <w:rsid w:val="00505E72"/>
    <w:rsid w:val="00515833"/>
    <w:rsid w:val="0051626B"/>
    <w:rsid w:val="00517EF6"/>
    <w:rsid w:val="005203C5"/>
    <w:rsid w:val="00524377"/>
    <w:rsid w:val="00524812"/>
    <w:rsid w:val="00525689"/>
    <w:rsid w:val="00525A07"/>
    <w:rsid w:val="00526ACC"/>
    <w:rsid w:val="00530373"/>
    <w:rsid w:val="00530EE6"/>
    <w:rsid w:val="00532C13"/>
    <w:rsid w:val="00533079"/>
    <w:rsid w:val="005333A5"/>
    <w:rsid w:val="0053444F"/>
    <w:rsid w:val="00537C2F"/>
    <w:rsid w:val="00540802"/>
    <w:rsid w:val="00540EC5"/>
    <w:rsid w:val="005428E9"/>
    <w:rsid w:val="00544F10"/>
    <w:rsid w:val="0054505E"/>
    <w:rsid w:val="005458AC"/>
    <w:rsid w:val="00546BD3"/>
    <w:rsid w:val="0055011E"/>
    <w:rsid w:val="005540C9"/>
    <w:rsid w:val="0055739E"/>
    <w:rsid w:val="00557919"/>
    <w:rsid w:val="00560A31"/>
    <w:rsid w:val="005623B7"/>
    <w:rsid w:val="005623E4"/>
    <w:rsid w:val="00562DA4"/>
    <w:rsid w:val="005642B4"/>
    <w:rsid w:val="00565081"/>
    <w:rsid w:val="0056558D"/>
    <w:rsid w:val="00567097"/>
    <w:rsid w:val="00570AB7"/>
    <w:rsid w:val="00573BBE"/>
    <w:rsid w:val="00573F88"/>
    <w:rsid w:val="0058236A"/>
    <w:rsid w:val="00583C6D"/>
    <w:rsid w:val="00586F2A"/>
    <w:rsid w:val="00590560"/>
    <w:rsid w:val="005909A5"/>
    <w:rsid w:val="005914DE"/>
    <w:rsid w:val="0059600A"/>
    <w:rsid w:val="00596574"/>
    <w:rsid w:val="005A1EE1"/>
    <w:rsid w:val="005A3CA0"/>
    <w:rsid w:val="005A5D88"/>
    <w:rsid w:val="005A6D03"/>
    <w:rsid w:val="005B761F"/>
    <w:rsid w:val="005C08E1"/>
    <w:rsid w:val="005C3514"/>
    <w:rsid w:val="005C6394"/>
    <w:rsid w:val="005D2C3A"/>
    <w:rsid w:val="005D378D"/>
    <w:rsid w:val="005D503C"/>
    <w:rsid w:val="005D5290"/>
    <w:rsid w:val="005D7A88"/>
    <w:rsid w:val="005E0C04"/>
    <w:rsid w:val="005E0E71"/>
    <w:rsid w:val="005E6ADF"/>
    <w:rsid w:val="005F0C36"/>
    <w:rsid w:val="005F0E96"/>
    <w:rsid w:val="005F301C"/>
    <w:rsid w:val="005F393D"/>
    <w:rsid w:val="005F3D3F"/>
    <w:rsid w:val="005F6072"/>
    <w:rsid w:val="005F62B2"/>
    <w:rsid w:val="005F7ADE"/>
    <w:rsid w:val="005F7D55"/>
    <w:rsid w:val="00600102"/>
    <w:rsid w:val="00601736"/>
    <w:rsid w:val="00603BD4"/>
    <w:rsid w:val="006054EF"/>
    <w:rsid w:val="006102A5"/>
    <w:rsid w:val="00616112"/>
    <w:rsid w:val="00617F80"/>
    <w:rsid w:val="00626ED1"/>
    <w:rsid w:val="00630E1F"/>
    <w:rsid w:val="006330B5"/>
    <w:rsid w:val="00633BE2"/>
    <w:rsid w:val="00634C6B"/>
    <w:rsid w:val="006366ED"/>
    <w:rsid w:val="006412E1"/>
    <w:rsid w:val="00644398"/>
    <w:rsid w:val="0065152F"/>
    <w:rsid w:val="006535A2"/>
    <w:rsid w:val="00653ABD"/>
    <w:rsid w:val="00654AC8"/>
    <w:rsid w:val="006572CF"/>
    <w:rsid w:val="00657309"/>
    <w:rsid w:val="00657313"/>
    <w:rsid w:val="00660CD4"/>
    <w:rsid w:val="006610C2"/>
    <w:rsid w:val="006634CB"/>
    <w:rsid w:val="00665CFB"/>
    <w:rsid w:val="00666F21"/>
    <w:rsid w:val="00667AAD"/>
    <w:rsid w:val="00672848"/>
    <w:rsid w:val="00673CDB"/>
    <w:rsid w:val="0067548B"/>
    <w:rsid w:val="006805EE"/>
    <w:rsid w:val="00682051"/>
    <w:rsid w:val="006850E6"/>
    <w:rsid w:val="00685A0E"/>
    <w:rsid w:val="006912CD"/>
    <w:rsid w:val="00693A95"/>
    <w:rsid w:val="006978FC"/>
    <w:rsid w:val="006A1125"/>
    <w:rsid w:val="006A470D"/>
    <w:rsid w:val="006A7464"/>
    <w:rsid w:val="006A7854"/>
    <w:rsid w:val="006B315E"/>
    <w:rsid w:val="006B6332"/>
    <w:rsid w:val="006C54F1"/>
    <w:rsid w:val="006C5FC9"/>
    <w:rsid w:val="006D0DE4"/>
    <w:rsid w:val="006D2273"/>
    <w:rsid w:val="006D240C"/>
    <w:rsid w:val="006D4691"/>
    <w:rsid w:val="006D4964"/>
    <w:rsid w:val="006D6597"/>
    <w:rsid w:val="006E2121"/>
    <w:rsid w:val="006E3134"/>
    <w:rsid w:val="006F06B9"/>
    <w:rsid w:val="006F1AB2"/>
    <w:rsid w:val="006F1DD0"/>
    <w:rsid w:val="006F375A"/>
    <w:rsid w:val="006F514D"/>
    <w:rsid w:val="006F5267"/>
    <w:rsid w:val="0070021C"/>
    <w:rsid w:val="00700A2D"/>
    <w:rsid w:val="00703A88"/>
    <w:rsid w:val="00707ACC"/>
    <w:rsid w:val="00711C14"/>
    <w:rsid w:val="0071204D"/>
    <w:rsid w:val="00713141"/>
    <w:rsid w:val="00714ABA"/>
    <w:rsid w:val="00716063"/>
    <w:rsid w:val="00717EE7"/>
    <w:rsid w:val="00721133"/>
    <w:rsid w:val="00722A7B"/>
    <w:rsid w:val="00723CEE"/>
    <w:rsid w:val="00724850"/>
    <w:rsid w:val="00724EF7"/>
    <w:rsid w:val="00725E56"/>
    <w:rsid w:val="00731B2D"/>
    <w:rsid w:val="00731EC9"/>
    <w:rsid w:val="00732796"/>
    <w:rsid w:val="00732B58"/>
    <w:rsid w:val="007353EA"/>
    <w:rsid w:val="00740CA9"/>
    <w:rsid w:val="00741AE2"/>
    <w:rsid w:val="00745BCE"/>
    <w:rsid w:val="00746129"/>
    <w:rsid w:val="00750AFE"/>
    <w:rsid w:val="00754446"/>
    <w:rsid w:val="00755EDB"/>
    <w:rsid w:val="00757519"/>
    <w:rsid w:val="00760839"/>
    <w:rsid w:val="00760865"/>
    <w:rsid w:val="00766070"/>
    <w:rsid w:val="00767281"/>
    <w:rsid w:val="00767FFB"/>
    <w:rsid w:val="00770557"/>
    <w:rsid w:val="007716E2"/>
    <w:rsid w:val="00774C22"/>
    <w:rsid w:val="007758C6"/>
    <w:rsid w:val="00780F4F"/>
    <w:rsid w:val="007819B4"/>
    <w:rsid w:val="00781A92"/>
    <w:rsid w:val="00782F42"/>
    <w:rsid w:val="00786A4F"/>
    <w:rsid w:val="00786D87"/>
    <w:rsid w:val="007A2533"/>
    <w:rsid w:val="007A2E46"/>
    <w:rsid w:val="007A7A60"/>
    <w:rsid w:val="007B20A4"/>
    <w:rsid w:val="007B715E"/>
    <w:rsid w:val="007C1737"/>
    <w:rsid w:val="007C4DB4"/>
    <w:rsid w:val="007C5175"/>
    <w:rsid w:val="007C5F95"/>
    <w:rsid w:val="007C6B95"/>
    <w:rsid w:val="007D0A3E"/>
    <w:rsid w:val="007D0A95"/>
    <w:rsid w:val="007D4681"/>
    <w:rsid w:val="007D49FB"/>
    <w:rsid w:val="007D7510"/>
    <w:rsid w:val="007D7C69"/>
    <w:rsid w:val="007E1857"/>
    <w:rsid w:val="007E4A83"/>
    <w:rsid w:val="007F014F"/>
    <w:rsid w:val="007F2F77"/>
    <w:rsid w:val="007F50C4"/>
    <w:rsid w:val="007F55F9"/>
    <w:rsid w:val="007F5FEE"/>
    <w:rsid w:val="00801F61"/>
    <w:rsid w:val="00804BF0"/>
    <w:rsid w:val="00807FBB"/>
    <w:rsid w:val="00811416"/>
    <w:rsid w:val="0081295B"/>
    <w:rsid w:val="00813A00"/>
    <w:rsid w:val="00821FF3"/>
    <w:rsid w:val="00822B8F"/>
    <w:rsid w:val="00827350"/>
    <w:rsid w:val="0083036D"/>
    <w:rsid w:val="00830A47"/>
    <w:rsid w:val="00835A7D"/>
    <w:rsid w:val="0084000A"/>
    <w:rsid w:val="00840B5D"/>
    <w:rsid w:val="008423BC"/>
    <w:rsid w:val="00842F06"/>
    <w:rsid w:val="00844393"/>
    <w:rsid w:val="00844F23"/>
    <w:rsid w:val="0084655C"/>
    <w:rsid w:val="008468FD"/>
    <w:rsid w:val="00847963"/>
    <w:rsid w:val="00847C33"/>
    <w:rsid w:val="00851546"/>
    <w:rsid w:val="008550D7"/>
    <w:rsid w:val="00860902"/>
    <w:rsid w:val="00860E97"/>
    <w:rsid w:val="0086119F"/>
    <w:rsid w:val="00861B34"/>
    <w:rsid w:val="00862A57"/>
    <w:rsid w:val="00865841"/>
    <w:rsid w:val="00867327"/>
    <w:rsid w:val="00870DBA"/>
    <w:rsid w:val="00876682"/>
    <w:rsid w:val="00876AE5"/>
    <w:rsid w:val="008778C1"/>
    <w:rsid w:val="00880F7B"/>
    <w:rsid w:val="00882196"/>
    <w:rsid w:val="0088572B"/>
    <w:rsid w:val="008912E4"/>
    <w:rsid w:val="0089197E"/>
    <w:rsid w:val="00895973"/>
    <w:rsid w:val="00896DE9"/>
    <w:rsid w:val="008A0621"/>
    <w:rsid w:val="008A0C4A"/>
    <w:rsid w:val="008A26A2"/>
    <w:rsid w:val="008A6972"/>
    <w:rsid w:val="008A6C2D"/>
    <w:rsid w:val="008B080A"/>
    <w:rsid w:val="008B2787"/>
    <w:rsid w:val="008B2FA6"/>
    <w:rsid w:val="008B3277"/>
    <w:rsid w:val="008B5369"/>
    <w:rsid w:val="008B58F7"/>
    <w:rsid w:val="008B6200"/>
    <w:rsid w:val="008C172B"/>
    <w:rsid w:val="008C2F59"/>
    <w:rsid w:val="008C35E4"/>
    <w:rsid w:val="008C4C6F"/>
    <w:rsid w:val="008D3847"/>
    <w:rsid w:val="008D43ED"/>
    <w:rsid w:val="008D4747"/>
    <w:rsid w:val="008D551A"/>
    <w:rsid w:val="008E21F2"/>
    <w:rsid w:val="008E7025"/>
    <w:rsid w:val="008F0FFE"/>
    <w:rsid w:val="008F1AC2"/>
    <w:rsid w:val="008F6AC7"/>
    <w:rsid w:val="008F73CF"/>
    <w:rsid w:val="00900530"/>
    <w:rsid w:val="0090347A"/>
    <w:rsid w:val="009046A8"/>
    <w:rsid w:val="00907296"/>
    <w:rsid w:val="009074F6"/>
    <w:rsid w:val="00914EC8"/>
    <w:rsid w:val="00923FA6"/>
    <w:rsid w:val="009246C1"/>
    <w:rsid w:val="0092504E"/>
    <w:rsid w:val="009276C6"/>
    <w:rsid w:val="00930003"/>
    <w:rsid w:val="00930E87"/>
    <w:rsid w:val="009310A2"/>
    <w:rsid w:val="00931A9C"/>
    <w:rsid w:val="00932F19"/>
    <w:rsid w:val="009409CD"/>
    <w:rsid w:val="009415EA"/>
    <w:rsid w:val="00944D39"/>
    <w:rsid w:val="00946179"/>
    <w:rsid w:val="00946611"/>
    <w:rsid w:val="00954D2C"/>
    <w:rsid w:val="009553E2"/>
    <w:rsid w:val="00956AD1"/>
    <w:rsid w:val="009573DA"/>
    <w:rsid w:val="00957AA0"/>
    <w:rsid w:val="00957B06"/>
    <w:rsid w:val="009636DC"/>
    <w:rsid w:val="009650DB"/>
    <w:rsid w:val="009658E3"/>
    <w:rsid w:val="00966148"/>
    <w:rsid w:val="009663AA"/>
    <w:rsid w:val="0097150B"/>
    <w:rsid w:val="00972CE9"/>
    <w:rsid w:val="00973DF6"/>
    <w:rsid w:val="009740DA"/>
    <w:rsid w:val="00975E17"/>
    <w:rsid w:val="0097755B"/>
    <w:rsid w:val="00977D0E"/>
    <w:rsid w:val="00983CE1"/>
    <w:rsid w:val="00986BC9"/>
    <w:rsid w:val="0098748B"/>
    <w:rsid w:val="009905FF"/>
    <w:rsid w:val="00991292"/>
    <w:rsid w:val="0099133E"/>
    <w:rsid w:val="00992AB2"/>
    <w:rsid w:val="009945DC"/>
    <w:rsid w:val="009A04F2"/>
    <w:rsid w:val="009A2F6C"/>
    <w:rsid w:val="009A438D"/>
    <w:rsid w:val="009A5022"/>
    <w:rsid w:val="009A5D8B"/>
    <w:rsid w:val="009A75BB"/>
    <w:rsid w:val="009A76E2"/>
    <w:rsid w:val="009A7EC6"/>
    <w:rsid w:val="009B27A1"/>
    <w:rsid w:val="009B55BE"/>
    <w:rsid w:val="009B63F4"/>
    <w:rsid w:val="009B6460"/>
    <w:rsid w:val="009C0988"/>
    <w:rsid w:val="009C7B8A"/>
    <w:rsid w:val="009D0B68"/>
    <w:rsid w:val="009D2670"/>
    <w:rsid w:val="009D2D4E"/>
    <w:rsid w:val="009D384C"/>
    <w:rsid w:val="009D6A7D"/>
    <w:rsid w:val="009E0194"/>
    <w:rsid w:val="009E4986"/>
    <w:rsid w:val="009E5040"/>
    <w:rsid w:val="009E7A33"/>
    <w:rsid w:val="009E7BB9"/>
    <w:rsid w:val="009F19AC"/>
    <w:rsid w:val="009F4EB1"/>
    <w:rsid w:val="009F547C"/>
    <w:rsid w:val="009F67C8"/>
    <w:rsid w:val="009F6DA8"/>
    <w:rsid w:val="009F7FB3"/>
    <w:rsid w:val="00A014D7"/>
    <w:rsid w:val="00A05B9A"/>
    <w:rsid w:val="00A06FA9"/>
    <w:rsid w:val="00A1302D"/>
    <w:rsid w:val="00A1314E"/>
    <w:rsid w:val="00A133CB"/>
    <w:rsid w:val="00A14EB5"/>
    <w:rsid w:val="00A15A99"/>
    <w:rsid w:val="00A169BC"/>
    <w:rsid w:val="00A20410"/>
    <w:rsid w:val="00A2129C"/>
    <w:rsid w:val="00A22479"/>
    <w:rsid w:val="00A22613"/>
    <w:rsid w:val="00A228ED"/>
    <w:rsid w:val="00A273A4"/>
    <w:rsid w:val="00A3069A"/>
    <w:rsid w:val="00A319DE"/>
    <w:rsid w:val="00A33F50"/>
    <w:rsid w:val="00A35535"/>
    <w:rsid w:val="00A366B5"/>
    <w:rsid w:val="00A36CC0"/>
    <w:rsid w:val="00A36DCB"/>
    <w:rsid w:val="00A41112"/>
    <w:rsid w:val="00A41E86"/>
    <w:rsid w:val="00A47E10"/>
    <w:rsid w:val="00A515EA"/>
    <w:rsid w:val="00A54B22"/>
    <w:rsid w:val="00A54CF3"/>
    <w:rsid w:val="00A57257"/>
    <w:rsid w:val="00A5737C"/>
    <w:rsid w:val="00A603F7"/>
    <w:rsid w:val="00A6176F"/>
    <w:rsid w:val="00A6568D"/>
    <w:rsid w:val="00A65719"/>
    <w:rsid w:val="00A66A84"/>
    <w:rsid w:val="00A67AED"/>
    <w:rsid w:val="00A702E7"/>
    <w:rsid w:val="00A7127D"/>
    <w:rsid w:val="00A71A6C"/>
    <w:rsid w:val="00A74764"/>
    <w:rsid w:val="00A76B46"/>
    <w:rsid w:val="00A84A0B"/>
    <w:rsid w:val="00A85B00"/>
    <w:rsid w:val="00A85F21"/>
    <w:rsid w:val="00A86DFE"/>
    <w:rsid w:val="00A91B1C"/>
    <w:rsid w:val="00A924FF"/>
    <w:rsid w:val="00A95923"/>
    <w:rsid w:val="00A96695"/>
    <w:rsid w:val="00AA00CF"/>
    <w:rsid w:val="00AA04A9"/>
    <w:rsid w:val="00AA1BB1"/>
    <w:rsid w:val="00AA2FE3"/>
    <w:rsid w:val="00AA4ACB"/>
    <w:rsid w:val="00AA6E64"/>
    <w:rsid w:val="00AA7F70"/>
    <w:rsid w:val="00AB1CAC"/>
    <w:rsid w:val="00AB33E1"/>
    <w:rsid w:val="00AB4444"/>
    <w:rsid w:val="00AC0A54"/>
    <w:rsid w:val="00AC0E09"/>
    <w:rsid w:val="00AC129E"/>
    <w:rsid w:val="00AD5BDB"/>
    <w:rsid w:val="00AD61D2"/>
    <w:rsid w:val="00AD730B"/>
    <w:rsid w:val="00AD7394"/>
    <w:rsid w:val="00AE0461"/>
    <w:rsid w:val="00AE1E19"/>
    <w:rsid w:val="00AE228E"/>
    <w:rsid w:val="00AE2F8B"/>
    <w:rsid w:val="00AF083E"/>
    <w:rsid w:val="00AF0C6C"/>
    <w:rsid w:val="00AF3F08"/>
    <w:rsid w:val="00AF423C"/>
    <w:rsid w:val="00AF4512"/>
    <w:rsid w:val="00B00199"/>
    <w:rsid w:val="00B01ACA"/>
    <w:rsid w:val="00B03C87"/>
    <w:rsid w:val="00B044D6"/>
    <w:rsid w:val="00B106D0"/>
    <w:rsid w:val="00B1091E"/>
    <w:rsid w:val="00B11FAE"/>
    <w:rsid w:val="00B12B0E"/>
    <w:rsid w:val="00B141C0"/>
    <w:rsid w:val="00B21A7E"/>
    <w:rsid w:val="00B233B3"/>
    <w:rsid w:val="00B250A8"/>
    <w:rsid w:val="00B268A8"/>
    <w:rsid w:val="00B26E25"/>
    <w:rsid w:val="00B26E71"/>
    <w:rsid w:val="00B31229"/>
    <w:rsid w:val="00B3208B"/>
    <w:rsid w:val="00B3365A"/>
    <w:rsid w:val="00B4399A"/>
    <w:rsid w:val="00B470A0"/>
    <w:rsid w:val="00B47C72"/>
    <w:rsid w:val="00B50DD5"/>
    <w:rsid w:val="00B53526"/>
    <w:rsid w:val="00B5428D"/>
    <w:rsid w:val="00B553A1"/>
    <w:rsid w:val="00B56426"/>
    <w:rsid w:val="00B60052"/>
    <w:rsid w:val="00B61993"/>
    <w:rsid w:val="00B64A20"/>
    <w:rsid w:val="00B64BB9"/>
    <w:rsid w:val="00B65016"/>
    <w:rsid w:val="00B653B5"/>
    <w:rsid w:val="00B67825"/>
    <w:rsid w:val="00B71821"/>
    <w:rsid w:val="00B743BA"/>
    <w:rsid w:val="00B762BE"/>
    <w:rsid w:val="00B80208"/>
    <w:rsid w:val="00B80D3F"/>
    <w:rsid w:val="00B82D26"/>
    <w:rsid w:val="00B82F49"/>
    <w:rsid w:val="00B844EB"/>
    <w:rsid w:val="00B8516B"/>
    <w:rsid w:val="00B86553"/>
    <w:rsid w:val="00B87428"/>
    <w:rsid w:val="00B87B8D"/>
    <w:rsid w:val="00B900C9"/>
    <w:rsid w:val="00B913CE"/>
    <w:rsid w:val="00B92BA4"/>
    <w:rsid w:val="00B93A95"/>
    <w:rsid w:val="00BA0F9D"/>
    <w:rsid w:val="00BA1BE9"/>
    <w:rsid w:val="00BA438F"/>
    <w:rsid w:val="00BA4B9A"/>
    <w:rsid w:val="00BA4C00"/>
    <w:rsid w:val="00BB2520"/>
    <w:rsid w:val="00BB2AE9"/>
    <w:rsid w:val="00BB3525"/>
    <w:rsid w:val="00BC02E5"/>
    <w:rsid w:val="00BC108F"/>
    <w:rsid w:val="00BC3747"/>
    <w:rsid w:val="00BC6940"/>
    <w:rsid w:val="00BD3610"/>
    <w:rsid w:val="00BD4D12"/>
    <w:rsid w:val="00BD4E27"/>
    <w:rsid w:val="00BD6445"/>
    <w:rsid w:val="00BD7F12"/>
    <w:rsid w:val="00BE139F"/>
    <w:rsid w:val="00BE15D4"/>
    <w:rsid w:val="00BE1C62"/>
    <w:rsid w:val="00BE2762"/>
    <w:rsid w:val="00BE542B"/>
    <w:rsid w:val="00BE78CC"/>
    <w:rsid w:val="00BF0083"/>
    <w:rsid w:val="00BF22F7"/>
    <w:rsid w:val="00C0131C"/>
    <w:rsid w:val="00C04786"/>
    <w:rsid w:val="00C05E04"/>
    <w:rsid w:val="00C10142"/>
    <w:rsid w:val="00C10CE3"/>
    <w:rsid w:val="00C11F60"/>
    <w:rsid w:val="00C12198"/>
    <w:rsid w:val="00C1267A"/>
    <w:rsid w:val="00C17820"/>
    <w:rsid w:val="00C17EE9"/>
    <w:rsid w:val="00C211ED"/>
    <w:rsid w:val="00C21541"/>
    <w:rsid w:val="00C2213B"/>
    <w:rsid w:val="00C242CD"/>
    <w:rsid w:val="00C24F91"/>
    <w:rsid w:val="00C256A1"/>
    <w:rsid w:val="00C2688B"/>
    <w:rsid w:val="00C268F9"/>
    <w:rsid w:val="00C27D6D"/>
    <w:rsid w:val="00C30EB1"/>
    <w:rsid w:val="00C32E07"/>
    <w:rsid w:val="00C35656"/>
    <w:rsid w:val="00C364F8"/>
    <w:rsid w:val="00C370AB"/>
    <w:rsid w:val="00C40807"/>
    <w:rsid w:val="00C4272F"/>
    <w:rsid w:val="00C43AA2"/>
    <w:rsid w:val="00C442C0"/>
    <w:rsid w:val="00C52B0B"/>
    <w:rsid w:val="00C55943"/>
    <w:rsid w:val="00C6750A"/>
    <w:rsid w:val="00C717C3"/>
    <w:rsid w:val="00C73583"/>
    <w:rsid w:val="00C73E4D"/>
    <w:rsid w:val="00C767FE"/>
    <w:rsid w:val="00C774A8"/>
    <w:rsid w:val="00C776DA"/>
    <w:rsid w:val="00C7797E"/>
    <w:rsid w:val="00C80FAB"/>
    <w:rsid w:val="00C81ECC"/>
    <w:rsid w:val="00C86CDB"/>
    <w:rsid w:val="00C902F5"/>
    <w:rsid w:val="00C92A36"/>
    <w:rsid w:val="00C95BA0"/>
    <w:rsid w:val="00C96FBC"/>
    <w:rsid w:val="00CA0D08"/>
    <w:rsid w:val="00CA298C"/>
    <w:rsid w:val="00CA3E8A"/>
    <w:rsid w:val="00CB46BD"/>
    <w:rsid w:val="00CB4E21"/>
    <w:rsid w:val="00CB5E9C"/>
    <w:rsid w:val="00CB6E46"/>
    <w:rsid w:val="00CC033C"/>
    <w:rsid w:val="00CC0D34"/>
    <w:rsid w:val="00CC0E20"/>
    <w:rsid w:val="00CC42F5"/>
    <w:rsid w:val="00CD441D"/>
    <w:rsid w:val="00CD4A34"/>
    <w:rsid w:val="00CD7140"/>
    <w:rsid w:val="00CE1030"/>
    <w:rsid w:val="00CE2E22"/>
    <w:rsid w:val="00CE4319"/>
    <w:rsid w:val="00CF4371"/>
    <w:rsid w:val="00CF52D3"/>
    <w:rsid w:val="00CF5575"/>
    <w:rsid w:val="00CF6DE0"/>
    <w:rsid w:val="00CF6E68"/>
    <w:rsid w:val="00CF74CE"/>
    <w:rsid w:val="00D00333"/>
    <w:rsid w:val="00D013E6"/>
    <w:rsid w:val="00D0694F"/>
    <w:rsid w:val="00D070F1"/>
    <w:rsid w:val="00D07BCC"/>
    <w:rsid w:val="00D07F3F"/>
    <w:rsid w:val="00D131F1"/>
    <w:rsid w:val="00D144A8"/>
    <w:rsid w:val="00D161CA"/>
    <w:rsid w:val="00D206D5"/>
    <w:rsid w:val="00D226B3"/>
    <w:rsid w:val="00D24F38"/>
    <w:rsid w:val="00D31F69"/>
    <w:rsid w:val="00D320F5"/>
    <w:rsid w:val="00D36853"/>
    <w:rsid w:val="00D37EC1"/>
    <w:rsid w:val="00D40934"/>
    <w:rsid w:val="00D4093A"/>
    <w:rsid w:val="00D414A6"/>
    <w:rsid w:val="00D45441"/>
    <w:rsid w:val="00D50E65"/>
    <w:rsid w:val="00D5226C"/>
    <w:rsid w:val="00D5313B"/>
    <w:rsid w:val="00D53512"/>
    <w:rsid w:val="00D53798"/>
    <w:rsid w:val="00D55728"/>
    <w:rsid w:val="00D5583E"/>
    <w:rsid w:val="00D56D8E"/>
    <w:rsid w:val="00D60337"/>
    <w:rsid w:val="00D64F09"/>
    <w:rsid w:val="00D65152"/>
    <w:rsid w:val="00D66135"/>
    <w:rsid w:val="00D67A75"/>
    <w:rsid w:val="00D70946"/>
    <w:rsid w:val="00D73CFB"/>
    <w:rsid w:val="00D75993"/>
    <w:rsid w:val="00D76E8F"/>
    <w:rsid w:val="00D8041A"/>
    <w:rsid w:val="00D81ED4"/>
    <w:rsid w:val="00D83711"/>
    <w:rsid w:val="00D850AA"/>
    <w:rsid w:val="00D917E7"/>
    <w:rsid w:val="00D92763"/>
    <w:rsid w:val="00D92BD3"/>
    <w:rsid w:val="00D95E3B"/>
    <w:rsid w:val="00D96844"/>
    <w:rsid w:val="00DA1706"/>
    <w:rsid w:val="00DA1F8C"/>
    <w:rsid w:val="00DA2266"/>
    <w:rsid w:val="00DA273E"/>
    <w:rsid w:val="00DA322C"/>
    <w:rsid w:val="00DA653D"/>
    <w:rsid w:val="00DA7E3E"/>
    <w:rsid w:val="00DB0C2E"/>
    <w:rsid w:val="00DB0F7D"/>
    <w:rsid w:val="00DB6F68"/>
    <w:rsid w:val="00DB7767"/>
    <w:rsid w:val="00DC1419"/>
    <w:rsid w:val="00DC1F7A"/>
    <w:rsid w:val="00DC2A13"/>
    <w:rsid w:val="00DC5193"/>
    <w:rsid w:val="00DC5BBD"/>
    <w:rsid w:val="00DD1236"/>
    <w:rsid w:val="00DD2C05"/>
    <w:rsid w:val="00DD48BF"/>
    <w:rsid w:val="00DD4E6A"/>
    <w:rsid w:val="00DD7C79"/>
    <w:rsid w:val="00DD7F72"/>
    <w:rsid w:val="00DE20B2"/>
    <w:rsid w:val="00DE3F35"/>
    <w:rsid w:val="00DE762E"/>
    <w:rsid w:val="00DF231D"/>
    <w:rsid w:val="00DF3AB7"/>
    <w:rsid w:val="00DF5CFC"/>
    <w:rsid w:val="00E01A9A"/>
    <w:rsid w:val="00E03850"/>
    <w:rsid w:val="00E041C7"/>
    <w:rsid w:val="00E07D5A"/>
    <w:rsid w:val="00E10154"/>
    <w:rsid w:val="00E11BBB"/>
    <w:rsid w:val="00E2009B"/>
    <w:rsid w:val="00E22CBD"/>
    <w:rsid w:val="00E240C5"/>
    <w:rsid w:val="00E24624"/>
    <w:rsid w:val="00E33DBD"/>
    <w:rsid w:val="00E348B9"/>
    <w:rsid w:val="00E36B14"/>
    <w:rsid w:val="00E411B1"/>
    <w:rsid w:val="00E41FB7"/>
    <w:rsid w:val="00E432CF"/>
    <w:rsid w:val="00E4452D"/>
    <w:rsid w:val="00E44D28"/>
    <w:rsid w:val="00E45F3F"/>
    <w:rsid w:val="00E46E55"/>
    <w:rsid w:val="00E540B0"/>
    <w:rsid w:val="00E5539C"/>
    <w:rsid w:val="00E56E80"/>
    <w:rsid w:val="00E62E62"/>
    <w:rsid w:val="00E650AE"/>
    <w:rsid w:val="00E65CBC"/>
    <w:rsid w:val="00E7161C"/>
    <w:rsid w:val="00E746BE"/>
    <w:rsid w:val="00E74E70"/>
    <w:rsid w:val="00E7712B"/>
    <w:rsid w:val="00E77918"/>
    <w:rsid w:val="00E81972"/>
    <w:rsid w:val="00E83037"/>
    <w:rsid w:val="00E867DF"/>
    <w:rsid w:val="00E87D62"/>
    <w:rsid w:val="00E93934"/>
    <w:rsid w:val="00E93F37"/>
    <w:rsid w:val="00E94C13"/>
    <w:rsid w:val="00E95AED"/>
    <w:rsid w:val="00E96D67"/>
    <w:rsid w:val="00EA007F"/>
    <w:rsid w:val="00EA0C9F"/>
    <w:rsid w:val="00EA3EBA"/>
    <w:rsid w:val="00EA4E5B"/>
    <w:rsid w:val="00EB0AF9"/>
    <w:rsid w:val="00EB3404"/>
    <w:rsid w:val="00EB4714"/>
    <w:rsid w:val="00EB59BA"/>
    <w:rsid w:val="00EB5FC7"/>
    <w:rsid w:val="00EB6E33"/>
    <w:rsid w:val="00EB7B5E"/>
    <w:rsid w:val="00EC5D92"/>
    <w:rsid w:val="00EC61AB"/>
    <w:rsid w:val="00EC64AB"/>
    <w:rsid w:val="00ED0B56"/>
    <w:rsid w:val="00ED1198"/>
    <w:rsid w:val="00ED15CA"/>
    <w:rsid w:val="00ED1C92"/>
    <w:rsid w:val="00ED3A61"/>
    <w:rsid w:val="00EE478C"/>
    <w:rsid w:val="00EE54D7"/>
    <w:rsid w:val="00EE5C0F"/>
    <w:rsid w:val="00EF1A93"/>
    <w:rsid w:val="00EF7970"/>
    <w:rsid w:val="00F01B65"/>
    <w:rsid w:val="00F045D5"/>
    <w:rsid w:val="00F04B46"/>
    <w:rsid w:val="00F06583"/>
    <w:rsid w:val="00F069BE"/>
    <w:rsid w:val="00F06BB2"/>
    <w:rsid w:val="00F07042"/>
    <w:rsid w:val="00F073D5"/>
    <w:rsid w:val="00F07990"/>
    <w:rsid w:val="00F1138F"/>
    <w:rsid w:val="00F216F5"/>
    <w:rsid w:val="00F21C31"/>
    <w:rsid w:val="00F2338A"/>
    <w:rsid w:val="00F23F94"/>
    <w:rsid w:val="00F24C4B"/>
    <w:rsid w:val="00F25753"/>
    <w:rsid w:val="00F30D82"/>
    <w:rsid w:val="00F35593"/>
    <w:rsid w:val="00F371BE"/>
    <w:rsid w:val="00F43DFB"/>
    <w:rsid w:val="00F44586"/>
    <w:rsid w:val="00F453CD"/>
    <w:rsid w:val="00F51F43"/>
    <w:rsid w:val="00F556CC"/>
    <w:rsid w:val="00F5573A"/>
    <w:rsid w:val="00F55B70"/>
    <w:rsid w:val="00F569B4"/>
    <w:rsid w:val="00F5700D"/>
    <w:rsid w:val="00F60B8E"/>
    <w:rsid w:val="00F615D6"/>
    <w:rsid w:val="00F6331D"/>
    <w:rsid w:val="00F63539"/>
    <w:rsid w:val="00F71169"/>
    <w:rsid w:val="00F7184A"/>
    <w:rsid w:val="00F71B0A"/>
    <w:rsid w:val="00F759D8"/>
    <w:rsid w:val="00F811BD"/>
    <w:rsid w:val="00F85416"/>
    <w:rsid w:val="00F87781"/>
    <w:rsid w:val="00F90628"/>
    <w:rsid w:val="00F9133D"/>
    <w:rsid w:val="00F91D90"/>
    <w:rsid w:val="00F9534D"/>
    <w:rsid w:val="00F97B91"/>
    <w:rsid w:val="00FA373F"/>
    <w:rsid w:val="00FA6E0F"/>
    <w:rsid w:val="00FA7868"/>
    <w:rsid w:val="00FB5F73"/>
    <w:rsid w:val="00FB686E"/>
    <w:rsid w:val="00FC204B"/>
    <w:rsid w:val="00FC3313"/>
    <w:rsid w:val="00FC4D6D"/>
    <w:rsid w:val="00FC5F2E"/>
    <w:rsid w:val="00FD16BB"/>
    <w:rsid w:val="00FD3CD7"/>
    <w:rsid w:val="00FD450D"/>
    <w:rsid w:val="00FD46E8"/>
    <w:rsid w:val="00FD5004"/>
    <w:rsid w:val="00FD5CDF"/>
    <w:rsid w:val="00FE0547"/>
    <w:rsid w:val="00FE2134"/>
    <w:rsid w:val="00FE59EE"/>
    <w:rsid w:val="00FE6A7B"/>
    <w:rsid w:val="00FE6B74"/>
    <w:rsid w:val="00FE7297"/>
    <w:rsid w:val="00FE74B2"/>
    <w:rsid w:val="00FE7DC1"/>
    <w:rsid w:val="00FF008D"/>
    <w:rsid w:val="00FF134E"/>
    <w:rsid w:val="00FF3AB9"/>
    <w:rsid w:val="00FF3D2E"/>
    <w:rsid w:val="00FF6EDA"/>
    <w:rsid w:val="00FF7576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A6363B"/>
  <w15:docId w15:val="{ACB9306C-1DFE-4EC7-967B-12501696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BB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6D0DE4"/>
    <w:pPr>
      <w:spacing w:after="120"/>
      <w:ind w:firstLine="677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hadow/>
      <w:sz w:val="40"/>
      <w:szCs w:val="40"/>
      <w:lang w:val="sr-Latn-CS"/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3B07A2"/>
    <w:pPr>
      <w:numPr>
        <w:ilvl w:val="2"/>
        <w:numId w:val="1"/>
      </w:numPr>
      <w:spacing w:after="120"/>
      <w:jc w:val="both"/>
    </w:pPr>
    <w:rPr>
      <w:rFonts w:ascii="Cambria" w:hAnsi="Cambria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3B07A2"/>
    <w:pPr>
      <w:numPr>
        <w:ilvl w:val="3"/>
        <w:numId w:val="1"/>
      </w:numPr>
      <w:spacing w:before="60"/>
      <w:jc w:val="both"/>
    </w:pPr>
    <w:rPr>
      <w:rFonts w:ascii="Cambria" w:hAnsi="Cambria"/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hadow/>
      <w:sz w:val="40"/>
      <w:szCs w:val="40"/>
      <w:lang w:val="sr-Latn-CS"/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hadow/>
      <w:sz w:val="44"/>
      <w:szCs w:val="36"/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menljiva">
    <w:name w:val="Promenljiva"/>
    <w:basedOn w:val="Osnovnitekst"/>
    <w:rsid w:val="00A57257"/>
    <w:pPr>
      <w:ind w:firstLine="0"/>
    </w:pPr>
    <w:rPr>
      <w:i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6D0DE4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hadow w:val="0"/>
      <w:sz w:val="28"/>
      <w:szCs w:val="28"/>
    </w:rPr>
  </w:style>
  <w:style w:type="paragraph" w:customStyle="1" w:styleId="Prilog-IIInivonaslova">
    <w:name w:val="Prilog - III nivo naslova"/>
    <w:basedOn w:val="Prilog-IInivonaslova"/>
    <w:next w:val="Osnovnitekst"/>
    <w:rsid w:val="003B07A2"/>
    <w:pPr>
      <w:numPr>
        <w:ilvl w:val="2"/>
      </w:numPr>
      <w:spacing w:after="120"/>
      <w:outlineLvl w:val="2"/>
    </w:pPr>
    <w:rPr>
      <w:rFonts w:ascii="Cambria" w:hAnsi="Cambria"/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3B07A2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3B07A2"/>
    <w:rPr>
      <w:rFonts w:ascii="Cambria" w:hAnsi="Cambria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character" w:styleId="UnresolvedMention">
    <w:name w:val="Unresolved Mention"/>
    <w:basedOn w:val="DefaultParagraphFont"/>
    <w:uiPriority w:val="99"/>
    <w:semiHidden/>
    <w:unhideWhenUsed/>
    <w:rsid w:val="00F711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11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yperlink" Target="https://play.google.com/store/search?q=sredime%20pro&amp;c=apps" TargetMode="External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hyperlink" Target="https://play.google.com/store/search?q=booksy&amp;c=apps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play.google.com/store/search?q=sredime&amp;c=apps" TargetMode="Externa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yperlink" Target="https://play.google.com/store/search?q=fresha&amp;c=app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eader" Target="header3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www.fresha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yperlink" Target="https://play.google.com/store/search?q=fresha%20for%20business&amp;c=apps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en\Downloads\Preporuke_oblikovanje_master_rad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22EB9-33D7-4351-83E9-0522D1C73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Preporuke_oblikovanje_master_rada.dotx</Template>
  <TotalTime>3857</TotalTime>
  <Pages>21</Pages>
  <Words>4286</Words>
  <Characters>24432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28661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Pavle Šarenac</dc:creator>
  <cp:lastModifiedBy>Pavle Šarenac</cp:lastModifiedBy>
  <cp:revision>821</cp:revision>
  <cp:lastPrinted>2025-10-18T22:39:00Z</cp:lastPrinted>
  <dcterms:created xsi:type="dcterms:W3CDTF">2025-10-14T11:53:00Z</dcterms:created>
  <dcterms:modified xsi:type="dcterms:W3CDTF">2025-10-18T22:49:00Z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